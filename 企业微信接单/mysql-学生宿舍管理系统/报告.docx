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1A52C" w14:textId="77777777" w:rsidR="00BC3942" w:rsidRDefault="00BC3942">
      <w:pPr>
        <w:widowControl w:val="0"/>
        <w:spacing w:afterLines="100" w:after="240" w:line="240" w:lineRule="auto"/>
        <w:jc w:val="center"/>
        <w:rPr>
          <w:rFonts w:eastAsia="黑体"/>
          <w:color w:val="000000" w:themeColor="text1"/>
          <w:kern w:val="2"/>
          <w:sz w:val="44"/>
          <w:szCs w:val="13"/>
        </w:rPr>
      </w:pPr>
    </w:p>
    <w:p w14:paraId="347A88D0" w14:textId="77777777" w:rsidR="00BC3942" w:rsidRDefault="007C75FD">
      <w:pPr>
        <w:widowControl w:val="0"/>
        <w:spacing w:afterLines="100" w:after="240" w:line="240" w:lineRule="auto"/>
        <w:jc w:val="center"/>
        <w:rPr>
          <w:rFonts w:eastAsia="黑体"/>
          <w:color w:val="000000" w:themeColor="text1"/>
          <w:kern w:val="2"/>
          <w:sz w:val="44"/>
          <w:szCs w:val="13"/>
        </w:rPr>
      </w:pPr>
      <w:r>
        <w:rPr>
          <w:rFonts w:eastAsia="黑体"/>
          <w:noProof/>
          <w:color w:val="000000" w:themeColor="text1"/>
          <w:kern w:val="2"/>
          <w:sz w:val="44"/>
          <w:szCs w:val="13"/>
        </w:rPr>
        <w:drawing>
          <wp:inline distT="0" distB="0" distL="0" distR="0" wp14:anchorId="7FF49E46" wp14:editId="18D0385D">
            <wp:extent cx="5720080" cy="885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8211" cy="89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F68E8" w14:textId="77777777" w:rsidR="00BC3942" w:rsidRDefault="00BC3942">
      <w:pPr>
        <w:widowControl w:val="0"/>
        <w:spacing w:afterLines="100" w:after="240" w:line="240" w:lineRule="auto"/>
        <w:jc w:val="center"/>
        <w:rPr>
          <w:rFonts w:eastAsia="黑体"/>
          <w:color w:val="000000" w:themeColor="text1"/>
          <w:kern w:val="2"/>
          <w:sz w:val="44"/>
          <w:szCs w:val="44"/>
        </w:rPr>
      </w:pPr>
    </w:p>
    <w:p w14:paraId="24C861DA" w14:textId="77777777" w:rsidR="00BC3942" w:rsidRDefault="00BC3942">
      <w:pPr>
        <w:widowControl w:val="0"/>
        <w:spacing w:afterLines="100" w:after="240" w:line="240" w:lineRule="auto"/>
        <w:jc w:val="center"/>
        <w:rPr>
          <w:rFonts w:eastAsia="黑体"/>
          <w:color w:val="000000" w:themeColor="text1"/>
          <w:kern w:val="2"/>
          <w:sz w:val="44"/>
          <w:szCs w:val="44"/>
        </w:rPr>
      </w:pPr>
    </w:p>
    <w:p w14:paraId="365EAC4E" w14:textId="77777777" w:rsidR="00BC3942" w:rsidRDefault="007C75FD">
      <w:pPr>
        <w:widowControl w:val="0"/>
        <w:spacing w:afterLines="100" w:after="240" w:line="240" w:lineRule="auto"/>
        <w:jc w:val="center"/>
        <w:rPr>
          <w:rFonts w:eastAsia="黑体"/>
          <w:color w:val="000000" w:themeColor="text1"/>
          <w:kern w:val="2"/>
          <w:sz w:val="52"/>
          <w:szCs w:val="16"/>
        </w:rPr>
      </w:pPr>
      <w:bookmarkStart w:id="0" w:name="_Hlk149582546"/>
      <w:r>
        <w:rPr>
          <w:rFonts w:eastAsia="黑体"/>
          <w:color w:val="000000" w:themeColor="text1"/>
          <w:kern w:val="2"/>
          <w:sz w:val="52"/>
          <w:szCs w:val="16"/>
        </w:rPr>
        <w:t>《</w:t>
      </w:r>
      <w:r>
        <w:rPr>
          <w:rFonts w:eastAsia="黑体" w:hint="eastAsia"/>
          <w:color w:val="000000" w:themeColor="text1"/>
          <w:kern w:val="2"/>
          <w:sz w:val="52"/>
          <w:szCs w:val="16"/>
        </w:rPr>
        <w:t>数据库原理与技术</w:t>
      </w:r>
      <w:r>
        <w:rPr>
          <w:rFonts w:eastAsia="黑体"/>
          <w:color w:val="000000" w:themeColor="text1"/>
          <w:kern w:val="2"/>
          <w:sz w:val="52"/>
          <w:szCs w:val="16"/>
        </w:rPr>
        <w:t>》</w:t>
      </w:r>
      <w:r>
        <w:rPr>
          <w:rFonts w:eastAsia="黑体" w:hint="eastAsia"/>
          <w:color w:val="000000" w:themeColor="text1"/>
          <w:kern w:val="2"/>
          <w:sz w:val="52"/>
          <w:szCs w:val="16"/>
        </w:rPr>
        <w:t>上机</w:t>
      </w:r>
      <w:r>
        <w:rPr>
          <w:rFonts w:eastAsia="黑体"/>
          <w:color w:val="000000" w:themeColor="text1"/>
          <w:kern w:val="2"/>
          <w:sz w:val="52"/>
          <w:szCs w:val="16"/>
        </w:rPr>
        <w:t>报告</w:t>
      </w:r>
    </w:p>
    <w:bookmarkEnd w:id="0"/>
    <w:p w14:paraId="69050A72" w14:textId="77777777" w:rsidR="00BC3942" w:rsidRDefault="007C75FD">
      <w:pPr>
        <w:widowControl w:val="0"/>
        <w:spacing w:afterLines="100" w:after="240" w:line="240" w:lineRule="auto"/>
        <w:jc w:val="center"/>
        <w:rPr>
          <w:rFonts w:eastAsia="黑体"/>
          <w:color w:val="000000" w:themeColor="text1"/>
          <w:kern w:val="2"/>
          <w:sz w:val="44"/>
          <w:szCs w:val="44"/>
        </w:rPr>
      </w:pPr>
      <w:r>
        <w:rPr>
          <w:rFonts w:eastAsia="黑体" w:hint="eastAsia"/>
          <w:color w:val="000000" w:themeColor="text1"/>
          <w:kern w:val="2"/>
          <w:sz w:val="44"/>
          <w:szCs w:val="44"/>
        </w:rPr>
        <w:t>数据库设计</w:t>
      </w:r>
    </w:p>
    <w:p w14:paraId="016E96A7" w14:textId="77777777" w:rsidR="00BC3942" w:rsidRDefault="00BC3942">
      <w:pPr>
        <w:widowControl w:val="0"/>
        <w:spacing w:afterLines="100" w:after="240" w:line="240" w:lineRule="auto"/>
        <w:jc w:val="center"/>
        <w:rPr>
          <w:rFonts w:eastAsia="黑体"/>
          <w:color w:val="000000" w:themeColor="text1"/>
          <w:kern w:val="2"/>
          <w:sz w:val="44"/>
          <w:szCs w:val="44"/>
        </w:rPr>
      </w:pPr>
    </w:p>
    <w:p w14:paraId="0A9632FA" w14:textId="77777777" w:rsidR="00BC3942" w:rsidRDefault="00BC3942">
      <w:pPr>
        <w:widowControl w:val="0"/>
        <w:spacing w:afterLines="100" w:after="240" w:line="240" w:lineRule="auto"/>
        <w:jc w:val="center"/>
        <w:rPr>
          <w:rFonts w:eastAsia="黑体"/>
          <w:color w:val="000000" w:themeColor="text1"/>
          <w:kern w:val="2"/>
          <w:sz w:val="44"/>
          <w:szCs w:val="44"/>
        </w:rPr>
      </w:pPr>
    </w:p>
    <w:p w14:paraId="3F2E5E0A" w14:textId="77777777" w:rsidR="00BC3942" w:rsidRDefault="00BC3942">
      <w:pPr>
        <w:widowControl w:val="0"/>
        <w:spacing w:afterLines="100" w:after="240" w:line="240" w:lineRule="auto"/>
        <w:jc w:val="center"/>
        <w:rPr>
          <w:rFonts w:eastAsia="黑体"/>
          <w:color w:val="000000" w:themeColor="text1"/>
          <w:kern w:val="2"/>
          <w:sz w:val="44"/>
          <w:szCs w:val="44"/>
        </w:rPr>
      </w:pPr>
    </w:p>
    <w:p w14:paraId="70DA73F8" w14:textId="77777777" w:rsidR="00BC3942" w:rsidRDefault="00BC3942">
      <w:pPr>
        <w:widowControl w:val="0"/>
        <w:spacing w:afterLines="100" w:after="240" w:line="240" w:lineRule="auto"/>
        <w:jc w:val="center"/>
        <w:rPr>
          <w:rFonts w:eastAsia="黑体"/>
          <w:color w:val="000000" w:themeColor="text1"/>
          <w:kern w:val="2"/>
          <w:sz w:val="44"/>
          <w:szCs w:val="44"/>
        </w:rPr>
      </w:pPr>
    </w:p>
    <w:tbl>
      <w:tblPr>
        <w:tblW w:w="7841" w:type="dxa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1907"/>
        <w:gridCol w:w="253"/>
        <w:gridCol w:w="5681"/>
      </w:tblGrid>
      <w:tr w:rsidR="00BC3942" w14:paraId="51159805" w14:textId="77777777">
        <w:trPr>
          <w:trHeight w:val="617"/>
          <w:jc w:val="center"/>
        </w:trPr>
        <w:tc>
          <w:tcPr>
            <w:tcW w:w="1907" w:type="dxa"/>
            <w:shd w:val="clear" w:color="auto" w:fill="FFFFFF"/>
            <w:vAlign w:val="bottom"/>
          </w:tcPr>
          <w:p w14:paraId="079FDA72" w14:textId="77777777" w:rsidR="00BC3942" w:rsidRDefault="007C75FD">
            <w:pPr>
              <w:spacing w:line="0" w:lineRule="atLeast"/>
              <w:jc w:val="distribute"/>
              <w:rPr>
                <w:rFonts w:eastAsia="宋体"/>
                <w:b/>
                <w:bCs/>
                <w:sz w:val="32"/>
                <w:szCs w:val="32"/>
              </w:rPr>
            </w:pPr>
            <w:r>
              <w:rPr>
                <w:rFonts w:eastAsia="宋体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253" w:type="dxa"/>
            <w:shd w:val="clear" w:color="auto" w:fill="FFFFFF"/>
            <w:vAlign w:val="bottom"/>
          </w:tcPr>
          <w:p w14:paraId="1A8C09E1" w14:textId="77777777" w:rsidR="00BC3942" w:rsidRDefault="00BC3942">
            <w:pPr>
              <w:spacing w:line="0" w:lineRule="atLeast"/>
              <w:jc w:val="center"/>
              <w:rPr>
                <w:rFonts w:eastAsia="仿宋"/>
                <w:bCs/>
                <w:sz w:val="32"/>
                <w:szCs w:val="32"/>
              </w:rPr>
            </w:pPr>
          </w:p>
        </w:tc>
        <w:tc>
          <w:tcPr>
            <w:tcW w:w="5681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0963B4A3" w14:textId="77777777" w:rsidR="00BC3942" w:rsidRDefault="00BC3942">
            <w:pPr>
              <w:spacing w:line="0" w:lineRule="atLeast"/>
              <w:jc w:val="center"/>
              <w:rPr>
                <w:rFonts w:eastAsia="仿宋"/>
                <w:bCs/>
                <w:sz w:val="32"/>
                <w:szCs w:val="32"/>
              </w:rPr>
            </w:pPr>
          </w:p>
        </w:tc>
      </w:tr>
      <w:tr w:rsidR="00BC3942" w14:paraId="3001E78E" w14:textId="77777777">
        <w:trPr>
          <w:trHeight w:val="617"/>
          <w:jc w:val="center"/>
        </w:trPr>
        <w:tc>
          <w:tcPr>
            <w:tcW w:w="1907" w:type="dxa"/>
            <w:shd w:val="clear" w:color="auto" w:fill="FFFFFF"/>
            <w:vAlign w:val="bottom"/>
          </w:tcPr>
          <w:p w14:paraId="4475EA9B" w14:textId="77777777" w:rsidR="00BC3942" w:rsidRDefault="007C75FD">
            <w:pPr>
              <w:spacing w:line="0" w:lineRule="atLeast"/>
              <w:jc w:val="distribute"/>
              <w:rPr>
                <w:rFonts w:eastAsia="宋体"/>
                <w:b/>
                <w:bCs/>
                <w:sz w:val="32"/>
                <w:szCs w:val="32"/>
              </w:rPr>
            </w:pPr>
            <w:r>
              <w:rPr>
                <w:rFonts w:eastAsia="宋体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253" w:type="dxa"/>
            <w:shd w:val="clear" w:color="auto" w:fill="FFFFFF"/>
            <w:vAlign w:val="bottom"/>
          </w:tcPr>
          <w:p w14:paraId="7AB620A2" w14:textId="77777777" w:rsidR="00BC3942" w:rsidRDefault="00BC3942">
            <w:pPr>
              <w:spacing w:line="0" w:lineRule="atLeast"/>
              <w:jc w:val="center"/>
              <w:rPr>
                <w:rFonts w:eastAsia="仿宋"/>
                <w:bCs/>
                <w:sz w:val="32"/>
                <w:szCs w:val="32"/>
              </w:rPr>
            </w:pPr>
          </w:p>
        </w:tc>
        <w:tc>
          <w:tcPr>
            <w:tcW w:w="5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80EEF5F" w14:textId="77777777" w:rsidR="00BC3942" w:rsidRDefault="00BC3942">
            <w:pPr>
              <w:spacing w:line="0" w:lineRule="atLeast"/>
              <w:jc w:val="center"/>
              <w:rPr>
                <w:rFonts w:eastAsia="仿宋"/>
                <w:bCs/>
                <w:sz w:val="32"/>
                <w:szCs w:val="32"/>
              </w:rPr>
            </w:pPr>
          </w:p>
        </w:tc>
      </w:tr>
      <w:tr w:rsidR="00BC3942" w14:paraId="3FF2D652" w14:textId="77777777">
        <w:trPr>
          <w:trHeight w:val="617"/>
          <w:jc w:val="center"/>
        </w:trPr>
        <w:tc>
          <w:tcPr>
            <w:tcW w:w="1907" w:type="dxa"/>
            <w:shd w:val="clear" w:color="auto" w:fill="FFFFFF"/>
            <w:vAlign w:val="bottom"/>
          </w:tcPr>
          <w:p w14:paraId="541CF678" w14:textId="77777777" w:rsidR="00BC3942" w:rsidRDefault="007C75FD">
            <w:pPr>
              <w:spacing w:line="0" w:lineRule="atLeast"/>
              <w:jc w:val="distribute"/>
              <w:rPr>
                <w:rFonts w:eastAsia="宋体"/>
                <w:b/>
                <w:bCs/>
                <w:sz w:val="32"/>
                <w:szCs w:val="32"/>
              </w:rPr>
            </w:pPr>
            <w:r>
              <w:rPr>
                <w:rFonts w:eastAsia="宋体"/>
                <w:b/>
                <w:bCs/>
                <w:sz w:val="32"/>
                <w:szCs w:val="32"/>
              </w:rPr>
              <w:t>专业班级</w:t>
            </w:r>
          </w:p>
        </w:tc>
        <w:tc>
          <w:tcPr>
            <w:tcW w:w="253" w:type="dxa"/>
            <w:shd w:val="clear" w:color="auto" w:fill="FFFFFF"/>
            <w:vAlign w:val="bottom"/>
          </w:tcPr>
          <w:p w14:paraId="76284929" w14:textId="77777777" w:rsidR="00BC3942" w:rsidRDefault="00BC3942">
            <w:pPr>
              <w:spacing w:line="0" w:lineRule="atLeast"/>
              <w:jc w:val="center"/>
              <w:rPr>
                <w:rFonts w:eastAsia="仿宋"/>
                <w:bCs/>
                <w:sz w:val="32"/>
                <w:szCs w:val="32"/>
              </w:rPr>
            </w:pPr>
          </w:p>
        </w:tc>
        <w:tc>
          <w:tcPr>
            <w:tcW w:w="5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28B957F" w14:textId="77777777" w:rsidR="00BC3942" w:rsidRDefault="00BC3942">
            <w:pPr>
              <w:spacing w:line="0" w:lineRule="atLeast"/>
              <w:jc w:val="center"/>
              <w:rPr>
                <w:rFonts w:eastAsia="仿宋"/>
                <w:bCs/>
                <w:sz w:val="32"/>
                <w:szCs w:val="32"/>
              </w:rPr>
            </w:pPr>
          </w:p>
        </w:tc>
      </w:tr>
      <w:tr w:rsidR="00BC3942" w14:paraId="3827E750" w14:textId="77777777">
        <w:trPr>
          <w:trHeight w:val="617"/>
          <w:jc w:val="center"/>
        </w:trPr>
        <w:tc>
          <w:tcPr>
            <w:tcW w:w="1907" w:type="dxa"/>
            <w:shd w:val="clear" w:color="auto" w:fill="FFFFFF"/>
            <w:vAlign w:val="bottom"/>
          </w:tcPr>
          <w:p w14:paraId="6214CF92" w14:textId="77777777" w:rsidR="00BC3942" w:rsidRDefault="007C75FD">
            <w:pPr>
              <w:spacing w:line="0" w:lineRule="atLeast"/>
              <w:jc w:val="distribute"/>
              <w:rPr>
                <w:rFonts w:eastAsia="宋体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>
              <w:rPr>
                <w:rFonts w:eastAsia="宋体"/>
                <w:b/>
                <w:bCs/>
                <w:color w:val="000000" w:themeColor="text1"/>
                <w:kern w:val="2"/>
                <w:sz w:val="32"/>
                <w:szCs w:val="32"/>
              </w:rPr>
              <w:t>指导教师</w:t>
            </w:r>
          </w:p>
        </w:tc>
        <w:tc>
          <w:tcPr>
            <w:tcW w:w="253" w:type="dxa"/>
            <w:shd w:val="clear" w:color="auto" w:fill="FFFFFF"/>
            <w:vAlign w:val="bottom"/>
          </w:tcPr>
          <w:p w14:paraId="536C0554" w14:textId="77777777" w:rsidR="00BC3942" w:rsidRDefault="00BC3942">
            <w:pPr>
              <w:spacing w:line="0" w:lineRule="atLeast"/>
              <w:jc w:val="center"/>
              <w:rPr>
                <w:rFonts w:eastAsia="仿宋"/>
                <w:b/>
                <w:sz w:val="32"/>
                <w:szCs w:val="32"/>
              </w:rPr>
            </w:pPr>
          </w:p>
        </w:tc>
        <w:tc>
          <w:tcPr>
            <w:tcW w:w="5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21559EE" w14:textId="77777777" w:rsidR="00BC3942" w:rsidRDefault="00BC3942">
            <w:pPr>
              <w:spacing w:line="0" w:lineRule="atLeast"/>
              <w:jc w:val="center"/>
              <w:rPr>
                <w:rFonts w:eastAsia="仿宋"/>
                <w:bCs/>
                <w:sz w:val="32"/>
                <w:szCs w:val="32"/>
              </w:rPr>
            </w:pPr>
          </w:p>
        </w:tc>
      </w:tr>
      <w:tr w:rsidR="00BC3942" w14:paraId="678663B5" w14:textId="77777777">
        <w:trPr>
          <w:trHeight w:val="617"/>
          <w:jc w:val="center"/>
        </w:trPr>
        <w:tc>
          <w:tcPr>
            <w:tcW w:w="1907" w:type="dxa"/>
            <w:shd w:val="clear" w:color="auto" w:fill="FFFFFF"/>
            <w:vAlign w:val="bottom"/>
          </w:tcPr>
          <w:p w14:paraId="6DE1B89C" w14:textId="77777777" w:rsidR="00BC3942" w:rsidRDefault="007C75FD">
            <w:pPr>
              <w:spacing w:line="0" w:lineRule="atLeast"/>
              <w:jc w:val="distribute"/>
              <w:rPr>
                <w:rFonts w:eastAsia="宋体"/>
                <w:b/>
                <w:bCs/>
                <w:color w:val="000000" w:themeColor="text1"/>
                <w:kern w:val="2"/>
                <w:sz w:val="32"/>
                <w:szCs w:val="32"/>
              </w:rPr>
            </w:pPr>
            <w:r>
              <w:rPr>
                <w:rFonts w:eastAsia="宋体"/>
                <w:b/>
                <w:bCs/>
                <w:color w:val="000000" w:themeColor="text1"/>
                <w:kern w:val="2"/>
                <w:sz w:val="32"/>
                <w:szCs w:val="32"/>
              </w:rPr>
              <w:t>报告得分</w:t>
            </w:r>
          </w:p>
        </w:tc>
        <w:tc>
          <w:tcPr>
            <w:tcW w:w="253" w:type="dxa"/>
            <w:shd w:val="clear" w:color="auto" w:fill="FFFFFF"/>
            <w:vAlign w:val="bottom"/>
          </w:tcPr>
          <w:p w14:paraId="07741CA1" w14:textId="77777777" w:rsidR="00BC3942" w:rsidRDefault="00BC3942">
            <w:pPr>
              <w:spacing w:line="0" w:lineRule="atLeast"/>
              <w:jc w:val="center"/>
              <w:rPr>
                <w:rFonts w:eastAsia="仿宋"/>
                <w:b/>
                <w:sz w:val="32"/>
                <w:szCs w:val="32"/>
              </w:rPr>
            </w:pPr>
          </w:p>
        </w:tc>
        <w:tc>
          <w:tcPr>
            <w:tcW w:w="5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C7B0BF5" w14:textId="77777777" w:rsidR="00BC3942" w:rsidRDefault="00BC3942">
            <w:pPr>
              <w:spacing w:line="0" w:lineRule="atLeast"/>
              <w:jc w:val="center"/>
              <w:rPr>
                <w:rFonts w:eastAsia="仿宋"/>
                <w:bCs/>
                <w:sz w:val="32"/>
                <w:szCs w:val="32"/>
              </w:rPr>
            </w:pPr>
          </w:p>
        </w:tc>
      </w:tr>
    </w:tbl>
    <w:p w14:paraId="29AC0F51" w14:textId="77777777" w:rsidR="00BC3942" w:rsidRDefault="00BC3942">
      <w:pPr>
        <w:widowControl w:val="0"/>
        <w:spacing w:afterLines="100" w:after="240" w:line="240" w:lineRule="auto"/>
        <w:jc w:val="center"/>
        <w:rPr>
          <w:rFonts w:eastAsia="华文新魏"/>
          <w:kern w:val="2"/>
          <w:sz w:val="44"/>
          <w:szCs w:val="20"/>
        </w:rPr>
      </w:pPr>
    </w:p>
    <w:p w14:paraId="48D453DE" w14:textId="77777777" w:rsidR="00BC3942" w:rsidRDefault="007C75FD">
      <w:pPr>
        <w:widowControl w:val="0"/>
        <w:spacing w:line="240" w:lineRule="auto"/>
        <w:jc w:val="center"/>
        <w:rPr>
          <w:rFonts w:eastAsiaTheme="majorEastAsia"/>
          <w:kern w:val="2"/>
          <w:sz w:val="32"/>
          <w:szCs w:val="32"/>
        </w:rPr>
      </w:pPr>
      <w:r>
        <w:rPr>
          <w:rFonts w:eastAsiaTheme="majorEastAsia" w:hint="eastAsia"/>
          <w:kern w:val="2"/>
          <w:sz w:val="32"/>
          <w:szCs w:val="32"/>
        </w:rPr>
        <w:t>2024</w:t>
      </w:r>
      <w:r>
        <w:rPr>
          <w:rFonts w:eastAsiaTheme="majorEastAsia"/>
          <w:kern w:val="2"/>
          <w:sz w:val="32"/>
          <w:szCs w:val="32"/>
        </w:rPr>
        <w:t>年</w:t>
      </w:r>
      <w:r>
        <w:rPr>
          <w:rFonts w:eastAsiaTheme="majorEastAsia" w:hint="eastAsia"/>
          <w:kern w:val="2"/>
          <w:sz w:val="32"/>
          <w:szCs w:val="32"/>
        </w:rPr>
        <w:t>12</w:t>
      </w:r>
      <w:r>
        <w:rPr>
          <w:rFonts w:eastAsiaTheme="majorEastAsia"/>
          <w:kern w:val="2"/>
          <w:sz w:val="32"/>
          <w:szCs w:val="32"/>
        </w:rPr>
        <w:t>月</w:t>
      </w:r>
      <w:r>
        <w:rPr>
          <w:rFonts w:eastAsiaTheme="majorEastAsia" w:hint="eastAsia"/>
          <w:kern w:val="2"/>
          <w:sz w:val="32"/>
          <w:szCs w:val="32"/>
        </w:rPr>
        <w:t>20</w:t>
      </w:r>
      <w:r>
        <w:rPr>
          <w:rFonts w:eastAsiaTheme="majorEastAsia"/>
          <w:kern w:val="2"/>
          <w:sz w:val="32"/>
          <w:szCs w:val="32"/>
        </w:rPr>
        <w:t>日</w:t>
      </w:r>
    </w:p>
    <w:p w14:paraId="14A24364" w14:textId="77777777" w:rsidR="00BC3942" w:rsidRDefault="007C75FD">
      <w:pPr>
        <w:spacing w:line="240" w:lineRule="auto"/>
        <w:jc w:val="left"/>
        <w:rPr>
          <w:rFonts w:eastAsia="黑体"/>
          <w:kern w:val="2"/>
          <w:sz w:val="30"/>
          <w:szCs w:val="20"/>
        </w:rPr>
      </w:pPr>
      <w:bookmarkStart w:id="1" w:name="_Toc68808228"/>
      <w:r>
        <w:br w:type="page"/>
      </w:r>
    </w:p>
    <w:bookmarkEnd w:id="1"/>
    <w:p w14:paraId="1019D015" w14:textId="4F2ABA81" w:rsidR="00BC3942" w:rsidRDefault="007C75FD" w:rsidP="00AD3CD4">
      <w:pPr>
        <w:spacing w:before="100" w:line="360" w:lineRule="auto"/>
        <w:rPr>
          <w:rFonts w:eastAsia="宋体" w:cs="Segoe UI"/>
          <w:color w:val="222222"/>
          <w:szCs w:val="24"/>
          <w:shd w:val="clear" w:color="auto" w:fill="FFFFFF"/>
        </w:rPr>
      </w:pPr>
      <w:r>
        <w:rPr>
          <w:rStyle w:val="af7"/>
          <w:rFonts w:eastAsia="宋体" w:cs="Segoe UI" w:hint="eastAsia"/>
          <w:bCs/>
          <w:color w:val="222222"/>
          <w:szCs w:val="24"/>
          <w:shd w:val="clear" w:color="auto" w:fill="FFFFFF"/>
        </w:rPr>
        <w:lastRenderedPageBreak/>
        <w:t>一、</w:t>
      </w:r>
      <w:r>
        <w:rPr>
          <w:rStyle w:val="af7"/>
          <w:rFonts w:eastAsia="宋体" w:cs="Segoe UI"/>
          <w:bCs/>
          <w:color w:val="222222"/>
          <w:szCs w:val="24"/>
          <w:shd w:val="clear" w:color="auto" w:fill="FFFFFF"/>
        </w:rPr>
        <w:t>实验目的与要求</w:t>
      </w:r>
    </w:p>
    <w:p w14:paraId="4950795D" w14:textId="3590356C" w:rsidR="00BC3942" w:rsidRDefault="00AD3CD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>
        <w:rPr>
          <w:rFonts w:eastAsia="宋体" w:cs="Segoe UI"/>
          <w:shd w:val="clear" w:color="auto" w:fill="FFFFFF"/>
          <w:lang w:bidi="ar"/>
        </w:rPr>
        <w:t>实验运用数据库技术构建高校宿舍管理系统，实现对学生宿舍信息、学生信息、宿舍分配、报修管理等功能的有效管理，旨在帮助学生深入理解数据库管理系统的基本概念、原理和操作，熟练掌握数据库设计、创建、数据操作以及数据查询等关键技能，培养学生运用数据库技术解决实际问题的能力，并提高学生的动手实践和独立思考能力。</w:t>
      </w:r>
    </w:p>
    <w:p w14:paraId="2F4CC66B" w14:textId="77777777" w:rsidR="00BC3942" w:rsidRDefault="007C75FD">
      <w:pPr>
        <w:spacing w:before="100" w:line="360" w:lineRule="auto"/>
        <w:rPr>
          <w:rStyle w:val="af7"/>
          <w:rFonts w:asciiTheme="minorHAnsi" w:eastAsia="宋体" w:hAnsiTheme="minorHAnsi" w:cs="Segoe UI"/>
          <w:bCs/>
          <w:color w:val="222222"/>
          <w:szCs w:val="24"/>
          <w:shd w:val="clear" w:color="auto" w:fill="FFFFFF"/>
        </w:rPr>
      </w:pPr>
      <w:r>
        <w:rPr>
          <w:rStyle w:val="af7"/>
          <w:rFonts w:asciiTheme="minorHAnsi" w:eastAsia="宋体" w:hAnsiTheme="minorHAnsi" w:cs="Segoe UI" w:hint="eastAsia"/>
          <w:bCs/>
          <w:color w:val="222222"/>
          <w:szCs w:val="24"/>
          <w:shd w:val="clear" w:color="auto" w:fill="FFFFFF"/>
        </w:rPr>
        <w:t>二、</w:t>
      </w:r>
      <w:r>
        <w:rPr>
          <w:rStyle w:val="af7"/>
          <w:rFonts w:asciiTheme="minorHAnsi" w:eastAsia="宋体" w:hAnsiTheme="minorHAnsi" w:cs="Segoe UI"/>
          <w:bCs/>
          <w:color w:val="222222"/>
          <w:szCs w:val="24"/>
          <w:shd w:val="clear" w:color="auto" w:fill="FFFFFF"/>
        </w:rPr>
        <w:t>实验内容与步骤</w:t>
      </w:r>
    </w:p>
    <w:p w14:paraId="47CD5D21" w14:textId="77777777" w:rsidR="00BC3942" w:rsidRDefault="007C75FD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>
        <w:rPr>
          <w:rFonts w:eastAsia="宋体" w:cs="Segoe UI" w:hint="eastAsia"/>
          <w:b/>
          <w:bCs/>
          <w:color w:val="222222"/>
          <w:szCs w:val="24"/>
          <w:shd w:val="clear" w:color="auto" w:fill="FFFFFF"/>
        </w:rPr>
        <w:t>1</w:t>
      </w:r>
      <w:r>
        <w:rPr>
          <w:rFonts w:eastAsia="宋体" w:cs="Segoe UI" w:hint="eastAsia"/>
          <w:b/>
          <w:bCs/>
          <w:color w:val="222222"/>
          <w:szCs w:val="24"/>
          <w:shd w:val="clear" w:color="auto" w:fill="FFFFFF"/>
        </w:rPr>
        <w:t>、数据库设计</w:t>
      </w:r>
    </w:p>
    <w:p w14:paraId="52A8F720" w14:textId="77777777" w:rsidR="00AD3CD4" w:rsidRDefault="007C75FD" w:rsidP="00AD3CD4">
      <w:pPr>
        <w:pStyle w:val="aff2"/>
        <w:numPr>
          <w:ilvl w:val="0"/>
          <w:numId w:val="1"/>
        </w:numPr>
        <w:spacing w:line="360" w:lineRule="auto"/>
        <w:rPr>
          <w:rFonts w:eastAsia="宋体" w:cs="Segoe UI"/>
          <w:color w:val="222222"/>
          <w:szCs w:val="24"/>
          <w:shd w:val="clear" w:color="auto" w:fill="FFFFFF"/>
        </w:rPr>
      </w:pPr>
      <w:r w:rsidRPr="00AD3CD4">
        <w:rPr>
          <w:rFonts w:eastAsia="宋体" w:cs="Segoe UI" w:hint="eastAsia"/>
          <w:color w:val="222222"/>
          <w:szCs w:val="24"/>
          <w:shd w:val="clear" w:color="auto" w:fill="FFFFFF"/>
        </w:rPr>
        <w:t>需求分析</w:t>
      </w:r>
    </w:p>
    <w:p w14:paraId="2E6E07A9" w14:textId="77777777" w:rsidR="00CE77AE" w:rsidRDefault="00CE77AE" w:rsidP="00CE77AE">
      <w:pPr>
        <w:shd w:val="clear" w:color="auto" w:fill="FFFFFF"/>
        <w:spacing w:before="100" w:beforeAutospacing="1" w:after="60"/>
        <w:jc w:val="left"/>
        <w:outlineLvl w:val="2"/>
        <w:rPr>
          <w:rFonts w:ascii="Segoe UI" w:eastAsia="宋体" w:hAnsi="Segoe UI" w:cs="Segoe UI"/>
          <w:b/>
          <w:bCs/>
          <w:sz w:val="27"/>
          <w:szCs w:val="27"/>
        </w:rPr>
      </w:pPr>
      <w:r>
        <w:rPr>
          <w:rFonts w:ascii="Segoe UI" w:eastAsia="宋体" w:hAnsi="Segoe UI" w:cs="Segoe UI"/>
          <w:b/>
          <w:bCs/>
          <w:sz w:val="27"/>
          <w:szCs w:val="27"/>
        </w:rPr>
        <w:t>（一）学生信息管理</w:t>
      </w:r>
    </w:p>
    <w:p w14:paraId="4E28A4D4" w14:textId="77777777" w:rsidR="00CE77AE" w:rsidRDefault="00CE77AE" w:rsidP="00CE77AE">
      <w:pPr>
        <w:numPr>
          <w:ilvl w:val="0"/>
          <w:numId w:val="2"/>
        </w:numPr>
        <w:shd w:val="clear" w:color="auto" w:fill="FFFFFF"/>
        <w:spacing w:line="312" w:lineRule="auto"/>
        <w:ind w:left="726" w:hanging="363"/>
        <w:jc w:val="left"/>
        <w:rPr>
          <w:rFonts w:ascii="Segoe UI" w:eastAsia="宋体" w:hAnsi="Segoe UI" w:cs="Segoe UI"/>
          <w:color w:val="222222"/>
          <w:szCs w:val="24"/>
        </w:rPr>
      </w:pPr>
      <w:r>
        <w:rPr>
          <w:rFonts w:ascii="Segoe UI" w:eastAsia="宋体" w:hAnsi="Segoe UI" w:cs="Segoe UI"/>
          <w:b/>
          <w:bCs/>
          <w:color w:val="222222"/>
          <w:szCs w:val="24"/>
        </w:rPr>
        <w:t>学生基本信息录入</w:t>
      </w:r>
      <w:r>
        <w:rPr>
          <w:rFonts w:ascii="Segoe UI" w:eastAsia="宋体" w:hAnsi="Segoe UI" w:cs="Segoe UI"/>
          <w:color w:val="222222"/>
          <w:szCs w:val="24"/>
        </w:rPr>
        <w:t>：包括姓名、性别、学号、专业、班级、联系方式等，支持批量导入功能。</w:t>
      </w:r>
    </w:p>
    <w:p w14:paraId="084828F8" w14:textId="77777777" w:rsidR="00CE77AE" w:rsidRDefault="00CE77AE" w:rsidP="00CE77AE">
      <w:pPr>
        <w:numPr>
          <w:ilvl w:val="0"/>
          <w:numId w:val="2"/>
        </w:numPr>
        <w:shd w:val="clear" w:color="auto" w:fill="FFFFFF"/>
        <w:spacing w:line="312" w:lineRule="auto"/>
        <w:ind w:left="726" w:hanging="363"/>
        <w:jc w:val="left"/>
        <w:rPr>
          <w:rFonts w:ascii="Segoe UI" w:eastAsia="宋体" w:hAnsi="Segoe UI" w:cs="Segoe UI"/>
          <w:color w:val="222222"/>
          <w:szCs w:val="24"/>
        </w:rPr>
      </w:pPr>
      <w:r>
        <w:rPr>
          <w:rFonts w:ascii="Segoe UI" w:eastAsia="宋体" w:hAnsi="Segoe UI" w:cs="Segoe UI"/>
          <w:b/>
          <w:bCs/>
          <w:color w:val="222222"/>
          <w:szCs w:val="24"/>
        </w:rPr>
        <w:t>信息查询与修改</w:t>
      </w:r>
      <w:r>
        <w:rPr>
          <w:rFonts w:ascii="Segoe UI" w:eastAsia="宋体" w:hAnsi="Segoe UI" w:cs="Segoe UI"/>
          <w:color w:val="222222"/>
          <w:szCs w:val="24"/>
        </w:rPr>
        <w:t>：可根据学号、姓名等关键词快速查询学生信息，并对信息进行修改、更新，如联系方式变更、专业调整等。</w:t>
      </w:r>
    </w:p>
    <w:p w14:paraId="53585E4D" w14:textId="77777777" w:rsidR="00CE77AE" w:rsidRDefault="00CE77AE" w:rsidP="00CE77AE">
      <w:pPr>
        <w:numPr>
          <w:ilvl w:val="0"/>
          <w:numId w:val="2"/>
        </w:numPr>
        <w:shd w:val="clear" w:color="auto" w:fill="FFFFFF"/>
        <w:spacing w:line="312" w:lineRule="auto"/>
        <w:ind w:left="726" w:hanging="363"/>
        <w:jc w:val="left"/>
        <w:rPr>
          <w:rFonts w:ascii="Segoe UI" w:eastAsia="宋体" w:hAnsi="Segoe UI" w:cs="Segoe UI"/>
          <w:color w:val="222222"/>
          <w:szCs w:val="24"/>
        </w:rPr>
      </w:pPr>
      <w:r>
        <w:rPr>
          <w:rFonts w:ascii="Segoe UI" w:eastAsia="宋体" w:hAnsi="Segoe UI" w:cs="Segoe UI"/>
          <w:b/>
          <w:bCs/>
          <w:color w:val="222222"/>
          <w:szCs w:val="24"/>
        </w:rPr>
        <w:t>学生入住与</w:t>
      </w:r>
      <w:r>
        <w:rPr>
          <w:rFonts w:ascii="Segoe UI" w:eastAsia="宋体" w:hAnsi="Segoe UI" w:cs="Segoe UI" w:hint="eastAsia"/>
          <w:b/>
          <w:bCs/>
          <w:color w:val="222222"/>
          <w:szCs w:val="24"/>
        </w:rPr>
        <w:t>毕业</w:t>
      </w:r>
      <w:r>
        <w:rPr>
          <w:rFonts w:ascii="Segoe UI" w:eastAsia="宋体" w:hAnsi="Segoe UI" w:cs="Segoe UI"/>
          <w:b/>
          <w:bCs/>
          <w:color w:val="222222"/>
          <w:szCs w:val="24"/>
        </w:rPr>
        <w:t>退房办理</w:t>
      </w:r>
      <w:r>
        <w:rPr>
          <w:rFonts w:ascii="Segoe UI" w:eastAsia="宋体" w:hAnsi="Segoe UI" w:cs="Segoe UI"/>
          <w:color w:val="222222"/>
          <w:szCs w:val="24"/>
        </w:rPr>
        <w:t>：记录学生入住时间、宿舍分配信息，在</w:t>
      </w:r>
      <w:r>
        <w:rPr>
          <w:rFonts w:ascii="Segoe UI" w:eastAsia="宋体" w:hAnsi="Segoe UI" w:cs="Segoe UI" w:hint="eastAsia"/>
          <w:color w:val="222222"/>
          <w:szCs w:val="24"/>
        </w:rPr>
        <w:t>毕业</w:t>
      </w:r>
      <w:r>
        <w:rPr>
          <w:rFonts w:ascii="Segoe UI" w:eastAsia="宋体" w:hAnsi="Segoe UI" w:cs="Segoe UI"/>
          <w:color w:val="222222"/>
          <w:szCs w:val="24"/>
        </w:rPr>
        <w:t>退房时进行相关费用</w:t>
      </w:r>
      <w:r>
        <w:rPr>
          <w:rFonts w:ascii="Segoe UI" w:eastAsia="宋体" w:hAnsi="Segoe UI" w:cs="Segoe UI" w:hint="eastAsia"/>
          <w:color w:val="222222"/>
          <w:szCs w:val="24"/>
        </w:rPr>
        <w:t>的查询和</w:t>
      </w:r>
      <w:r>
        <w:rPr>
          <w:rFonts w:ascii="Segoe UI" w:eastAsia="宋体" w:hAnsi="Segoe UI" w:cs="Segoe UI"/>
          <w:color w:val="222222"/>
          <w:szCs w:val="24"/>
        </w:rPr>
        <w:t>结算</w:t>
      </w:r>
      <w:r>
        <w:rPr>
          <w:rFonts w:ascii="Segoe UI" w:eastAsia="宋体" w:hAnsi="Segoe UI" w:cs="Segoe UI" w:hint="eastAsia"/>
          <w:color w:val="222222"/>
          <w:szCs w:val="24"/>
        </w:rPr>
        <w:t>、</w:t>
      </w:r>
      <w:r>
        <w:rPr>
          <w:rFonts w:ascii="Segoe UI" w:eastAsia="宋体" w:hAnsi="Segoe UI" w:cs="Segoe UI"/>
          <w:color w:val="222222"/>
          <w:szCs w:val="24"/>
        </w:rPr>
        <w:t>信息登记。</w:t>
      </w:r>
    </w:p>
    <w:p w14:paraId="00269042" w14:textId="77777777" w:rsidR="00CE77AE" w:rsidRDefault="00CE77AE" w:rsidP="00CE77AE">
      <w:pPr>
        <w:shd w:val="clear" w:color="auto" w:fill="FFFFFF"/>
        <w:spacing w:before="100" w:beforeAutospacing="1" w:after="60"/>
        <w:jc w:val="left"/>
        <w:outlineLvl w:val="2"/>
        <w:rPr>
          <w:rFonts w:ascii="Segoe UI" w:eastAsia="宋体" w:hAnsi="Segoe UI" w:cs="Segoe UI"/>
          <w:b/>
          <w:bCs/>
          <w:sz w:val="27"/>
          <w:szCs w:val="27"/>
        </w:rPr>
      </w:pPr>
      <w:r>
        <w:rPr>
          <w:rFonts w:ascii="Segoe UI" w:eastAsia="宋体" w:hAnsi="Segoe UI" w:cs="Segoe UI"/>
          <w:b/>
          <w:bCs/>
          <w:sz w:val="27"/>
          <w:szCs w:val="27"/>
        </w:rPr>
        <w:t>（二）宿舍信息管理</w:t>
      </w:r>
    </w:p>
    <w:p w14:paraId="6278F71C" w14:textId="77777777" w:rsidR="00CE77AE" w:rsidRDefault="00CE77AE" w:rsidP="00CE77AE">
      <w:pPr>
        <w:numPr>
          <w:ilvl w:val="0"/>
          <w:numId w:val="3"/>
        </w:numPr>
        <w:shd w:val="clear" w:color="auto" w:fill="FFFFFF"/>
        <w:spacing w:line="312" w:lineRule="auto"/>
        <w:ind w:left="726" w:hanging="363"/>
        <w:jc w:val="left"/>
        <w:rPr>
          <w:rFonts w:ascii="Segoe UI" w:eastAsia="宋体" w:hAnsi="Segoe UI" w:cs="Segoe UI"/>
          <w:color w:val="222222"/>
          <w:szCs w:val="24"/>
        </w:rPr>
      </w:pPr>
      <w:r>
        <w:rPr>
          <w:rFonts w:ascii="Segoe UI" w:eastAsia="宋体" w:hAnsi="Segoe UI" w:cs="Segoe UI"/>
          <w:b/>
          <w:bCs/>
          <w:color w:val="222222"/>
          <w:szCs w:val="24"/>
        </w:rPr>
        <w:t>宿舍基本信息维护</w:t>
      </w:r>
      <w:r>
        <w:rPr>
          <w:rFonts w:ascii="Segoe UI" w:eastAsia="宋体" w:hAnsi="Segoe UI" w:cs="Segoe UI"/>
          <w:color w:val="222222"/>
          <w:szCs w:val="24"/>
        </w:rPr>
        <w:t>：如宿舍编号、楼层、房间类型（单人间、多人间等）、可容纳人数、家具及设施配备情况等。</w:t>
      </w:r>
    </w:p>
    <w:p w14:paraId="55ACE3C9" w14:textId="77777777" w:rsidR="00CE77AE" w:rsidRDefault="00CE77AE" w:rsidP="00CE77AE">
      <w:pPr>
        <w:numPr>
          <w:ilvl w:val="0"/>
          <w:numId w:val="3"/>
        </w:numPr>
        <w:shd w:val="clear" w:color="auto" w:fill="FFFFFF"/>
        <w:spacing w:line="312" w:lineRule="auto"/>
        <w:ind w:left="726" w:hanging="363"/>
        <w:jc w:val="left"/>
        <w:rPr>
          <w:rFonts w:ascii="Segoe UI" w:eastAsia="宋体" w:hAnsi="Segoe UI" w:cs="Segoe UI"/>
          <w:color w:val="222222"/>
          <w:szCs w:val="24"/>
        </w:rPr>
      </w:pPr>
      <w:r>
        <w:rPr>
          <w:rFonts w:ascii="Segoe UI" w:eastAsia="宋体" w:hAnsi="Segoe UI" w:cs="Segoe UI"/>
          <w:b/>
          <w:bCs/>
          <w:color w:val="222222"/>
          <w:szCs w:val="24"/>
        </w:rPr>
        <w:t>宿舍分配与调整</w:t>
      </w:r>
      <w:r>
        <w:rPr>
          <w:rFonts w:ascii="Segoe UI" w:eastAsia="宋体" w:hAnsi="Segoe UI" w:cs="Segoe UI"/>
          <w:color w:val="222222"/>
          <w:szCs w:val="24"/>
        </w:rPr>
        <w:t>：根据学生性别、专业、年级等因素进行宿舍分配，可手动调整宿舍安排，并记录分配历史。</w:t>
      </w:r>
    </w:p>
    <w:p w14:paraId="64AB6C7C" w14:textId="77777777" w:rsidR="00CE77AE" w:rsidRDefault="00CE77AE" w:rsidP="00CE77AE">
      <w:pPr>
        <w:numPr>
          <w:ilvl w:val="0"/>
          <w:numId w:val="3"/>
        </w:numPr>
        <w:shd w:val="clear" w:color="auto" w:fill="FFFFFF"/>
        <w:spacing w:line="312" w:lineRule="auto"/>
        <w:ind w:left="726" w:hanging="363"/>
        <w:jc w:val="left"/>
        <w:rPr>
          <w:rFonts w:ascii="Segoe UI" w:eastAsia="宋体" w:hAnsi="Segoe UI" w:cs="Segoe UI"/>
          <w:color w:val="222222"/>
          <w:szCs w:val="24"/>
        </w:rPr>
      </w:pPr>
      <w:r>
        <w:rPr>
          <w:rFonts w:ascii="Segoe UI" w:eastAsia="宋体" w:hAnsi="Segoe UI" w:cs="Segoe UI"/>
          <w:b/>
          <w:bCs/>
          <w:color w:val="222222"/>
          <w:szCs w:val="24"/>
        </w:rPr>
        <w:t>空宿舍查询</w:t>
      </w:r>
      <w:r>
        <w:rPr>
          <w:rFonts w:ascii="Segoe UI" w:eastAsia="宋体" w:hAnsi="Segoe UI" w:cs="Segoe UI"/>
          <w:color w:val="222222"/>
          <w:szCs w:val="24"/>
        </w:rPr>
        <w:t>：方便管理人员查看当前空宿舍情况，以便安排新生入住或进行宿舍调整。</w:t>
      </w:r>
    </w:p>
    <w:p w14:paraId="1F6DC26A" w14:textId="77777777" w:rsidR="00CE77AE" w:rsidRDefault="00CE77AE" w:rsidP="00CE77AE">
      <w:pPr>
        <w:shd w:val="clear" w:color="auto" w:fill="FFFFFF"/>
        <w:spacing w:before="100" w:beforeAutospacing="1" w:after="60"/>
        <w:jc w:val="left"/>
        <w:outlineLvl w:val="2"/>
        <w:rPr>
          <w:rFonts w:ascii="Segoe UI" w:eastAsia="宋体" w:hAnsi="Segoe UI" w:cs="Segoe UI"/>
          <w:b/>
          <w:bCs/>
          <w:sz w:val="27"/>
          <w:szCs w:val="27"/>
        </w:rPr>
      </w:pPr>
      <w:r>
        <w:rPr>
          <w:rFonts w:ascii="Segoe UI" w:eastAsia="宋体" w:hAnsi="Segoe UI" w:cs="Segoe UI"/>
          <w:b/>
          <w:bCs/>
          <w:sz w:val="27"/>
          <w:szCs w:val="27"/>
        </w:rPr>
        <w:t>（三）设施设备管理</w:t>
      </w:r>
    </w:p>
    <w:p w14:paraId="50C82F87" w14:textId="77777777" w:rsidR="00CE77AE" w:rsidRDefault="00CE77AE" w:rsidP="00CE77AE">
      <w:pPr>
        <w:numPr>
          <w:ilvl w:val="0"/>
          <w:numId w:val="4"/>
        </w:numPr>
        <w:shd w:val="clear" w:color="auto" w:fill="FFFFFF"/>
        <w:spacing w:line="312" w:lineRule="auto"/>
        <w:ind w:left="726" w:hanging="363"/>
        <w:jc w:val="left"/>
        <w:rPr>
          <w:rFonts w:ascii="Segoe UI" w:eastAsia="宋体" w:hAnsi="Segoe UI" w:cs="Segoe UI"/>
          <w:color w:val="222222"/>
          <w:szCs w:val="24"/>
        </w:rPr>
      </w:pPr>
      <w:r>
        <w:rPr>
          <w:rFonts w:ascii="Segoe UI" w:eastAsia="宋体" w:hAnsi="Segoe UI" w:cs="Segoe UI"/>
          <w:b/>
          <w:bCs/>
          <w:color w:val="222222"/>
          <w:szCs w:val="24"/>
        </w:rPr>
        <w:t>设施设备登记</w:t>
      </w:r>
      <w:r>
        <w:rPr>
          <w:rFonts w:ascii="Segoe UI" w:eastAsia="宋体" w:hAnsi="Segoe UI" w:cs="Segoe UI"/>
          <w:color w:val="222222"/>
          <w:szCs w:val="24"/>
        </w:rPr>
        <w:t>：对宿舍内的家具、电器、门窗等设施设备进行详细登记，包括品牌、型号、购置时间、使用状态等。</w:t>
      </w:r>
    </w:p>
    <w:p w14:paraId="2AD431C6" w14:textId="77777777" w:rsidR="00CE77AE" w:rsidRDefault="00CE77AE" w:rsidP="00CE77AE">
      <w:pPr>
        <w:numPr>
          <w:ilvl w:val="0"/>
          <w:numId w:val="4"/>
        </w:numPr>
        <w:shd w:val="clear" w:color="auto" w:fill="FFFFFF"/>
        <w:spacing w:line="312" w:lineRule="auto"/>
        <w:ind w:left="726" w:hanging="363"/>
        <w:jc w:val="left"/>
        <w:rPr>
          <w:rFonts w:ascii="Segoe UI" w:eastAsia="宋体" w:hAnsi="Segoe UI" w:cs="Segoe UI"/>
          <w:color w:val="222222"/>
          <w:szCs w:val="24"/>
        </w:rPr>
      </w:pPr>
      <w:r>
        <w:rPr>
          <w:rFonts w:ascii="Segoe UI" w:eastAsia="宋体" w:hAnsi="Segoe UI" w:cs="Segoe UI"/>
          <w:b/>
          <w:bCs/>
          <w:color w:val="222222"/>
          <w:szCs w:val="24"/>
        </w:rPr>
        <w:t>设施设备维修管理</w:t>
      </w:r>
      <w:r>
        <w:rPr>
          <w:rFonts w:ascii="Segoe UI" w:eastAsia="宋体" w:hAnsi="Segoe UI" w:cs="Segoe UI"/>
          <w:color w:val="222222"/>
          <w:szCs w:val="24"/>
        </w:rPr>
        <w:t>：学生可在线申报设施设备损坏情况，管理人员接收申报后安排维修人员进行维修，并记录维修进度、维修费用、维修人员等信息，维修完成后进行验收。</w:t>
      </w:r>
    </w:p>
    <w:p w14:paraId="298649B4" w14:textId="77777777" w:rsidR="00CE77AE" w:rsidRDefault="00CE77AE" w:rsidP="00CE77AE">
      <w:pPr>
        <w:numPr>
          <w:ilvl w:val="0"/>
          <w:numId w:val="4"/>
        </w:numPr>
        <w:shd w:val="clear" w:color="auto" w:fill="FFFFFF"/>
        <w:spacing w:line="312" w:lineRule="auto"/>
        <w:ind w:left="726" w:hanging="363"/>
        <w:jc w:val="left"/>
        <w:rPr>
          <w:rFonts w:ascii="Segoe UI" w:eastAsia="宋体" w:hAnsi="Segoe UI" w:cs="Segoe UI"/>
          <w:color w:val="222222"/>
          <w:szCs w:val="24"/>
        </w:rPr>
      </w:pPr>
      <w:r>
        <w:rPr>
          <w:rFonts w:ascii="Segoe UI" w:eastAsia="宋体" w:hAnsi="Segoe UI" w:cs="Segoe UI"/>
          <w:b/>
          <w:bCs/>
          <w:color w:val="222222"/>
          <w:szCs w:val="24"/>
        </w:rPr>
        <w:lastRenderedPageBreak/>
        <w:t>设施设备报废处理</w:t>
      </w:r>
      <w:r>
        <w:rPr>
          <w:rFonts w:ascii="Segoe UI" w:eastAsia="宋体" w:hAnsi="Segoe UI" w:cs="Segoe UI"/>
          <w:color w:val="222222"/>
          <w:szCs w:val="24"/>
        </w:rPr>
        <w:t>：对于无法修复或达到使用年限的设施设备，进行报废登记，记录报废原因、处理方式等。</w:t>
      </w:r>
    </w:p>
    <w:p w14:paraId="1FC650E4" w14:textId="77777777" w:rsidR="00CE77AE" w:rsidRDefault="00CE77AE" w:rsidP="00CE77AE">
      <w:pPr>
        <w:shd w:val="clear" w:color="auto" w:fill="FFFFFF"/>
        <w:spacing w:before="100" w:beforeAutospacing="1" w:after="60"/>
        <w:jc w:val="left"/>
        <w:outlineLvl w:val="2"/>
        <w:rPr>
          <w:rFonts w:ascii="Segoe UI" w:eastAsia="宋体" w:hAnsi="Segoe UI" w:cs="Segoe UI"/>
          <w:b/>
          <w:bCs/>
          <w:sz w:val="27"/>
          <w:szCs w:val="27"/>
        </w:rPr>
      </w:pPr>
      <w:r>
        <w:rPr>
          <w:rFonts w:ascii="Segoe UI" w:eastAsia="宋体" w:hAnsi="Segoe UI" w:cs="Segoe UI"/>
          <w:b/>
          <w:bCs/>
          <w:sz w:val="27"/>
          <w:szCs w:val="27"/>
        </w:rPr>
        <w:t>（四）费用管理</w:t>
      </w:r>
    </w:p>
    <w:p w14:paraId="1619EDC8" w14:textId="77777777" w:rsidR="00CE77AE" w:rsidRDefault="00CE77AE" w:rsidP="00CE77AE">
      <w:pPr>
        <w:numPr>
          <w:ilvl w:val="0"/>
          <w:numId w:val="5"/>
        </w:numPr>
        <w:shd w:val="clear" w:color="auto" w:fill="FFFFFF"/>
        <w:spacing w:line="312" w:lineRule="auto"/>
        <w:jc w:val="left"/>
        <w:rPr>
          <w:rFonts w:ascii="Segoe UI" w:eastAsia="宋体" w:hAnsi="Segoe UI" w:cs="Segoe UI"/>
          <w:color w:val="222222"/>
          <w:szCs w:val="24"/>
        </w:rPr>
      </w:pPr>
      <w:r>
        <w:rPr>
          <w:rFonts w:ascii="Segoe UI" w:eastAsia="宋体" w:hAnsi="Segoe UI" w:cs="Segoe UI"/>
          <w:b/>
          <w:bCs/>
          <w:color w:val="222222"/>
          <w:szCs w:val="24"/>
        </w:rPr>
        <w:t>费用项目设定</w:t>
      </w:r>
      <w:r>
        <w:rPr>
          <w:rFonts w:ascii="Segoe UI" w:eastAsia="宋体" w:hAnsi="Segoe UI" w:cs="Segoe UI"/>
          <w:color w:val="222222"/>
          <w:szCs w:val="24"/>
        </w:rPr>
        <w:t>：包括住宿费、水电费、物业费等，可设置不同费用的收费标准、计费周期。</w:t>
      </w:r>
    </w:p>
    <w:p w14:paraId="7BC3D8E9" w14:textId="77777777" w:rsidR="00CE77AE" w:rsidRDefault="00CE77AE" w:rsidP="00CE77AE">
      <w:pPr>
        <w:numPr>
          <w:ilvl w:val="0"/>
          <w:numId w:val="5"/>
        </w:numPr>
        <w:shd w:val="clear" w:color="auto" w:fill="FFFFFF"/>
        <w:spacing w:line="312" w:lineRule="auto"/>
        <w:jc w:val="left"/>
        <w:rPr>
          <w:rFonts w:ascii="Segoe UI" w:eastAsia="宋体" w:hAnsi="Segoe UI" w:cs="Segoe UI"/>
          <w:color w:val="222222"/>
          <w:szCs w:val="24"/>
        </w:rPr>
      </w:pPr>
      <w:r>
        <w:rPr>
          <w:rFonts w:ascii="Segoe UI" w:eastAsia="宋体" w:hAnsi="Segoe UI" w:cs="Segoe UI"/>
          <w:b/>
          <w:bCs/>
          <w:color w:val="222222"/>
          <w:szCs w:val="24"/>
        </w:rPr>
        <w:t>费用收缴记录</w:t>
      </w:r>
      <w:r>
        <w:rPr>
          <w:rFonts w:ascii="Segoe UI" w:eastAsia="宋体" w:hAnsi="Segoe UI" w:cs="Segoe UI"/>
          <w:color w:val="222222"/>
          <w:szCs w:val="24"/>
        </w:rPr>
        <w:t>：记录学生缴费时间、缴费金额、缴费方式等信息，支持多种缴费方式（如线上支付、线下缴费）的对接与数据录入。</w:t>
      </w:r>
    </w:p>
    <w:p w14:paraId="236558E2" w14:textId="77777777" w:rsidR="00CE77AE" w:rsidRDefault="00CE77AE" w:rsidP="00CE77AE">
      <w:pPr>
        <w:numPr>
          <w:ilvl w:val="0"/>
          <w:numId w:val="5"/>
        </w:numPr>
        <w:shd w:val="clear" w:color="auto" w:fill="FFFFFF"/>
        <w:spacing w:line="312" w:lineRule="auto"/>
        <w:jc w:val="left"/>
        <w:rPr>
          <w:rFonts w:ascii="Segoe UI" w:eastAsia="宋体" w:hAnsi="Segoe UI" w:cs="Segoe UI"/>
          <w:color w:val="222222"/>
          <w:szCs w:val="24"/>
        </w:rPr>
      </w:pPr>
      <w:r>
        <w:rPr>
          <w:rFonts w:ascii="Segoe UI" w:eastAsia="宋体" w:hAnsi="Segoe UI" w:cs="Segoe UI"/>
          <w:b/>
          <w:bCs/>
          <w:color w:val="222222"/>
          <w:szCs w:val="24"/>
        </w:rPr>
        <w:t>欠费提醒与催缴</w:t>
      </w:r>
      <w:r>
        <w:rPr>
          <w:rFonts w:ascii="Segoe UI" w:eastAsia="宋体" w:hAnsi="Segoe UI" w:cs="Segoe UI"/>
          <w:color w:val="222222"/>
          <w:szCs w:val="24"/>
        </w:rPr>
        <w:t>：系统自动生成欠费学生名单，并通过短信、系统消息等方式提醒学生缴费，可打印催缴通知单。</w:t>
      </w:r>
    </w:p>
    <w:p w14:paraId="020FA1DC" w14:textId="77777777" w:rsidR="00CE77AE" w:rsidRDefault="00CE77AE" w:rsidP="00CE77AE">
      <w:pPr>
        <w:shd w:val="clear" w:color="auto" w:fill="FFFFFF"/>
        <w:spacing w:before="100" w:beforeAutospacing="1" w:after="60"/>
        <w:jc w:val="left"/>
        <w:outlineLvl w:val="2"/>
        <w:rPr>
          <w:rFonts w:ascii="Segoe UI" w:eastAsia="宋体" w:hAnsi="Segoe UI" w:cs="Segoe UI"/>
          <w:b/>
          <w:bCs/>
          <w:sz w:val="27"/>
          <w:szCs w:val="27"/>
        </w:rPr>
      </w:pPr>
      <w:r>
        <w:rPr>
          <w:rFonts w:ascii="Segoe UI" w:eastAsia="宋体" w:hAnsi="Segoe UI" w:cs="Segoe UI"/>
          <w:b/>
          <w:bCs/>
          <w:sz w:val="27"/>
          <w:szCs w:val="27"/>
        </w:rPr>
        <w:t>（五）访客管理</w:t>
      </w:r>
    </w:p>
    <w:p w14:paraId="2CC11A8A" w14:textId="77777777" w:rsidR="00CE77AE" w:rsidRDefault="00CE77AE" w:rsidP="00CE77AE">
      <w:pPr>
        <w:numPr>
          <w:ilvl w:val="0"/>
          <w:numId w:val="6"/>
        </w:numPr>
        <w:shd w:val="clear" w:color="auto" w:fill="FFFFFF"/>
        <w:spacing w:line="312" w:lineRule="auto"/>
        <w:jc w:val="left"/>
        <w:rPr>
          <w:rFonts w:ascii="Segoe UI" w:eastAsia="宋体" w:hAnsi="Segoe UI" w:cs="Segoe UI"/>
          <w:color w:val="222222"/>
          <w:szCs w:val="24"/>
        </w:rPr>
      </w:pPr>
      <w:r>
        <w:rPr>
          <w:rFonts w:ascii="Segoe UI" w:eastAsia="宋体" w:hAnsi="Segoe UI" w:cs="Segoe UI"/>
          <w:b/>
          <w:bCs/>
          <w:color w:val="222222"/>
          <w:szCs w:val="24"/>
        </w:rPr>
        <w:t>访客登记</w:t>
      </w:r>
      <w:r>
        <w:rPr>
          <w:rFonts w:ascii="Segoe UI" w:eastAsia="宋体" w:hAnsi="Segoe UI" w:cs="Segoe UI"/>
          <w:color w:val="222222"/>
          <w:szCs w:val="24"/>
        </w:rPr>
        <w:t>：访客进入公寓时，需登记姓名、身份证号、联系方式、访问对象、访问时间等信息，可通过扫描身份证或手动录入。</w:t>
      </w:r>
    </w:p>
    <w:p w14:paraId="0723DAA8" w14:textId="77777777" w:rsidR="00CE77AE" w:rsidRDefault="00CE77AE" w:rsidP="00CE77AE">
      <w:pPr>
        <w:numPr>
          <w:ilvl w:val="0"/>
          <w:numId w:val="6"/>
        </w:numPr>
        <w:shd w:val="clear" w:color="auto" w:fill="FFFFFF"/>
        <w:spacing w:line="312" w:lineRule="auto"/>
        <w:jc w:val="left"/>
        <w:rPr>
          <w:rFonts w:ascii="Segoe UI" w:eastAsia="宋体" w:hAnsi="Segoe UI" w:cs="Segoe UI"/>
          <w:color w:val="222222"/>
          <w:szCs w:val="24"/>
        </w:rPr>
      </w:pPr>
      <w:r>
        <w:rPr>
          <w:rFonts w:ascii="Segoe UI" w:eastAsia="宋体" w:hAnsi="Segoe UI" w:cs="Segoe UI"/>
          <w:b/>
          <w:bCs/>
          <w:color w:val="222222"/>
          <w:szCs w:val="24"/>
        </w:rPr>
        <w:t>访客权限设置</w:t>
      </w:r>
      <w:r>
        <w:rPr>
          <w:rFonts w:ascii="Segoe UI" w:eastAsia="宋体" w:hAnsi="Segoe UI" w:cs="Segoe UI"/>
          <w:color w:val="222222"/>
          <w:szCs w:val="24"/>
        </w:rPr>
        <w:t>：根据宿舍学生的授权，设置访客的访问权限，如可访问的楼层、宿舍范围、访问时长等。</w:t>
      </w:r>
    </w:p>
    <w:p w14:paraId="05882432" w14:textId="77777777" w:rsidR="00CE77AE" w:rsidRDefault="00CE77AE" w:rsidP="00CE77AE">
      <w:pPr>
        <w:numPr>
          <w:ilvl w:val="0"/>
          <w:numId w:val="6"/>
        </w:numPr>
        <w:shd w:val="clear" w:color="auto" w:fill="FFFFFF"/>
        <w:spacing w:line="312" w:lineRule="auto"/>
        <w:jc w:val="left"/>
        <w:rPr>
          <w:rFonts w:ascii="Segoe UI" w:eastAsia="宋体" w:hAnsi="Segoe UI" w:cs="Segoe UI"/>
          <w:color w:val="222222"/>
          <w:szCs w:val="24"/>
        </w:rPr>
      </w:pPr>
      <w:r>
        <w:rPr>
          <w:rFonts w:ascii="Segoe UI" w:eastAsia="宋体" w:hAnsi="Segoe UI" w:cs="Segoe UI"/>
          <w:b/>
          <w:bCs/>
          <w:color w:val="222222"/>
          <w:szCs w:val="24"/>
        </w:rPr>
        <w:t>访客记录查询与统计</w:t>
      </w:r>
      <w:r>
        <w:rPr>
          <w:rFonts w:ascii="Segoe UI" w:eastAsia="宋体" w:hAnsi="Segoe UI" w:cs="Segoe UI"/>
          <w:color w:val="222222"/>
          <w:szCs w:val="24"/>
        </w:rPr>
        <w:t>：管理人员可查询历史访客记录，统计访客流量、访问高峰时段等信息，以便加强安全管理。</w:t>
      </w:r>
    </w:p>
    <w:p w14:paraId="52E13860" w14:textId="77777777" w:rsidR="00CE77AE" w:rsidRDefault="00CE77AE" w:rsidP="00CE77AE">
      <w:pPr>
        <w:shd w:val="clear" w:color="auto" w:fill="FFFFFF"/>
        <w:spacing w:before="100" w:beforeAutospacing="1" w:after="60"/>
        <w:jc w:val="left"/>
        <w:outlineLvl w:val="2"/>
        <w:rPr>
          <w:rFonts w:ascii="Segoe UI" w:eastAsia="宋体" w:hAnsi="Segoe UI" w:cs="Segoe UI"/>
          <w:b/>
          <w:bCs/>
          <w:sz w:val="27"/>
          <w:szCs w:val="27"/>
        </w:rPr>
      </w:pPr>
      <w:r>
        <w:rPr>
          <w:rFonts w:ascii="Segoe UI" w:eastAsia="宋体" w:hAnsi="Segoe UI" w:cs="Segoe UI"/>
          <w:b/>
          <w:bCs/>
          <w:sz w:val="27"/>
          <w:szCs w:val="27"/>
        </w:rPr>
        <w:t>（</w:t>
      </w:r>
      <w:r>
        <w:rPr>
          <w:rFonts w:ascii="Segoe UI" w:eastAsia="宋体" w:hAnsi="Segoe UI" w:cs="Segoe UI" w:hint="eastAsia"/>
          <w:b/>
          <w:bCs/>
          <w:sz w:val="27"/>
          <w:szCs w:val="27"/>
        </w:rPr>
        <w:t>六</w:t>
      </w:r>
      <w:r>
        <w:rPr>
          <w:rFonts w:ascii="Segoe UI" w:eastAsia="宋体" w:hAnsi="Segoe UI" w:cs="Segoe UI"/>
          <w:b/>
          <w:bCs/>
          <w:sz w:val="27"/>
          <w:szCs w:val="27"/>
        </w:rPr>
        <w:t>）系统管理</w:t>
      </w:r>
    </w:p>
    <w:p w14:paraId="253CAD25" w14:textId="77777777" w:rsidR="00CE77AE" w:rsidRDefault="00CE77AE" w:rsidP="00CE77AE">
      <w:pPr>
        <w:numPr>
          <w:ilvl w:val="0"/>
          <w:numId w:val="7"/>
        </w:numPr>
        <w:shd w:val="clear" w:color="auto" w:fill="FFFFFF"/>
        <w:spacing w:line="312" w:lineRule="auto"/>
        <w:jc w:val="left"/>
        <w:rPr>
          <w:rFonts w:ascii="Segoe UI" w:eastAsia="宋体" w:hAnsi="Segoe UI" w:cs="Segoe UI"/>
          <w:color w:val="222222"/>
          <w:szCs w:val="24"/>
        </w:rPr>
      </w:pPr>
      <w:r>
        <w:rPr>
          <w:rFonts w:ascii="Segoe UI" w:eastAsia="宋体" w:hAnsi="Segoe UI" w:cs="Segoe UI"/>
          <w:b/>
          <w:bCs/>
          <w:color w:val="222222"/>
          <w:szCs w:val="24"/>
        </w:rPr>
        <w:t>用户管理</w:t>
      </w:r>
      <w:r>
        <w:rPr>
          <w:rFonts w:ascii="Segoe UI" w:eastAsia="宋体" w:hAnsi="Segoe UI" w:cs="Segoe UI"/>
          <w:color w:val="222222"/>
          <w:szCs w:val="24"/>
        </w:rPr>
        <w:t>：创建不同角色的用户账号，如管理员、宿管人员、学生等，并分配相应的操作权限，如管理员拥有系统的全面管理权限，宿管人员负责所在楼栋的日常管理操作，学生可进行个人信息查询、费用查询、维修申报等操作。</w:t>
      </w:r>
    </w:p>
    <w:p w14:paraId="23CB17FE" w14:textId="77777777" w:rsidR="00CE77AE" w:rsidRDefault="00CE77AE" w:rsidP="00CE77AE">
      <w:pPr>
        <w:numPr>
          <w:ilvl w:val="0"/>
          <w:numId w:val="7"/>
        </w:numPr>
        <w:shd w:val="clear" w:color="auto" w:fill="FFFFFF"/>
        <w:spacing w:line="312" w:lineRule="auto"/>
        <w:jc w:val="left"/>
        <w:rPr>
          <w:rFonts w:ascii="Segoe UI" w:eastAsia="宋体" w:hAnsi="Segoe UI" w:cs="Segoe UI"/>
          <w:color w:val="222222"/>
          <w:szCs w:val="24"/>
        </w:rPr>
      </w:pPr>
      <w:r>
        <w:rPr>
          <w:rFonts w:ascii="Segoe UI" w:eastAsia="宋体" w:hAnsi="Segoe UI" w:cs="Segoe UI"/>
          <w:b/>
          <w:bCs/>
          <w:color w:val="222222"/>
          <w:szCs w:val="24"/>
        </w:rPr>
        <w:t>数据备份与恢复</w:t>
      </w:r>
      <w:r>
        <w:rPr>
          <w:rFonts w:ascii="Segoe UI" w:eastAsia="宋体" w:hAnsi="Segoe UI" w:cs="Segoe UI"/>
          <w:color w:val="222222"/>
          <w:szCs w:val="24"/>
        </w:rPr>
        <w:t>：定期对系统数据进行备份，确保数据的安全性和完整性，在数据丢失或损坏时可进行数据恢复操作。</w:t>
      </w:r>
    </w:p>
    <w:p w14:paraId="416443EA" w14:textId="77777777" w:rsidR="00CE77AE" w:rsidRDefault="00CE77AE" w:rsidP="00CE77AE">
      <w:pPr>
        <w:numPr>
          <w:ilvl w:val="0"/>
          <w:numId w:val="7"/>
        </w:numPr>
        <w:shd w:val="clear" w:color="auto" w:fill="FFFFFF"/>
        <w:spacing w:line="312" w:lineRule="auto"/>
        <w:jc w:val="left"/>
        <w:rPr>
          <w:rFonts w:ascii="Segoe UI" w:eastAsia="宋体" w:hAnsi="Segoe UI" w:cs="Segoe UI"/>
          <w:color w:val="222222"/>
          <w:szCs w:val="24"/>
        </w:rPr>
      </w:pPr>
      <w:r>
        <w:rPr>
          <w:rFonts w:ascii="Segoe UI" w:eastAsia="宋体" w:hAnsi="Segoe UI" w:cs="Segoe UI"/>
          <w:b/>
          <w:bCs/>
          <w:color w:val="222222"/>
          <w:szCs w:val="24"/>
        </w:rPr>
        <w:t>日志管理</w:t>
      </w:r>
      <w:r>
        <w:rPr>
          <w:rFonts w:ascii="Segoe UI" w:eastAsia="宋体" w:hAnsi="Segoe UI" w:cs="Segoe UI"/>
          <w:color w:val="222222"/>
          <w:szCs w:val="24"/>
        </w:rPr>
        <w:t>：记录系统操作日志，包括用户登录时间、操作内容、操作结果等信息，以便进行系统操作审计与问题追溯。</w:t>
      </w:r>
    </w:p>
    <w:p w14:paraId="5DE5BC81" w14:textId="5D0EA1A4" w:rsidR="00CE77AE" w:rsidRDefault="00CE77AE" w:rsidP="00CE77AE">
      <w:pPr>
        <w:shd w:val="clear" w:color="auto" w:fill="FFFFFF"/>
        <w:spacing w:before="100" w:beforeAutospacing="1" w:after="60"/>
        <w:jc w:val="left"/>
        <w:outlineLvl w:val="2"/>
        <w:rPr>
          <w:rFonts w:ascii="Segoe UI" w:eastAsia="宋体" w:hAnsi="Segoe UI" w:cs="Segoe UI"/>
          <w:b/>
          <w:bCs/>
          <w:sz w:val="27"/>
          <w:szCs w:val="27"/>
        </w:rPr>
      </w:pPr>
      <w:r w:rsidRPr="00CE77AE">
        <w:rPr>
          <w:rFonts w:ascii="Segoe UI" w:eastAsia="宋体" w:hAnsi="Segoe UI" w:cs="Segoe UI"/>
          <w:b/>
          <w:bCs/>
          <w:sz w:val="27"/>
          <w:szCs w:val="27"/>
        </w:rPr>
        <w:t>（</w:t>
      </w:r>
      <w:r w:rsidRPr="00CE77AE">
        <w:rPr>
          <w:rFonts w:ascii="Segoe UI" w:eastAsia="宋体" w:hAnsi="Segoe UI" w:cs="Segoe UI" w:hint="eastAsia"/>
          <w:b/>
          <w:bCs/>
          <w:sz w:val="27"/>
          <w:szCs w:val="27"/>
        </w:rPr>
        <w:t>七</w:t>
      </w:r>
      <w:r w:rsidRPr="00CE77AE">
        <w:rPr>
          <w:rFonts w:ascii="Segoe UI" w:eastAsia="宋体" w:hAnsi="Segoe UI" w:cs="Segoe UI"/>
          <w:b/>
          <w:bCs/>
          <w:sz w:val="27"/>
          <w:szCs w:val="27"/>
        </w:rPr>
        <w:t>）</w:t>
      </w:r>
      <w:r>
        <w:rPr>
          <w:rFonts w:ascii="Segoe UI" w:eastAsia="宋体" w:hAnsi="Segoe UI" w:cs="Segoe UI" w:hint="eastAsia"/>
          <w:b/>
          <w:bCs/>
          <w:sz w:val="27"/>
          <w:szCs w:val="27"/>
        </w:rPr>
        <w:t>数据加密</w:t>
      </w:r>
    </w:p>
    <w:p w14:paraId="060B50B5" w14:textId="29D86EDB" w:rsidR="00CE77AE" w:rsidRPr="00C871AA" w:rsidRDefault="00C871AA" w:rsidP="00C871AA">
      <w:pPr>
        <w:numPr>
          <w:ilvl w:val="0"/>
          <w:numId w:val="7"/>
        </w:numPr>
        <w:shd w:val="clear" w:color="auto" w:fill="FFFFFF"/>
        <w:spacing w:line="312" w:lineRule="auto"/>
        <w:jc w:val="left"/>
        <w:rPr>
          <w:rFonts w:ascii="Segoe UI" w:eastAsia="宋体" w:hAnsi="Segoe UI" w:cs="Segoe UI"/>
          <w:b/>
          <w:bCs/>
          <w:color w:val="222222"/>
          <w:szCs w:val="24"/>
        </w:rPr>
      </w:pPr>
      <w:r w:rsidRPr="00C871AA">
        <w:rPr>
          <w:rFonts w:ascii="Segoe UI" w:eastAsia="宋体" w:hAnsi="Segoe UI" w:cs="Segoe UI" w:hint="eastAsia"/>
          <w:b/>
          <w:bCs/>
          <w:color w:val="222222"/>
          <w:szCs w:val="24"/>
        </w:rPr>
        <w:t>数据加密：</w:t>
      </w:r>
      <w:r w:rsidRPr="00C871AA">
        <w:rPr>
          <w:rFonts w:ascii="Segoe UI" w:eastAsia="宋体" w:hAnsi="Segoe UI" w:cs="Segoe UI"/>
          <w:color w:val="222222"/>
          <w:szCs w:val="24"/>
        </w:rPr>
        <w:t>对学生敏感信息（如身份证号、联系方式等）、费用信息等进行加密存储和传输，防止数据泄露。</w:t>
      </w:r>
    </w:p>
    <w:p w14:paraId="0DFBF63E" w14:textId="77777777" w:rsidR="00AD3CD4" w:rsidRPr="00CE77AE" w:rsidRDefault="00AD3CD4" w:rsidP="00CE77AE">
      <w:pPr>
        <w:shd w:val="clear" w:color="auto" w:fill="FFFFFF"/>
        <w:spacing w:before="100" w:beforeAutospacing="1" w:after="60"/>
        <w:jc w:val="left"/>
        <w:outlineLvl w:val="2"/>
        <w:rPr>
          <w:rFonts w:eastAsia="宋体" w:cs="Segoe UI"/>
          <w:color w:val="222222"/>
          <w:szCs w:val="24"/>
          <w:shd w:val="clear" w:color="auto" w:fill="FFFFFF"/>
        </w:rPr>
      </w:pPr>
    </w:p>
    <w:p w14:paraId="32328668" w14:textId="450358CB" w:rsidR="00875408" w:rsidRDefault="007C75FD" w:rsidP="00352B10">
      <w:pPr>
        <w:pStyle w:val="aff2"/>
        <w:numPr>
          <w:ilvl w:val="0"/>
          <w:numId w:val="1"/>
        </w:numPr>
        <w:spacing w:line="360" w:lineRule="auto"/>
        <w:rPr>
          <w:rFonts w:eastAsia="宋体" w:cs="Segoe UI"/>
          <w:color w:val="222222"/>
          <w:szCs w:val="24"/>
          <w:shd w:val="clear" w:color="auto" w:fill="FFFFFF"/>
        </w:rPr>
      </w:pPr>
      <w:r w:rsidRPr="00AD3CD4">
        <w:rPr>
          <w:rFonts w:eastAsia="宋体" w:cs="Segoe UI" w:hint="eastAsia"/>
          <w:color w:val="222222"/>
          <w:szCs w:val="24"/>
          <w:shd w:val="clear" w:color="auto" w:fill="FFFFFF"/>
        </w:rPr>
        <w:t>E-R</w:t>
      </w:r>
      <w:r w:rsidRPr="00AD3CD4">
        <w:rPr>
          <w:rFonts w:eastAsia="宋体" w:cs="Segoe UI" w:hint="eastAsia"/>
          <w:color w:val="222222"/>
          <w:szCs w:val="24"/>
          <w:shd w:val="clear" w:color="auto" w:fill="FFFFFF"/>
        </w:rPr>
        <w:t>图</w:t>
      </w:r>
    </w:p>
    <w:p w14:paraId="2722FC17" w14:textId="2188D264" w:rsidR="006501F7" w:rsidRPr="006501F7" w:rsidRDefault="006501F7" w:rsidP="006501F7">
      <w:pPr>
        <w:spacing w:line="360" w:lineRule="auto"/>
        <w:ind w:left="840"/>
        <w:rPr>
          <w:rFonts w:eastAsia="宋体" w:cs="Segoe UI"/>
          <w:color w:val="222222"/>
          <w:szCs w:val="24"/>
          <w:shd w:val="clear" w:color="auto" w:fill="FFFFFF"/>
        </w:rPr>
      </w:pPr>
      <w:r w:rsidRPr="006501F7">
        <w:rPr>
          <w:rFonts w:eastAsia="宋体" w:cs="Segoe UI"/>
          <w:noProof/>
          <w:color w:val="222222"/>
          <w:szCs w:val="24"/>
          <w:shd w:val="clear" w:color="auto" w:fill="FFFFFF"/>
        </w:rPr>
        <w:lastRenderedPageBreak/>
        <w:drawing>
          <wp:inline distT="0" distB="0" distL="0" distR="0" wp14:anchorId="18FC1262" wp14:editId="651F3A1A">
            <wp:extent cx="5579110" cy="2428875"/>
            <wp:effectExtent l="0" t="0" r="2540" b="9525"/>
            <wp:docPr id="662213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13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49C0" w14:textId="77777777" w:rsidR="00352B10" w:rsidRPr="00352B10" w:rsidRDefault="00352B10" w:rsidP="00352B10">
      <w:pPr>
        <w:pStyle w:val="aff2"/>
        <w:rPr>
          <w:rFonts w:eastAsia="宋体" w:cs="Segoe UI"/>
          <w:color w:val="222222"/>
          <w:szCs w:val="24"/>
          <w:shd w:val="clear" w:color="auto" w:fill="FFFFFF"/>
        </w:rPr>
      </w:pPr>
    </w:p>
    <w:p w14:paraId="343EA5D9" w14:textId="77777777" w:rsidR="00352B10" w:rsidRPr="00AD3CD4" w:rsidRDefault="00352B10" w:rsidP="00352B10">
      <w:pPr>
        <w:pStyle w:val="aff2"/>
        <w:spacing w:line="360" w:lineRule="auto"/>
        <w:ind w:left="1280" w:firstLine="0"/>
        <w:rPr>
          <w:rFonts w:eastAsia="宋体" w:cs="Segoe UI"/>
          <w:color w:val="222222"/>
          <w:szCs w:val="24"/>
          <w:shd w:val="clear" w:color="auto" w:fill="FFFFFF"/>
        </w:rPr>
      </w:pPr>
    </w:p>
    <w:p w14:paraId="70031ADD" w14:textId="77777777" w:rsidR="00AD3CD4" w:rsidRDefault="007C75FD" w:rsidP="00AD3CD4">
      <w:pPr>
        <w:pStyle w:val="aff2"/>
        <w:numPr>
          <w:ilvl w:val="0"/>
          <w:numId w:val="1"/>
        </w:numPr>
        <w:spacing w:line="360" w:lineRule="auto"/>
        <w:rPr>
          <w:rFonts w:eastAsia="宋体" w:cs="Segoe UI"/>
          <w:color w:val="222222"/>
          <w:szCs w:val="24"/>
          <w:shd w:val="clear" w:color="auto" w:fill="FFFFFF"/>
        </w:rPr>
      </w:pPr>
      <w:r w:rsidRPr="00AD3CD4">
        <w:rPr>
          <w:rFonts w:eastAsia="宋体" w:cs="Segoe UI" w:hint="eastAsia"/>
          <w:color w:val="222222"/>
          <w:szCs w:val="24"/>
          <w:shd w:val="clear" w:color="auto" w:fill="FFFFFF"/>
        </w:rPr>
        <w:t>逻辑结构设计</w:t>
      </w:r>
    </w:p>
    <w:p w14:paraId="07D2D582" w14:textId="77777777" w:rsidR="00E651C1" w:rsidRDefault="00E651C1" w:rsidP="00E651C1">
      <w:pPr>
        <w:pStyle w:val="3"/>
        <w:rPr>
          <w:rFonts w:hint="eastAsia"/>
          <w:sz w:val="27"/>
          <w:szCs w:val="27"/>
        </w:rPr>
      </w:pPr>
      <w:r>
        <w:rPr>
          <w:rStyle w:val="af7"/>
          <w:b w:val="0"/>
          <w:bCs/>
        </w:rPr>
        <w:t>模块一：学生信息管理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2120"/>
        <w:gridCol w:w="3253"/>
        <w:gridCol w:w="2015"/>
      </w:tblGrid>
      <w:tr w:rsidR="00E651C1" w14:paraId="3480FBF5" w14:textId="77777777" w:rsidTr="00E651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55873C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表名</w:t>
            </w:r>
          </w:p>
        </w:tc>
        <w:tc>
          <w:tcPr>
            <w:tcW w:w="0" w:type="auto"/>
            <w:vAlign w:val="center"/>
            <w:hideMark/>
          </w:tcPr>
          <w:p w14:paraId="7231ECAC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00518790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52CA4334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E651C1" w14:paraId="1790A4B2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EB49A" w14:textId="77777777" w:rsidR="00E651C1" w:rsidRDefault="00E651C1">
            <w:pPr>
              <w:jc w:val="left"/>
            </w:pPr>
            <w:r>
              <w:rPr>
                <w:rStyle w:val="HTML1"/>
              </w:rPr>
              <w:t>students</w:t>
            </w:r>
          </w:p>
        </w:tc>
        <w:tc>
          <w:tcPr>
            <w:tcW w:w="0" w:type="auto"/>
            <w:vAlign w:val="center"/>
            <w:hideMark/>
          </w:tcPr>
          <w:p w14:paraId="0D73668B" w14:textId="77777777" w:rsidR="00E651C1" w:rsidRDefault="00E651C1">
            <w:r>
              <w:rPr>
                <w:rStyle w:val="HTML1"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1F3199DF" w14:textId="77777777" w:rsidR="00E651C1" w:rsidRDefault="00E651C1">
            <w:r>
              <w:t>INT (PK) AUTO_INCREMENT</w:t>
            </w:r>
          </w:p>
        </w:tc>
        <w:tc>
          <w:tcPr>
            <w:tcW w:w="0" w:type="auto"/>
            <w:vAlign w:val="center"/>
            <w:hideMark/>
          </w:tcPr>
          <w:p w14:paraId="4CE8BC67" w14:textId="77777777" w:rsidR="00E651C1" w:rsidRDefault="00E651C1">
            <w:r>
              <w:t>学号，主键</w:t>
            </w:r>
          </w:p>
        </w:tc>
      </w:tr>
      <w:tr w:rsidR="00E651C1" w14:paraId="52FE3193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AFC02" w14:textId="77777777" w:rsidR="00E651C1" w:rsidRDefault="00E651C1"/>
        </w:tc>
        <w:tc>
          <w:tcPr>
            <w:tcW w:w="0" w:type="auto"/>
            <w:vAlign w:val="center"/>
            <w:hideMark/>
          </w:tcPr>
          <w:p w14:paraId="7772AD2B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56A3FAA" w14:textId="77777777" w:rsidR="00E651C1" w:rsidRDefault="00E651C1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81905BE" w14:textId="77777777" w:rsidR="00E651C1" w:rsidRDefault="00E651C1">
            <w:r>
              <w:t>学生姓名</w:t>
            </w:r>
          </w:p>
        </w:tc>
      </w:tr>
      <w:tr w:rsidR="00E651C1" w14:paraId="1349487C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0AF49" w14:textId="77777777" w:rsidR="00E651C1" w:rsidRDefault="00E651C1"/>
        </w:tc>
        <w:tc>
          <w:tcPr>
            <w:tcW w:w="0" w:type="auto"/>
            <w:vAlign w:val="center"/>
            <w:hideMark/>
          </w:tcPr>
          <w:p w14:paraId="07119063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47DCEC06" w14:textId="77777777" w:rsidR="00E651C1" w:rsidRDefault="00E651C1">
            <w:r>
              <w:t>ENUM('</w:t>
            </w:r>
            <w:r>
              <w:t>男</w:t>
            </w:r>
            <w:r>
              <w:t>', '</w:t>
            </w:r>
            <w:r>
              <w:t>女</w:t>
            </w:r>
            <w:r>
              <w:t>')</w:t>
            </w:r>
          </w:p>
        </w:tc>
        <w:tc>
          <w:tcPr>
            <w:tcW w:w="0" w:type="auto"/>
            <w:vAlign w:val="center"/>
            <w:hideMark/>
          </w:tcPr>
          <w:p w14:paraId="015775A7" w14:textId="77777777" w:rsidR="00E651C1" w:rsidRDefault="00E651C1">
            <w:r>
              <w:t>性别</w:t>
            </w:r>
          </w:p>
        </w:tc>
      </w:tr>
      <w:tr w:rsidR="00E651C1" w14:paraId="4E831D91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E7517" w14:textId="77777777" w:rsidR="00E651C1" w:rsidRDefault="00E651C1"/>
        </w:tc>
        <w:tc>
          <w:tcPr>
            <w:tcW w:w="0" w:type="auto"/>
            <w:vAlign w:val="center"/>
            <w:hideMark/>
          </w:tcPr>
          <w:p w14:paraId="118EF9F8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14:paraId="35184BAD" w14:textId="77777777" w:rsidR="00E651C1" w:rsidRDefault="00E651C1">
            <w: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01C089D" w14:textId="77777777" w:rsidR="00E651C1" w:rsidRDefault="00E651C1">
            <w:r>
              <w:t>专业</w:t>
            </w:r>
          </w:p>
        </w:tc>
      </w:tr>
      <w:tr w:rsidR="00E651C1" w14:paraId="61040363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215CD" w14:textId="77777777" w:rsidR="00E651C1" w:rsidRDefault="00E651C1"/>
        </w:tc>
        <w:tc>
          <w:tcPr>
            <w:tcW w:w="0" w:type="auto"/>
            <w:vAlign w:val="center"/>
            <w:hideMark/>
          </w:tcPr>
          <w:p w14:paraId="2BDB1E55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102779F3" w14:textId="77777777" w:rsidR="00E651C1" w:rsidRDefault="00E651C1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57E154D" w14:textId="77777777" w:rsidR="00E651C1" w:rsidRDefault="00E651C1">
            <w:r>
              <w:t>班级</w:t>
            </w:r>
          </w:p>
        </w:tc>
      </w:tr>
      <w:tr w:rsidR="00E651C1" w14:paraId="33F5E5FF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2D3B0" w14:textId="77777777" w:rsidR="00E651C1" w:rsidRDefault="00E651C1"/>
        </w:tc>
        <w:tc>
          <w:tcPr>
            <w:tcW w:w="0" w:type="auto"/>
            <w:vAlign w:val="center"/>
            <w:hideMark/>
          </w:tcPr>
          <w:p w14:paraId="71800843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14:paraId="57C9DFF5" w14:textId="77777777" w:rsidR="00E651C1" w:rsidRDefault="00E651C1">
            <w: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76A1B050" w14:textId="77777777" w:rsidR="00E651C1" w:rsidRDefault="00E651C1">
            <w:r>
              <w:t>联系方式</w:t>
            </w:r>
          </w:p>
        </w:tc>
      </w:tr>
      <w:tr w:rsidR="00E651C1" w14:paraId="158DB58E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54811" w14:textId="77777777" w:rsidR="00E651C1" w:rsidRDefault="00E651C1"/>
        </w:tc>
        <w:tc>
          <w:tcPr>
            <w:tcW w:w="0" w:type="auto"/>
            <w:vAlign w:val="center"/>
            <w:hideMark/>
          </w:tcPr>
          <w:p w14:paraId="432AAB9D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dorm_id</w:t>
            </w:r>
          </w:p>
        </w:tc>
        <w:tc>
          <w:tcPr>
            <w:tcW w:w="0" w:type="auto"/>
            <w:vAlign w:val="center"/>
            <w:hideMark/>
          </w:tcPr>
          <w:p w14:paraId="57066E31" w14:textId="77777777" w:rsidR="00E651C1" w:rsidRDefault="00E651C1">
            <w:r>
              <w:t>INT (FK)</w:t>
            </w:r>
          </w:p>
        </w:tc>
        <w:tc>
          <w:tcPr>
            <w:tcW w:w="0" w:type="auto"/>
            <w:vAlign w:val="center"/>
            <w:hideMark/>
          </w:tcPr>
          <w:p w14:paraId="2CBE2492" w14:textId="77777777" w:rsidR="00E651C1" w:rsidRDefault="00E651C1">
            <w:r>
              <w:t>宿舍编号（外键）</w:t>
            </w:r>
          </w:p>
        </w:tc>
      </w:tr>
      <w:tr w:rsidR="00E651C1" w14:paraId="0AC1CAD3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ACB1F" w14:textId="77777777" w:rsidR="00E651C1" w:rsidRDefault="00E651C1"/>
        </w:tc>
        <w:tc>
          <w:tcPr>
            <w:tcW w:w="0" w:type="auto"/>
            <w:vAlign w:val="center"/>
            <w:hideMark/>
          </w:tcPr>
          <w:p w14:paraId="19CF497E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check_in_date</w:t>
            </w:r>
          </w:p>
        </w:tc>
        <w:tc>
          <w:tcPr>
            <w:tcW w:w="0" w:type="auto"/>
            <w:vAlign w:val="center"/>
            <w:hideMark/>
          </w:tcPr>
          <w:p w14:paraId="40432989" w14:textId="77777777" w:rsidR="00E651C1" w:rsidRDefault="00E651C1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6B9D4089" w14:textId="77777777" w:rsidR="00E651C1" w:rsidRDefault="00E651C1">
            <w:r>
              <w:t>入住时间</w:t>
            </w:r>
          </w:p>
        </w:tc>
      </w:tr>
      <w:tr w:rsidR="00E651C1" w14:paraId="0BA9B857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EA84A" w14:textId="77777777" w:rsidR="00E651C1" w:rsidRDefault="00E651C1"/>
        </w:tc>
        <w:tc>
          <w:tcPr>
            <w:tcW w:w="0" w:type="auto"/>
            <w:vAlign w:val="center"/>
            <w:hideMark/>
          </w:tcPr>
          <w:p w14:paraId="46DAFC18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check_out_date</w:t>
            </w:r>
          </w:p>
        </w:tc>
        <w:tc>
          <w:tcPr>
            <w:tcW w:w="0" w:type="auto"/>
            <w:vAlign w:val="center"/>
            <w:hideMark/>
          </w:tcPr>
          <w:p w14:paraId="5A05FD0F" w14:textId="77777777" w:rsidR="00E651C1" w:rsidRDefault="00E651C1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32CA0835" w14:textId="77777777" w:rsidR="00E651C1" w:rsidRDefault="00E651C1">
            <w:r>
              <w:t>退房时间</w:t>
            </w:r>
          </w:p>
        </w:tc>
      </w:tr>
      <w:tr w:rsidR="00E651C1" w14:paraId="6742ADAC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1A857" w14:textId="77777777" w:rsidR="00E651C1" w:rsidRDefault="00E651C1"/>
        </w:tc>
        <w:tc>
          <w:tcPr>
            <w:tcW w:w="0" w:type="auto"/>
            <w:vAlign w:val="center"/>
            <w:hideMark/>
          </w:tcPr>
          <w:p w14:paraId="0573D711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encrypted_contact</w:t>
            </w:r>
          </w:p>
        </w:tc>
        <w:tc>
          <w:tcPr>
            <w:tcW w:w="0" w:type="auto"/>
            <w:vAlign w:val="center"/>
            <w:hideMark/>
          </w:tcPr>
          <w:p w14:paraId="480E6943" w14:textId="77777777" w:rsidR="00E651C1" w:rsidRDefault="00E651C1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6BE9111E" w14:textId="77777777" w:rsidR="00E651C1" w:rsidRDefault="00E651C1">
            <w:r>
              <w:t>加密的联系方式</w:t>
            </w:r>
          </w:p>
        </w:tc>
      </w:tr>
    </w:tbl>
    <w:p w14:paraId="040D9068" w14:textId="77777777" w:rsidR="00E651C1" w:rsidRDefault="00000000" w:rsidP="00E651C1">
      <w:r>
        <w:pict w14:anchorId="033B4E31">
          <v:rect id="_x0000_i1025" style="width:0;height:1.5pt" o:hralign="center" o:hrstd="t" o:hr="t" fillcolor="#a0a0a0" stroked="f"/>
        </w:pict>
      </w:r>
    </w:p>
    <w:p w14:paraId="17698EFF" w14:textId="77777777" w:rsidR="00E651C1" w:rsidRDefault="00E651C1" w:rsidP="00E651C1">
      <w:pPr>
        <w:pStyle w:val="3"/>
        <w:rPr>
          <w:rFonts w:hint="eastAsia"/>
        </w:rPr>
      </w:pPr>
      <w:r>
        <w:rPr>
          <w:rStyle w:val="af7"/>
          <w:b w:val="0"/>
          <w:bCs/>
        </w:rPr>
        <w:t>模块二：宿舍信息管理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2240"/>
        <w:gridCol w:w="3278"/>
        <w:gridCol w:w="1843"/>
      </w:tblGrid>
      <w:tr w:rsidR="00E651C1" w14:paraId="44CD8113" w14:textId="77777777" w:rsidTr="00E651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9F7C5E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表名</w:t>
            </w:r>
          </w:p>
        </w:tc>
        <w:tc>
          <w:tcPr>
            <w:tcW w:w="0" w:type="auto"/>
            <w:vAlign w:val="center"/>
            <w:hideMark/>
          </w:tcPr>
          <w:p w14:paraId="4C72F0AC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7087DE1C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2760BA08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E651C1" w14:paraId="76EEB0E0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D8A46" w14:textId="77777777" w:rsidR="00E651C1" w:rsidRDefault="00E651C1">
            <w:pPr>
              <w:jc w:val="left"/>
            </w:pPr>
            <w:r>
              <w:rPr>
                <w:rStyle w:val="HTML1"/>
              </w:rPr>
              <w:t>dormitories</w:t>
            </w:r>
          </w:p>
        </w:tc>
        <w:tc>
          <w:tcPr>
            <w:tcW w:w="0" w:type="auto"/>
            <w:vAlign w:val="center"/>
            <w:hideMark/>
          </w:tcPr>
          <w:p w14:paraId="400E6723" w14:textId="77777777" w:rsidR="00E651C1" w:rsidRDefault="00E651C1">
            <w:r>
              <w:rPr>
                <w:rStyle w:val="HTML1"/>
              </w:rPr>
              <w:t>dorm_id</w:t>
            </w:r>
          </w:p>
        </w:tc>
        <w:tc>
          <w:tcPr>
            <w:tcW w:w="0" w:type="auto"/>
            <w:vAlign w:val="center"/>
            <w:hideMark/>
          </w:tcPr>
          <w:p w14:paraId="03977D0A" w14:textId="77777777" w:rsidR="00E651C1" w:rsidRDefault="00E651C1">
            <w:r>
              <w:t>INT (PK) AUTO_INCREMENT</w:t>
            </w:r>
          </w:p>
        </w:tc>
        <w:tc>
          <w:tcPr>
            <w:tcW w:w="0" w:type="auto"/>
            <w:vAlign w:val="center"/>
            <w:hideMark/>
          </w:tcPr>
          <w:p w14:paraId="65A49B82" w14:textId="77777777" w:rsidR="00E651C1" w:rsidRDefault="00E651C1">
            <w:r>
              <w:t>宿舍编号，主键</w:t>
            </w:r>
          </w:p>
        </w:tc>
      </w:tr>
      <w:tr w:rsidR="00E651C1" w14:paraId="6CEF55F2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47BBC" w14:textId="77777777" w:rsidR="00E651C1" w:rsidRDefault="00E651C1"/>
        </w:tc>
        <w:tc>
          <w:tcPr>
            <w:tcW w:w="0" w:type="auto"/>
            <w:vAlign w:val="center"/>
            <w:hideMark/>
          </w:tcPr>
          <w:p w14:paraId="4D0BA699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floor</w:t>
            </w:r>
          </w:p>
        </w:tc>
        <w:tc>
          <w:tcPr>
            <w:tcW w:w="0" w:type="auto"/>
            <w:vAlign w:val="center"/>
            <w:hideMark/>
          </w:tcPr>
          <w:p w14:paraId="53032A7A" w14:textId="77777777" w:rsidR="00E651C1" w:rsidRDefault="00E651C1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3B815D91" w14:textId="77777777" w:rsidR="00E651C1" w:rsidRDefault="00E651C1">
            <w:r>
              <w:t>宿舍楼层</w:t>
            </w:r>
          </w:p>
        </w:tc>
      </w:tr>
      <w:tr w:rsidR="00E651C1" w14:paraId="064E62F0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10FB0" w14:textId="77777777" w:rsidR="00E651C1" w:rsidRDefault="00E651C1"/>
        </w:tc>
        <w:tc>
          <w:tcPr>
            <w:tcW w:w="0" w:type="auto"/>
            <w:vAlign w:val="center"/>
            <w:hideMark/>
          </w:tcPr>
          <w:p w14:paraId="6D83A6A1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room_type</w:t>
            </w:r>
          </w:p>
        </w:tc>
        <w:tc>
          <w:tcPr>
            <w:tcW w:w="0" w:type="auto"/>
            <w:vAlign w:val="center"/>
            <w:hideMark/>
          </w:tcPr>
          <w:p w14:paraId="6E9C6A91" w14:textId="77777777" w:rsidR="00E651C1" w:rsidRDefault="00E651C1">
            <w:r>
              <w:t>ENUM('</w:t>
            </w:r>
            <w:r>
              <w:t>单人间</w:t>
            </w:r>
            <w:r>
              <w:t>', '</w:t>
            </w:r>
            <w:r>
              <w:t>双人间</w:t>
            </w:r>
            <w:r>
              <w:t>', '</w:t>
            </w:r>
            <w:r>
              <w:t>多人间</w:t>
            </w:r>
            <w:r>
              <w:t>')</w:t>
            </w:r>
          </w:p>
        </w:tc>
        <w:tc>
          <w:tcPr>
            <w:tcW w:w="0" w:type="auto"/>
            <w:vAlign w:val="center"/>
            <w:hideMark/>
          </w:tcPr>
          <w:p w14:paraId="01B13517" w14:textId="77777777" w:rsidR="00E651C1" w:rsidRDefault="00E651C1">
            <w:r>
              <w:t>房间类型</w:t>
            </w:r>
          </w:p>
        </w:tc>
      </w:tr>
      <w:tr w:rsidR="00E651C1" w14:paraId="3090FD45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651C8" w14:textId="77777777" w:rsidR="00E651C1" w:rsidRDefault="00E651C1"/>
        </w:tc>
        <w:tc>
          <w:tcPr>
            <w:tcW w:w="0" w:type="auto"/>
            <w:vAlign w:val="center"/>
            <w:hideMark/>
          </w:tcPr>
          <w:p w14:paraId="26EC1FCB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14:paraId="4B8C7787" w14:textId="77777777" w:rsidR="00E651C1" w:rsidRDefault="00E651C1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66D2659C" w14:textId="77777777" w:rsidR="00E651C1" w:rsidRDefault="00E651C1">
            <w:r>
              <w:t>可容纳人数</w:t>
            </w:r>
          </w:p>
        </w:tc>
      </w:tr>
      <w:tr w:rsidR="00E651C1" w14:paraId="1D30221C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1139D" w14:textId="77777777" w:rsidR="00E651C1" w:rsidRDefault="00E651C1"/>
        </w:tc>
        <w:tc>
          <w:tcPr>
            <w:tcW w:w="0" w:type="auto"/>
            <w:vAlign w:val="center"/>
            <w:hideMark/>
          </w:tcPr>
          <w:p w14:paraId="526A35D1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current_occupants</w:t>
            </w:r>
          </w:p>
        </w:tc>
        <w:tc>
          <w:tcPr>
            <w:tcW w:w="0" w:type="auto"/>
            <w:vAlign w:val="center"/>
            <w:hideMark/>
          </w:tcPr>
          <w:p w14:paraId="4F9F6D37" w14:textId="77777777" w:rsidR="00E651C1" w:rsidRDefault="00E651C1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322DAC1A" w14:textId="77777777" w:rsidR="00E651C1" w:rsidRDefault="00E651C1">
            <w:r>
              <w:t>当前入住人数</w:t>
            </w:r>
          </w:p>
        </w:tc>
      </w:tr>
      <w:tr w:rsidR="00E651C1" w14:paraId="1CF2A306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95CA5" w14:textId="77777777" w:rsidR="00E651C1" w:rsidRDefault="00E651C1"/>
        </w:tc>
        <w:tc>
          <w:tcPr>
            <w:tcW w:w="0" w:type="auto"/>
            <w:vAlign w:val="center"/>
            <w:hideMark/>
          </w:tcPr>
          <w:p w14:paraId="488402ED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furniture_info</w:t>
            </w:r>
          </w:p>
        </w:tc>
        <w:tc>
          <w:tcPr>
            <w:tcW w:w="0" w:type="auto"/>
            <w:vAlign w:val="center"/>
            <w:hideMark/>
          </w:tcPr>
          <w:p w14:paraId="0B7127E6" w14:textId="77777777" w:rsidR="00E651C1" w:rsidRDefault="00E651C1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0F146851" w14:textId="77777777" w:rsidR="00E651C1" w:rsidRDefault="00E651C1">
            <w:r>
              <w:t>家具及设施配备信息</w:t>
            </w:r>
          </w:p>
        </w:tc>
      </w:tr>
      <w:tr w:rsidR="00E651C1" w14:paraId="0CA7F4AA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4EE7B" w14:textId="77777777" w:rsidR="00E651C1" w:rsidRDefault="00E651C1"/>
        </w:tc>
        <w:tc>
          <w:tcPr>
            <w:tcW w:w="0" w:type="auto"/>
            <w:vAlign w:val="center"/>
            <w:hideMark/>
          </w:tcPr>
          <w:p w14:paraId="721D9B3B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allocation_history</w:t>
            </w:r>
          </w:p>
        </w:tc>
        <w:tc>
          <w:tcPr>
            <w:tcW w:w="0" w:type="auto"/>
            <w:vAlign w:val="center"/>
            <w:hideMark/>
          </w:tcPr>
          <w:p w14:paraId="74D90943" w14:textId="77777777" w:rsidR="00E651C1" w:rsidRDefault="00E651C1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45453FA8" w14:textId="77777777" w:rsidR="00E651C1" w:rsidRDefault="00E651C1">
            <w:r>
              <w:t>分配历史记录</w:t>
            </w:r>
          </w:p>
        </w:tc>
      </w:tr>
    </w:tbl>
    <w:p w14:paraId="2261CF10" w14:textId="77777777" w:rsidR="00E651C1" w:rsidRDefault="00000000" w:rsidP="00E651C1">
      <w:r>
        <w:pict w14:anchorId="15336361">
          <v:rect id="_x0000_i1026" style="width:0;height:1.5pt" o:hralign="center" o:hrstd="t" o:hr="t" fillcolor="#a0a0a0" stroked="f"/>
        </w:pict>
      </w:r>
    </w:p>
    <w:p w14:paraId="1D516039" w14:textId="77777777" w:rsidR="00E651C1" w:rsidRDefault="00E651C1" w:rsidP="00E651C1">
      <w:pPr>
        <w:pStyle w:val="3"/>
        <w:rPr>
          <w:rFonts w:hint="eastAsia"/>
        </w:rPr>
      </w:pPr>
      <w:r>
        <w:rPr>
          <w:rStyle w:val="af7"/>
          <w:b w:val="0"/>
          <w:bCs/>
        </w:rPr>
        <w:t>模块三：设施设备管理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1640"/>
        <w:gridCol w:w="3253"/>
        <w:gridCol w:w="2015"/>
      </w:tblGrid>
      <w:tr w:rsidR="00E651C1" w14:paraId="143372A1" w14:textId="77777777" w:rsidTr="00E651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52227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表名</w:t>
            </w:r>
          </w:p>
        </w:tc>
        <w:tc>
          <w:tcPr>
            <w:tcW w:w="0" w:type="auto"/>
            <w:vAlign w:val="center"/>
            <w:hideMark/>
          </w:tcPr>
          <w:p w14:paraId="525C1BE4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32A6DEFC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46C52544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E651C1" w14:paraId="7BB04ED2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14490" w14:textId="77777777" w:rsidR="00E651C1" w:rsidRDefault="00E651C1">
            <w:pPr>
              <w:jc w:val="left"/>
            </w:pPr>
            <w:r>
              <w:rPr>
                <w:rStyle w:val="HTML1"/>
              </w:rPr>
              <w:t>facilities</w:t>
            </w:r>
          </w:p>
        </w:tc>
        <w:tc>
          <w:tcPr>
            <w:tcW w:w="0" w:type="auto"/>
            <w:vAlign w:val="center"/>
            <w:hideMark/>
          </w:tcPr>
          <w:p w14:paraId="556FF305" w14:textId="77777777" w:rsidR="00E651C1" w:rsidRDefault="00E651C1">
            <w:r>
              <w:rPr>
                <w:rStyle w:val="HTML1"/>
              </w:rPr>
              <w:t>facility_id</w:t>
            </w:r>
          </w:p>
        </w:tc>
        <w:tc>
          <w:tcPr>
            <w:tcW w:w="0" w:type="auto"/>
            <w:vAlign w:val="center"/>
            <w:hideMark/>
          </w:tcPr>
          <w:p w14:paraId="42CAF530" w14:textId="77777777" w:rsidR="00E651C1" w:rsidRDefault="00E651C1">
            <w:r>
              <w:t>INT (PK) AUTO_INCREMENT</w:t>
            </w:r>
          </w:p>
        </w:tc>
        <w:tc>
          <w:tcPr>
            <w:tcW w:w="0" w:type="auto"/>
            <w:vAlign w:val="center"/>
            <w:hideMark/>
          </w:tcPr>
          <w:p w14:paraId="7F2CFB44" w14:textId="77777777" w:rsidR="00E651C1" w:rsidRDefault="00E651C1">
            <w:r>
              <w:t>设备编号，主键</w:t>
            </w:r>
          </w:p>
        </w:tc>
      </w:tr>
      <w:tr w:rsidR="00E651C1" w14:paraId="0C9CAFC4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CB684" w14:textId="77777777" w:rsidR="00E651C1" w:rsidRDefault="00E651C1"/>
        </w:tc>
        <w:tc>
          <w:tcPr>
            <w:tcW w:w="0" w:type="auto"/>
            <w:vAlign w:val="center"/>
            <w:hideMark/>
          </w:tcPr>
          <w:p w14:paraId="0982B2E8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dorm_id</w:t>
            </w:r>
          </w:p>
        </w:tc>
        <w:tc>
          <w:tcPr>
            <w:tcW w:w="0" w:type="auto"/>
            <w:vAlign w:val="center"/>
            <w:hideMark/>
          </w:tcPr>
          <w:p w14:paraId="761636A9" w14:textId="77777777" w:rsidR="00E651C1" w:rsidRDefault="00E651C1">
            <w:r>
              <w:t>INT (FK)</w:t>
            </w:r>
          </w:p>
        </w:tc>
        <w:tc>
          <w:tcPr>
            <w:tcW w:w="0" w:type="auto"/>
            <w:vAlign w:val="center"/>
            <w:hideMark/>
          </w:tcPr>
          <w:p w14:paraId="4D3BDD11" w14:textId="77777777" w:rsidR="00E651C1" w:rsidRDefault="00E651C1">
            <w:r>
              <w:t>宿舍编号（外键）</w:t>
            </w:r>
          </w:p>
        </w:tc>
      </w:tr>
      <w:tr w:rsidR="00E651C1" w14:paraId="55EDF2A9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FBCD4" w14:textId="77777777" w:rsidR="00E651C1" w:rsidRDefault="00E651C1"/>
        </w:tc>
        <w:tc>
          <w:tcPr>
            <w:tcW w:w="0" w:type="auto"/>
            <w:vAlign w:val="center"/>
            <w:hideMark/>
          </w:tcPr>
          <w:p w14:paraId="60CC0DEB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F3EE8C9" w14:textId="77777777" w:rsidR="00E651C1" w:rsidRDefault="00E651C1">
            <w: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B751685" w14:textId="77777777" w:rsidR="00E651C1" w:rsidRDefault="00E651C1">
            <w:r>
              <w:t>设备名称</w:t>
            </w:r>
          </w:p>
        </w:tc>
      </w:tr>
      <w:tr w:rsidR="00E651C1" w14:paraId="6319DDD4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33176" w14:textId="77777777" w:rsidR="00E651C1" w:rsidRDefault="00E651C1"/>
        </w:tc>
        <w:tc>
          <w:tcPr>
            <w:tcW w:w="0" w:type="auto"/>
            <w:vAlign w:val="center"/>
            <w:hideMark/>
          </w:tcPr>
          <w:p w14:paraId="580D3D34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0EF1DCB8" w14:textId="77777777" w:rsidR="00E651C1" w:rsidRDefault="00E651C1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6FAD36BD" w14:textId="77777777" w:rsidR="00E651C1" w:rsidRDefault="00E651C1">
            <w:r>
              <w:t>品牌</w:t>
            </w:r>
          </w:p>
        </w:tc>
      </w:tr>
      <w:tr w:rsidR="00E651C1" w14:paraId="2DA2B2BD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000E1" w14:textId="77777777" w:rsidR="00E651C1" w:rsidRDefault="00E651C1"/>
        </w:tc>
        <w:tc>
          <w:tcPr>
            <w:tcW w:w="0" w:type="auto"/>
            <w:vAlign w:val="center"/>
            <w:hideMark/>
          </w:tcPr>
          <w:p w14:paraId="680EA309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4916E4F" w14:textId="77777777" w:rsidR="00E651C1" w:rsidRDefault="00E651C1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2A417E9A" w14:textId="77777777" w:rsidR="00E651C1" w:rsidRDefault="00E651C1">
            <w:r>
              <w:t>型号</w:t>
            </w:r>
          </w:p>
        </w:tc>
      </w:tr>
      <w:tr w:rsidR="00E651C1" w14:paraId="5F0A5965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FB980" w14:textId="77777777" w:rsidR="00E651C1" w:rsidRDefault="00E651C1"/>
        </w:tc>
        <w:tc>
          <w:tcPr>
            <w:tcW w:w="0" w:type="auto"/>
            <w:vAlign w:val="center"/>
            <w:hideMark/>
          </w:tcPr>
          <w:p w14:paraId="516C5038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purchase_date</w:t>
            </w:r>
          </w:p>
        </w:tc>
        <w:tc>
          <w:tcPr>
            <w:tcW w:w="0" w:type="auto"/>
            <w:vAlign w:val="center"/>
            <w:hideMark/>
          </w:tcPr>
          <w:p w14:paraId="434E63B0" w14:textId="77777777" w:rsidR="00E651C1" w:rsidRDefault="00E651C1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31532DA1" w14:textId="77777777" w:rsidR="00E651C1" w:rsidRDefault="00E651C1">
            <w:r>
              <w:t>购置时间</w:t>
            </w:r>
          </w:p>
        </w:tc>
      </w:tr>
      <w:tr w:rsidR="00E651C1" w14:paraId="4E8FF531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464B7" w14:textId="77777777" w:rsidR="00E651C1" w:rsidRDefault="00E651C1"/>
        </w:tc>
        <w:tc>
          <w:tcPr>
            <w:tcW w:w="0" w:type="auto"/>
            <w:vAlign w:val="center"/>
            <w:hideMark/>
          </w:tcPr>
          <w:p w14:paraId="48687EF8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BDBDCAA" w14:textId="77777777" w:rsidR="00E651C1" w:rsidRDefault="00E651C1">
            <w:r>
              <w:t>ENUM('</w:t>
            </w:r>
            <w:r>
              <w:t>正常</w:t>
            </w:r>
            <w:r>
              <w:t>', '</w:t>
            </w:r>
            <w:r>
              <w:t>损坏</w:t>
            </w:r>
            <w:r>
              <w:t>', '</w:t>
            </w:r>
            <w:r>
              <w:t>报废</w:t>
            </w:r>
            <w:r>
              <w:t>')</w:t>
            </w:r>
          </w:p>
        </w:tc>
        <w:tc>
          <w:tcPr>
            <w:tcW w:w="0" w:type="auto"/>
            <w:vAlign w:val="center"/>
            <w:hideMark/>
          </w:tcPr>
          <w:p w14:paraId="6CAD472A" w14:textId="77777777" w:rsidR="00E651C1" w:rsidRDefault="00E651C1">
            <w:r>
              <w:t>设备状态</w:t>
            </w:r>
          </w:p>
        </w:tc>
      </w:tr>
    </w:tbl>
    <w:p w14:paraId="03BE380A" w14:textId="77777777" w:rsidR="00E651C1" w:rsidRDefault="00E651C1" w:rsidP="00E651C1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1640"/>
        <w:gridCol w:w="3065"/>
        <w:gridCol w:w="1576"/>
      </w:tblGrid>
      <w:tr w:rsidR="00E651C1" w14:paraId="6DDC1818" w14:textId="77777777" w:rsidTr="00E651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7885F1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表名</w:t>
            </w:r>
          </w:p>
        </w:tc>
        <w:tc>
          <w:tcPr>
            <w:tcW w:w="0" w:type="auto"/>
            <w:vAlign w:val="center"/>
            <w:hideMark/>
          </w:tcPr>
          <w:p w14:paraId="31B72BC5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5B16E767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18B83529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E651C1" w14:paraId="46D514BF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54562" w14:textId="77777777" w:rsidR="00E651C1" w:rsidRDefault="00E651C1">
            <w:pPr>
              <w:jc w:val="left"/>
            </w:pPr>
            <w:r>
              <w:rPr>
                <w:rStyle w:val="HTML1"/>
              </w:rPr>
              <w:t>maintenance_requests</w:t>
            </w:r>
          </w:p>
        </w:tc>
        <w:tc>
          <w:tcPr>
            <w:tcW w:w="0" w:type="auto"/>
            <w:vAlign w:val="center"/>
            <w:hideMark/>
          </w:tcPr>
          <w:p w14:paraId="0C939367" w14:textId="77777777" w:rsidR="00E651C1" w:rsidRDefault="00E651C1">
            <w:r>
              <w:rPr>
                <w:rStyle w:val="HTML1"/>
              </w:rPr>
              <w:t>request_id</w:t>
            </w:r>
          </w:p>
        </w:tc>
        <w:tc>
          <w:tcPr>
            <w:tcW w:w="0" w:type="auto"/>
            <w:vAlign w:val="center"/>
            <w:hideMark/>
          </w:tcPr>
          <w:p w14:paraId="148A7EE2" w14:textId="77777777" w:rsidR="00E651C1" w:rsidRDefault="00E651C1">
            <w:r>
              <w:t>INT (PK) AUTO_INCREMENT</w:t>
            </w:r>
          </w:p>
        </w:tc>
        <w:tc>
          <w:tcPr>
            <w:tcW w:w="0" w:type="auto"/>
            <w:vAlign w:val="center"/>
            <w:hideMark/>
          </w:tcPr>
          <w:p w14:paraId="20325AE0" w14:textId="77777777" w:rsidR="00E651C1" w:rsidRDefault="00E651C1">
            <w:r>
              <w:t>维修申请编号，主键</w:t>
            </w:r>
          </w:p>
        </w:tc>
      </w:tr>
      <w:tr w:rsidR="00E651C1" w14:paraId="4F5DBC71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9C743" w14:textId="77777777" w:rsidR="00E651C1" w:rsidRDefault="00E651C1"/>
        </w:tc>
        <w:tc>
          <w:tcPr>
            <w:tcW w:w="0" w:type="auto"/>
            <w:vAlign w:val="center"/>
            <w:hideMark/>
          </w:tcPr>
          <w:p w14:paraId="7BAE5A69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facility_id</w:t>
            </w:r>
          </w:p>
        </w:tc>
        <w:tc>
          <w:tcPr>
            <w:tcW w:w="0" w:type="auto"/>
            <w:vAlign w:val="center"/>
            <w:hideMark/>
          </w:tcPr>
          <w:p w14:paraId="6ACF5EC2" w14:textId="77777777" w:rsidR="00E651C1" w:rsidRDefault="00E651C1">
            <w:r>
              <w:t>INT (FK)</w:t>
            </w:r>
          </w:p>
        </w:tc>
        <w:tc>
          <w:tcPr>
            <w:tcW w:w="0" w:type="auto"/>
            <w:vAlign w:val="center"/>
            <w:hideMark/>
          </w:tcPr>
          <w:p w14:paraId="307338FB" w14:textId="77777777" w:rsidR="00E651C1" w:rsidRDefault="00E651C1">
            <w:r>
              <w:t>设备编号（外键）</w:t>
            </w:r>
          </w:p>
        </w:tc>
      </w:tr>
      <w:tr w:rsidR="00E651C1" w14:paraId="544034C3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30AEC" w14:textId="77777777" w:rsidR="00E651C1" w:rsidRDefault="00E651C1"/>
        </w:tc>
        <w:tc>
          <w:tcPr>
            <w:tcW w:w="0" w:type="auto"/>
            <w:vAlign w:val="center"/>
            <w:hideMark/>
          </w:tcPr>
          <w:p w14:paraId="2796F1B4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report_date</w:t>
            </w:r>
          </w:p>
        </w:tc>
        <w:tc>
          <w:tcPr>
            <w:tcW w:w="0" w:type="auto"/>
            <w:vAlign w:val="center"/>
            <w:hideMark/>
          </w:tcPr>
          <w:p w14:paraId="64C3446E" w14:textId="77777777" w:rsidR="00E651C1" w:rsidRDefault="00E651C1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32251916" w14:textId="77777777" w:rsidR="00E651C1" w:rsidRDefault="00E651C1">
            <w:r>
              <w:t>报修日期</w:t>
            </w:r>
          </w:p>
        </w:tc>
      </w:tr>
      <w:tr w:rsidR="00E651C1" w14:paraId="3171ACC7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4F987" w14:textId="77777777" w:rsidR="00E651C1" w:rsidRDefault="00E651C1"/>
        </w:tc>
        <w:tc>
          <w:tcPr>
            <w:tcW w:w="0" w:type="auto"/>
            <w:vAlign w:val="center"/>
            <w:hideMark/>
          </w:tcPr>
          <w:p w14:paraId="11557DF9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7CE6957" w14:textId="77777777" w:rsidR="00E651C1" w:rsidRDefault="00E651C1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64ABE4B4" w14:textId="77777777" w:rsidR="00E651C1" w:rsidRDefault="00E651C1">
            <w:r>
              <w:t>问题描述</w:t>
            </w:r>
          </w:p>
        </w:tc>
      </w:tr>
      <w:tr w:rsidR="00E651C1" w14:paraId="1B52DB98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E0A88" w14:textId="77777777" w:rsidR="00E651C1" w:rsidRDefault="00E651C1"/>
        </w:tc>
        <w:tc>
          <w:tcPr>
            <w:tcW w:w="0" w:type="auto"/>
            <w:vAlign w:val="center"/>
            <w:hideMark/>
          </w:tcPr>
          <w:p w14:paraId="5CE7051B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5BBC6D6" w14:textId="77777777" w:rsidR="00E651C1" w:rsidRDefault="00E651C1">
            <w:r>
              <w:t>ENUM('</w:t>
            </w:r>
            <w:r>
              <w:t>待处理</w:t>
            </w:r>
            <w:r>
              <w:t>', '</w:t>
            </w:r>
            <w:r>
              <w:t>维修中</w:t>
            </w:r>
            <w:r>
              <w:t>', '</w:t>
            </w:r>
            <w:r>
              <w:t>已完成</w:t>
            </w:r>
            <w:r>
              <w:t>')</w:t>
            </w:r>
          </w:p>
        </w:tc>
        <w:tc>
          <w:tcPr>
            <w:tcW w:w="0" w:type="auto"/>
            <w:vAlign w:val="center"/>
            <w:hideMark/>
          </w:tcPr>
          <w:p w14:paraId="2FC7B40B" w14:textId="77777777" w:rsidR="00E651C1" w:rsidRDefault="00E651C1">
            <w:r>
              <w:t>维修状态</w:t>
            </w:r>
          </w:p>
        </w:tc>
      </w:tr>
      <w:tr w:rsidR="00E651C1" w14:paraId="1DED4A6A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F28A4" w14:textId="77777777" w:rsidR="00E651C1" w:rsidRDefault="00E651C1"/>
        </w:tc>
        <w:tc>
          <w:tcPr>
            <w:tcW w:w="0" w:type="auto"/>
            <w:vAlign w:val="center"/>
            <w:hideMark/>
          </w:tcPr>
          <w:p w14:paraId="4486EDED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repair_date</w:t>
            </w:r>
          </w:p>
        </w:tc>
        <w:tc>
          <w:tcPr>
            <w:tcW w:w="0" w:type="auto"/>
            <w:vAlign w:val="center"/>
            <w:hideMark/>
          </w:tcPr>
          <w:p w14:paraId="0762687B" w14:textId="77777777" w:rsidR="00E651C1" w:rsidRDefault="00E651C1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654EDFD1" w14:textId="77777777" w:rsidR="00E651C1" w:rsidRDefault="00E651C1">
            <w:r>
              <w:t>维修完成日期</w:t>
            </w:r>
          </w:p>
        </w:tc>
      </w:tr>
      <w:tr w:rsidR="00E651C1" w14:paraId="28E6A0F0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C9728" w14:textId="77777777" w:rsidR="00E651C1" w:rsidRDefault="00E651C1"/>
        </w:tc>
        <w:tc>
          <w:tcPr>
            <w:tcW w:w="0" w:type="auto"/>
            <w:vAlign w:val="center"/>
            <w:hideMark/>
          </w:tcPr>
          <w:p w14:paraId="1C4F9A6C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repair_cost</w:t>
            </w:r>
          </w:p>
        </w:tc>
        <w:tc>
          <w:tcPr>
            <w:tcW w:w="0" w:type="auto"/>
            <w:vAlign w:val="center"/>
            <w:hideMark/>
          </w:tcPr>
          <w:p w14:paraId="34E3E040" w14:textId="77777777" w:rsidR="00E651C1" w:rsidRDefault="00E651C1">
            <w:r>
              <w:t>DECIMAL(10, 2)</w:t>
            </w:r>
          </w:p>
        </w:tc>
        <w:tc>
          <w:tcPr>
            <w:tcW w:w="0" w:type="auto"/>
            <w:vAlign w:val="center"/>
            <w:hideMark/>
          </w:tcPr>
          <w:p w14:paraId="251EC7E0" w14:textId="77777777" w:rsidR="00E651C1" w:rsidRDefault="00E651C1">
            <w:r>
              <w:t>维修费用</w:t>
            </w:r>
          </w:p>
        </w:tc>
      </w:tr>
      <w:tr w:rsidR="00E651C1" w14:paraId="27B2D092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8D262" w14:textId="77777777" w:rsidR="00E651C1" w:rsidRDefault="00E651C1"/>
        </w:tc>
        <w:tc>
          <w:tcPr>
            <w:tcW w:w="0" w:type="auto"/>
            <w:vAlign w:val="center"/>
            <w:hideMark/>
          </w:tcPr>
          <w:p w14:paraId="776BC01B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repair_person</w:t>
            </w:r>
          </w:p>
        </w:tc>
        <w:tc>
          <w:tcPr>
            <w:tcW w:w="0" w:type="auto"/>
            <w:vAlign w:val="center"/>
            <w:hideMark/>
          </w:tcPr>
          <w:p w14:paraId="7BB5C916" w14:textId="77777777" w:rsidR="00E651C1" w:rsidRDefault="00E651C1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07F045CF" w14:textId="77777777" w:rsidR="00E651C1" w:rsidRDefault="00E651C1">
            <w:r>
              <w:t>维修人员</w:t>
            </w:r>
          </w:p>
        </w:tc>
      </w:tr>
    </w:tbl>
    <w:p w14:paraId="11F837A0" w14:textId="77777777" w:rsidR="00E651C1" w:rsidRDefault="00E651C1" w:rsidP="00E651C1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1640"/>
        <w:gridCol w:w="3110"/>
        <w:gridCol w:w="2011"/>
      </w:tblGrid>
      <w:tr w:rsidR="00E651C1" w14:paraId="2E7B585A" w14:textId="77777777" w:rsidTr="00E651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7AACA5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表名</w:t>
            </w:r>
          </w:p>
        </w:tc>
        <w:tc>
          <w:tcPr>
            <w:tcW w:w="0" w:type="auto"/>
            <w:vAlign w:val="center"/>
            <w:hideMark/>
          </w:tcPr>
          <w:p w14:paraId="4F3E26A2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1E5CF5E3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6F51C18E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E651C1" w14:paraId="633A110F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94099" w14:textId="77777777" w:rsidR="00E651C1" w:rsidRDefault="00E651C1">
            <w:pPr>
              <w:jc w:val="left"/>
            </w:pPr>
            <w:r>
              <w:rPr>
                <w:rStyle w:val="HTML1"/>
              </w:rPr>
              <w:t>disposal_records</w:t>
            </w:r>
          </w:p>
        </w:tc>
        <w:tc>
          <w:tcPr>
            <w:tcW w:w="0" w:type="auto"/>
            <w:vAlign w:val="center"/>
            <w:hideMark/>
          </w:tcPr>
          <w:p w14:paraId="11300780" w14:textId="77777777" w:rsidR="00E651C1" w:rsidRDefault="00E651C1">
            <w:r>
              <w:rPr>
                <w:rStyle w:val="HTML1"/>
              </w:rPr>
              <w:t>record_id</w:t>
            </w:r>
          </w:p>
        </w:tc>
        <w:tc>
          <w:tcPr>
            <w:tcW w:w="0" w:type="auto"/>
            <w:vAlign w:val="center"/>
            <w:hideMark/>
          </w:tcPr>
          <w:p w14:paraId="7A9C6BC6" w14:textId="77777777" w:rsidR="00E651C1" w:rsidRDefault="00E651C1">
            <w:r>
              <w:t>INT (PK) AUTO_INCREMENT</w:t>
            </w:r>
          </w:p>
        </w:tc>
        <w:tc>
          <w:tcPr>
            <w:tcW w:w="0" w:type="auto"/>
            <w:vAlign w:val="center"/>
            <w:hideMark/>
          </w:tcPr>
          <w:p w14:paraId="5DDF868F" w14:textId="77777777" w:rsidR="00E651C1" w:rsidRDefault="00E651C1">
            <w:r>
              <w:t>报废记录编号，主键</w:t>
            </w:r>
          </w:p>
        </w:tc>
      </w:tr>
      <w:tr w:rsidR="00E651C1" w14:paraId="1537FAF6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D68FB" w14:textId="77777777" w:rsidR="00E651C1" w:rsidRDefault="00E651C1"/>
        </w:tc>
        <w:tc>
          <w:tcPr>
            <w:tcW w:w="0" w:type="auto"/>
            <w:vAlign w:val="center"/>
            <w:hideMark/>
          </w:tcPr>
          <w:p w14:paraId="28A13AAE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facility_id</w:t>
            </w:r>
          </w:p>
        </w:tc>
        <w:tc>
          <w:tcPr>
            <w:tcW w:w="0" w:type="auto"/>
            <w:vAlign w:val="center"/>
            <w:hideMark/>
          </w:tcPr>
          <w:p w14:paraId="4C54E25A" w14:textId="77777777" w:rsidR="00E651C1" w:rsidRDefault="00E651C1">
            <w:r>
              <w:t>INT (FK)</w:t>
            </w:r>
          </w:p>
        </w:tc>
        <w:tc>
          <w:tcPr>
            <w:tcW w:w="0" w:type="auto"/>
            <w:vAlign w:val="center"/>
            <w:hideMark/>
          </w:tcPr>
          <w:p w14:paraId="6F7C78EC" w14:textId="77777777" w:rsidR="00E651C1" w:rsidRDefault="00E651C1">
            <w:r>
              <w:t>设备编号（外键）</w:t>
            </w:r>
          </w:p>
        </w:tc>
      </w:tr>
      <w:tr w:rsidR="00E651C1" w14:paraId="33EC15AA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36159" w14:textId="77777777" w:rsidR="00E651C1" w:rsidRDefault="00E651C1"/>
        </w:tc>
        <w:tc>
          <w:tcPr>
            <w:tcW w:w="0" w:type="auto"/>
            <w:vAlign w:val="center"/>
            <w:hideMark/>
          </w:tcPr>
          <w:p w14:paraId="59DA4CBA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disposal_date</w:t>
            </w:r>
          </w:p>
        </w:tc>
        <w:tc>
          <w:tcPr>
            <w:tcW w:w="0" w:type="auto"/>
            <w:vAlign w:val="center"/>
            <w:hideMark/>
          </w:tcPr>
          <w:p w14:paraId="26BE5AA8" w14:textId="77777777" w:rsidR="00E651C1" w:rsidRDefault="00E651C1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6FA8A5C3" w14:textId="77777777" w:rsidR="00E651C1" w:rsidRDefault="00E651C1">
            <w:r>
              <w:t>报废日期</w:t>
            </w:r>
          </w:p>
        </w:tc>
      </w:tr>
      <w:tr w:rsidR="00E651C1" w14:paraId="59C52E60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7DCEC" w14:textId="77777777" w:rsidR="00E651C1" w:rsidRDefault="00E651C1"/>
        </w:tc>
        <w:tc>
          <w:tcPr>
            <w:tcW w:w="0" w:type="auto"/>
            <w:vAlign w:val="center"/>
            <w:hideMark/>
          </w:tcPr>
          <w:p w14:paraId="5FB30C1F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72E4D88E" w14:textId="77777777" w:rsidR="00E651C1" w:rsidRDefault="00E651C1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5054A184" w14:textId="77777777" w:rsidR="00E651C1" w:rsidRDefault="00E651C1">
            <w:r>
              <w:t>报废原因</w:t>
            </w:r>
          </w:p>
        </w:tc>
      </w:tr>
    </w:tbl>
    <w:p w14:paraId="7C910884" w14:textId="77777777" w:rsidR="00E651C1" w:rsidRDefault="00000000" w:rsidP="00E651C1">
      <w:r>
        <w:pict w14:anchorId="6F782ED8">
          <v:rect id="_x0000_i1027" style="width:0;height:1.5pt" o:hralign="center" o:hrstd="t" o:hr="t" fillcolor="#a0a0a0" stroked="f"/>
        </w:pict>
      </w:r>
    </w:p>
    <w:p w14:paraId="6300A284" w14:textId="77777777" w:rsidR="00E651C1" w:rsidRDefault="00E651C1" w:rsidP="00E651C1">
      <w:pPr>
        <w:pStyle w:val="3"/>
        <w:rPr>
          <w:rFonts w:hint="eastAsia"/>
        </w:rPr>
      </w:pPr>
      <w:r>
        <w:rPr>
          <w:rStyle w:val="af7"/>
          <w:b w:val="0"/>
          <w:bCs/>
        </w:rPr>
        <w:t>模块四：费用管理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640"/>
        <w:gridCol w:w="3606"/>
        <w:gridCol w:w="1775"/>
      </w:tblGrid>
      <w:tr w:rsidR="00E651C1" w14:paraId="7779B094" w14:textId="77777777" w:rsidTr="00E651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797D1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表名</w:t>
            </w:r>
          </w:p>
        </w:tc>
        <w:tc>
          <w:tcPr>
            <w:tcW w:w="0" w:type="auto"/>
            <w:vAlign w:val="center"/>
            <w:hideMark/>
          </w:tcPr>
          <w:p w14:paraId="6337FC0C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75CD515E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60B76A66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E651C1" w14:paraId="2BA12ED2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822B1" w14:textId="77777777" w:rsidR="00E651C1" w:rsidRDefault="00E651C1">
            <w:pPr>
              <w:jc w:val="left"/>
            </w:pPr>
            <w:r>
              <w:rPr>
                <w:rStyle w:val="HTML1"/>
              </w:rPr>
              <w:t>fee_settings</w:t>
            </w:r>
          </w:p>
        </w:tc>
        <w:tc>
          <w:tcPr>
            <w:tcW w:w="0" w:type="auto"/>
            <w:vAlign w:val="center"/>
            <w:hideMark/>
          </w:tcPr>
          <w:p w14:paraId="25D79CC5" w14:textId="77777777" w:rsidR="00E651C1" w:rsidRDefault="00E651C1">
            <w:r>
              <w:rPr>
                <w:rStyle w:val="HTML1"/>
              </w:rPr>
              <w:t>fee_id</w:t>
            </w:r>
          </w:p>
        </w:tc>
        <w:tc>
          <w:tcPr>
            <w:tcW w:w="0" w:type="auto"/>
            <w:vAlign w:val="center"/>
            <w:hideMark/>
          </w:tcPr>
          <w:p w14:paraId="5BA5FB72" w14:textId="77777777" w:rsidR="00E651C1" w:rsidRDefault="00E651C1">
            <w:r>
              <w:t>INT (PK) AUTO_INCREMENT</w:t>
            </w:r>
          </w:p>
        </w:tc>
        <w:tc>
          <w:tcPr>
            <w:tcW w:w="0" w:type="auto"/>
            <w:vAlign w:val="center"/>
            <w:hideMark/>
          </w:tcPr>
          <w:p w14:paraId="09AC2201" w14:textId="77777777" w:rsidR="00E651C1" w:rsidRDefault="00E651C1">
            <w:r>
              <w:t>费用编号，主键</w:t>
            </w:r>
          </w:p>
        </w:tc>
      </w:tr>
      <w:tr w:rsidR="00E651C1" w14:paraId="04095452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DF971" w14:textId="77777777" w:rsidR="00E651C1" w:rsidRDefault="00E651C1"/>
        </w:tc>
        <w:tc>
          <w:tcPr>
            <w:tcW w:w="0" w:type="auto"/>
            <w:vAlign w:val="center"/>
            <w:hideMark/>
          </w:tcPr>
          <w:p w14:paraId="1EA74503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fee_type</w:t>
            </w:r>
          </w:p>
        </w:tc>
        <w:tc>
          <w:tcPr>
            <w:tcW w:w="0" w:type="auto"/>
            <w:vAlign w:val="center"/>
            <w:hideMark/>
          </w:tcPr>
          <w:p w14:paraId="120F3938" w14:textId="77777777" w:rsidR="00E651C1" w:rsidRDefault="00E651C1">
            <w:r>
              <w:t>ENUM('</w:t>
            </w:r>
            <w:r>
              <w:t>住宿费</w:t>
            </w:r>
            <w:r>
              <w:t>', '</w:t>
            </w:r>
            <w:r>
              <w:t>水电费</w:t>
            </w:r>
            <w:r>
              <w:t>', '</w:t>
            </w:r>
            <w:r>
              <w:t>物业费</w:t>
            </w:r>
            <w:r>
              <w:t>')</w:t>
            </w:r>
          </w:p>
        </w:tc>
        <w:tc>
          <w:tcPr>
            <w:tcW w:w="0" w:type="auto"/>
            <w:vAlign w:val="center"/>
            <w:hideMark/>
          </w:tcPr>
          <w:p w14:paraId="6D12C480" w14:textId="77777777" w:rsidR="00E651C1" w:rsidRDefault="00E651C1">
            <w:r>
              <w:t>费用类型</w:t>
            </w:r>
          </w:p>
        </w:tc>
      </w:tr>
      <w:tr w:rsidR="00E651C1" w14:paraId="5F5C02E8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47DF7" w14:textId="77777777" w:rsidR="00E651C1" w:rsidRDefault="00E651C1"/>
        </w:tc>
        <w:tc>
          <w:tcPr>
            <w:tcW w:w="0" w:type="auto"/>
            <w:vAlign w:val="center"/>
            <w:hideMark/>
          </w:tcPr>
          <w:p w14:paraId="62916510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EDF0C39" w14:textId="77777777" w:rsidR="00E651C1" w:rsidRDefault="00E651C1">
            <w:r>
              <w:t>DECIMAL(10, 2)</w:t>
            </w:r>
          </w:p>
        </w:tc>
        <w:tc>
          <w:tcPr>
            <w:tcW w:w="0" w:type="auto"/>
            <w:vAlign w:val="center"/>
            <w:hideMark/>
          </w:tcPr>
          <w:p w14:paraId="4DE4D8BF" w14:textId="77777777" w:rsidR="00E651C1" w:rsidRDefault="00E651C1">
            <w:r>
              <w:t>收费标准</w:t>
            </w:r>
          </w:p>
        </w:tc>
      </w:tr>
      <w:tr w:rsidR="00E651C1" w14:paraId="18528D9F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87138" w14:textId="77777777" w:rsidR="00E651C1" w:rsidRDefault="00E651C1"/>
        </w:tc>
        <w:tc>
          <w:tcPr>
            <w:tcW w:w="0" w:type="auto"/>
            <w:vAlign w:val="center"/>
            <w:hideMark/>
          </w:tcPr>
          <w:p w14:paraId="5B4C639C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billing_cycle</w:t>
            </w:r>
          </w:p>
        </w:tc>
        <w:tc>
          <w:tcPr>
            <w:tcW w:w="0" w:type="auto"/>
            <w:vAlign w:val="center"/>
            <w:hideMark/>
          </w:tcPr>
          <w:p w14:paraId="1C963197" w14:textId="77777777" w:rsidR="00E651C1" w:rsidRDefault="00E651C1">
            <w:r>
              <w:t>ENUM('</w:t>
            </w:r>
            <w:r>
              <w:t>按月</w:t>
            </w:r>
            <w:r>
              <w:t>', '</w:t>
            </w:r>
            <w:r>
              <w:t>按学期</w:t>
            </w:r>
            <w:r>
              <w:t>', '</w:t>
            </w:r>
            <w:r>
              <w:t>按年</w:t>
            </w:r>
            <w:r>
              <w:t>')</w:t>
            </w:r>
          </w:p>
        </w:tc>
        <w:tc>
          <w:tcPr>
            <w:tcW w:w="0" w:type="auto"/>
            <w:vAlign w:val="center"/>
            <w:hideMark/>
          </w:tcPr>
          <w:p w14:paraId="48F92022" w14:textId="77777777" w:rsidR="00E651C1" w:rsidRDefault="00E651C1">
            <w:r>
              <w:t>计费周期</w:t>
            </w:r>
          </w:p>
        </w:tc>
      </w:tr>
    </w:tbl>
    <w:p w14:paraId="320FDB5D" w14:textId="77777777" w:rsidR="00E651C1" w:rsidRDefault="00E651C1" w:rsidP="00E651C1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760"/>
        <w:gridCol w:w="3253"/>
        <w:gridCol w:w="2255"/>
      </w:tblGrid>
      <w:tr w:rsidR="00E651C1" w14:paraId="4E2E559C" w14:textId="77777777" w:rsidTr="00E651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5F4705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表名</w:t>
            </w:r>
          </w:p>
        </w:tc>
        <w:tc>
          <w:tcPr>
            <w:tcW w:w="0" w:type="auto"/>
            <w:vAlign w:val="center"/>
            <w:hideMark/>
          </w:tcPr>
          <w:p w14:paraId="53344230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16DC0E32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13195714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E651C1" w14:paraId="0666E715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7161D" w14:textId="77777777" w:rsidR="00E651C1" w:rsidRDefault="00E651C1">
            <w:pPr>
              <w:jc w:val="left"/>
            </w:pPr>
            <w:r>
              <w:rPr>
                <w:rStyle w:val="HTML1"/>
              </w:rPr>
              <w:t>fee_records</w:t>
            </w:r>
          </w:p>
        </w:tc>
        <w:tc>
          <w:tcPr>
            <w:tcW w:w="0" w:type="auto"/>
            <w:vAlign w:val="center"/>
            <w:hideMark/>
          </w:tcPr>
          <w:p w14:paraId="59384B92" w14:textId="77777777" w:rsidR="00E651C1" w:rsidRDefault="00E651C1">
            <w:r>
              <w:rPr>
                <w:rStyle w:val="HTML1"/>
              </w:rPr>
              <w:t>record_id</w:t>
            </w:r>
          </w:p>
        </w:tc>
        <w:tc>
          <w:tcPr>
            <w:tcW w:w="0" w:type="auto"/>
            <w:vAlign w:val="center"/>
            <w:hideMark/>
          </w:tcPr>
          <w:p w14:paraId="5FB8159A" w14:textId="77777777" w:rsidR="00E651C1" w:rsidRDefault="00E651C1">
            <w:r>
              <w:t>INT (PK) AUTO_INCREMENT</w:t>
            </w:r>
          </w:p>
        </w:tc>
        <w:tc>
          <w:tcPr>
            <w:tcW w:w="0" w:type="auto"/>
            <w:vAlign w:val="center"/>
            <w:hideMark/>
          </w:tcPr>
          <w:p w14:paraId="34218E90" w14:textId="77777777" w:rsidR="00E651C1" w:rsidRDefault="00E651C1">
            <w:r>
              <w:t>缴费记录编号，主键</w:t>
            </w:r>
          </w:p>
        </w:tc>
      </w:tr>
      <w:tr w:rsidR="00E651C1" w14:paraId="704C0969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BD005" w14:textId="77777777" w:rsidR="00E651C1" w:rsidRDefault="00E651C1"/>
        </w:tc>
        <w:tc>
          <w:tcPr>
            <w:tcW w:w="0" w:type="auto"/>
            <w:vAlign w:val="center"/>
            <w:hideMark/>
          </w:tcPr>
          <w:p w14:paraId="24281CEB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31EA39B1" w14:textId="77777777" w:rsidR="00E651C1" w:rsidRDefault="00E651C1">
            <w:r>
              <w:t>INT (FK)</w:t>
            </w:r>
          </w:p>
        </w:tc>
        <w:tc>
          <w:tcPr>
            <w:tcW w:w="0" w:type="auto"/>
            <w:vAlign w:val="center"/>
            <w:hideMark/>
          </w:tcPr>
          <w:p w14:paraId="01B3F85F" w14:textId="77777777" w:rsidR="00E651C1" w:rsidRDefault="00E651C1">
            <w:r>
              <w:t>学号（外键）</w:t>
            </w:r>
          </w:p>
        </w:tc>
      </w:tr>
      <w:tr w:rsidR="00E651C1" w14:paraId="28AE4BB3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1E421" w14:textId="77777777" w:rsidR="00E651C1" w:rsidRDefault="00E651C1"/>
        </w:tc>
        <w:tc>
          <w:tcPr>
            <w:tcW w:w="0" w:type="auto"/>
            <w:vAlign w:val="center"/>
            <w:hideMark/>
          </w:tcPr>
          <w:p w14:paraId="39698E72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fee_id</w:t>
            </w:r>
          </w:p>
        </w:tc>
        <w:tc>
          <w:tcPr>
            <w:tcW w:w="0" w:type="auto"/>
            <w:vAlign w:val="center"/>
            <w:hideMark/>
          </w:tcPr>
          <w:p w14:paraId="218A77B1" w14:textId="77777777" w:rsidR="00E651C1" w:rsidRDefault="00E651C1">
            <w:r>
              <w:t>INT (FK)</w:t>
            </w:r>
          </w:p>
        </w:tc>
        <w:tc>
          <w:tcPr>
            <w:tcW w:w="0" w:type="auto"/>
            <w:vAlign w:val="center"/>
            <w:hideMark/>
          </w:tcPr>
          <w:p w14:paraId="581E97B1" w14:textId="77777777" w:rsidR="00E651C1" w:rsidRDefault="00E651C1">
            <w:r>
              <w:t>费用编号（外键）</w:t>
            </w:r>
          </w:p>
        </w:tc>
      </w:tr>
      <w:tr w:rsidR="00E651C1" w14:paraId="50D9C787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AE92B" w14:textId="77777777" w:rsidR="00E651C1" w:rsidRDefault="00E651C1"/>
        </w:tc>
        <w:tc>
          <w:tcPr>
            <w:tcW w:w="0" w:type="auto"/>
            <w:vAlign w:val="center"/>
            <w:hideMark/>
          </w:tcPr>
          <w:p w14:paraId="6EEFF9F9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payment_date</w:t>
            </w:r>
          </w:p>
        </w:tc>
        <w:tc>
          <w:tcPr>
            <w:tcW w:w="0" w:type="auto"/>
            <w:vAlign w:val="center"/>
            <w:hideMark/>
          </w:tcPr>
          <w:p w14:paraId="0755C01E" w14:textId="77777777" w:rsidR="00E651C1" w:rsidRDefault="00E651C1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7FB7FFB5" w14:textId="77777777" w:rsidR="00E651C1" w:rsidRDefault="00E651C1">
            <w:r>
              <w:t>缴费时间</w:t>
            </w:r>
          </w:p>
        </w:tc>
      </w:tr>
      <w:tr w:rsidR="00E651C1" w14:paraId="1A054F1E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85AC9" w14:textId="77777777" w:rsidR="00E651C1" w:rsidRDefault="00E651C1"/>
        </w:tc>
        <w:tc>
          <w:tcPr>
            <w:tcW w:w="0" w:type="auto"/>
            <w:vAlign w:val="center"/>
            <w:hideMark/>
          </w:tcPr>
          <w:p w14:paraId="1A4FBB92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FDB8EC0" w14:textId="77777777" w:rsidR="00E651C1" w:rsidRDefault="00E651C1">
            <w:r>
              <w:t>DECIMAL(10, 2)</w:t>
            </w:r>
          </w:p>
        </w:tc>
        <w:tc>
          <w:tcPr>
            <w:tcW w:w="0" w:type="auto"/>
            <w:vAlign w:val="center"/>
            <w:hideMark/>
          </w:tcPr>
          <w:p w14:paraId="25005D3A" w14:textId="77777777" w:rsidR="00E651C1" w:rsidRDefault="00E651C1">
            <w:r>
              <w:t>缴费金额</w:t>
            </w:r>
          </w:p>
        </w:tc>
      </w:tr>
      <w:tr w:rsidR="00E651C1" w14:paraId="75B705B2" w14:textId="77777777" w:rsidTr="00E65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8EB98" w14:textId="77777777" w:rsidR="00E651C1" w:rsidRDefault="00E651C1"/>
        </w:tc>
        <w:tc>
          <w:tcPr>
            <w:tcW w:w="0" w:type="auto"/>
            <w:vAlign w:val="center"/>
            <w:hideMark/>
          </w:tcPr>
          <w:p w14:paraId="4932FAD0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payment_method</w:t>
            </w:r>
          </w:p>
        </w:tc>
        <w:tc>
          <w:tcPr>
            <w:tcW w:w="0" w:type="auto"/>
            <w:vAlign w:val="center"/>
            <w:hideMark/>
          </w:tcPr>
          <w:p w14:paraId="43CCDA2D" w14:textId="77777777" w:rsidR="00E651C1" w:rsidRDefault="00E651C1">
            <w:r>
              <w:t>ENUM('</w:t>
            </w:r>
            <w:r>
              <w:t>线上支付</w:t>
            </w:r>
            <w:r>
              <w:t>', '</w:t>
            </w:r>
            <w:r>
              <w:t>线下缴费</w:t>
            </w:r>
            <w:r>
              <w:t>')</w:t>
            </w:r>
          </w:p>
        </w:tc>
        <w:tc>
          <w:tcPr>
            <w:tcW w:w="0" w:type="auto"/>
            <w:vAlign w:val="center"/>
            <w:hideMark/>
          </w:tcPr>
          <w:p w14:paraId="24DAB74F" w14:textId="77777777" w:rsidR="00E651C1" w:rsidRDefault="00E651C1">
            <w:r>
              <w:t>缴费方式</w:t>
            </w:r>
          </w:p>
        </w:tc>
      </w:tr>
    </w:tbl>
    <w:p w14:paraId="0962801E" w14:textId="77777777" w:rsidR="00E651C1" w:rsidRDefault="00000000" w:rsidP="00E651C1">
      <w:r>
        <w:pict w14:anchorId="70AA048F">
          <v:rect id="_x0000_i1028" style="width:0;height:1.5pt" o:hralign="center" o:hrstd="t" o:hr="t" fillcolor="#a0a0a0" stroked="f"/>
        </w:pict>
      </w:r>
    </w:p>
    <w:p w14:paraId="22D9BB84" w14:textId="77777777" w:rsidR="00E651C1" w:rsidRDefault="00E651C1" w:rsidP="00E651C1">
      <w:pPr>
        <w:pStyle w:val="3"/>
        <w:rPr>
          <w:rFonts w:hint="eastAsia"/>
        </w:rPr>
      </w:pPr>
      <w:r>
        <w:rPr>
          <w:rStyle w:val="af7"/>
          <w:b w:val="0"/>
          <w:bCs/>
        </w:rPr>
        <w:lastRenderedPageBreak/>
        <w:t>模块五：访客管理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20"/>
        <w:gridCol w:w="3253"/>
        <w:gridCol w:w="2495"/>
      </w:tblGrid>
      <w:tr w:rsidR="00E651C1" w14:paraId="1DE63A36" w14:textId="77777777" w:rsidTr="008F3B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FB8EC6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表名</w:t>
            </w:r>
          </w:p>
        </w:tc>
        <w:tc>
          <w:tcPr>
            <w:tcW w:w="0" w:type="auto"/>
            <w:vAlign w:val="center"/>
            <w:hideMark/>
          </w:tcPr>
          <w:p w14:paraId="6EA0F0E8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2F46F037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4F7A323D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E651C1" w14:paraId="79E07F44" w14:textId="77777777" w:rsidTr="008F3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3DA3F" w14:textId="77777777" w:rsidR="00E651C1" w:rsidRDefault="00E651C1">
            <w:pPr>
              <w:jc w:val="left"/>
            </w:pPr>
            <w:r>
              <w:rPr>
                <w:rStyle w:val="HTML1"/>
              </w:rPr>
              <w:t>visitors</w:t>
            </w:r>
          </w:p>
        </w:tc>
        <w:tc>
          <w:tcPr>
            <w:tcW w:w="0" w:type="auto"/>
            <w:vAlign w:val="center"/>
            <w:hideMark/>
          </w:tcPr>
          <w:p w14:paraId="3FE8784E" w14:textId="77777777" w:rsidR="00E651C1" w:rsidRDefault="00E651C1">
            <w:r>
              <w:rPr>
                <w:rStyle w:val="HTML1"/>
              </w:rPr>
              <w:t>visitor_id</w:t>
            </w:r>
          </w:p>
        </w:tc>
        <w:tc>
          <w:tcPr>
            <w:tcW w:w="0" w:type="auto"/>
            <w:vAlign w:val="center"/>
            <w:hideMark/>
          </w:tcPr>
          <w:p w14:paraId="545C24DF" w14:textId="77777777" w:rsidR="00E651C1" w:rsidRDefault="00E651C1">
            <w:r>
              <w:t>INT (PK) AUTO_INCREMENT</w:t>
            </w:r>
          </w:p>
        </w:tc>
        <w:tc>
          <w:tcPr>
            <w:tcW w:w="0" w:type="auto"/>
            <w:vAlign w:val="center"/>
            <w:hideMark/>
          </w:tcPr>
          <w:p w14:paraId="6DFF655C" w14:textId="77777777" w:rsidR="00E651C1" w:rsidRDefault="00E651C1">
            <w:r>
              <w:t>访客编号，主键</w:t>
            </w:r>
          </w:p>
        </w:tc>
      </w:tr>
      <w:tr w:rsidR="00E651C1" w14:paraId="17AC56E7" w14:textId="77777777" w:rsidTr="008F3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F55DB" w14:textId="77777777" w:rsidR="00E651C1" w:rsidRDefault="00E651C1"/>
        </w:tc>
        <w:tc>
          <w:tcPr>
            <w:tcW w:w="0" w:type="auto"/>
            <w:vAlign w:val="center"/>
            <w:hideMark/>
          </w:tcPr>
          <w:p w14:paraId="140D79AB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401570E" w14:textId="77777777" w:rsidR="00E651C1" w:rsidRDefault="00E651C1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2275AE4C" w14:textId="77777777" w:rsidR="00E651C1" w:rsidRDefault="00E651C1">
            <w:r>
              <w:t>访客姓名</w:t>
            </w:r>
          </w:p>
        </w:tc>
      </w:tr>
      <w:tr w:rsidR="00E651C1" w14:paraId="57C3C29E" w14:textId="77777777" w:rsidTr="008F3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EA5B9" w14:textId="77777777" w:rsidR="00E651C1" w:rsidRDefault="00E651C1"/>
        </w:tc>
        <w:tc>
          <w:tcPr>
            <w:tcW w:w="0" w:type="auto"/>
            <w:vAlign w:val="center"/>
            <w:hideMark/>
          </w:tcPr>
          <w:p w14:paraId="007880D4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id_card</w:t>
            </w:r>
          </w:p>
        </w:tc>
        <w:tc>
          <w:tcPr>
            <w:tcW w:w="0" w:type="auto"/>
            <w:vAlign w:val="center"/>
            <w:hideMark/>
          </w:tcPr>
          <w:p w14:paraId="29F2F798" w14:textId="77777777" w:rsidR="00E651C1" w:rsidRDefault="00E651C1">
            <w:r>
              <w:t>VARCHAR(18)</w:t>
            </w:r>
          </w:p>
        </w:tc>
        <w:tc>
          <w:tcPr>
            <w:tcW w:w="0" w:type="auto"/>
            <w:vAlign w:val="center"/>
            <w:hideMark/>
          </w:tcPr>
          <w:p w14:paraId="69114CFF" w14:textId="77777777" w:rsidR="00E651C1" w:rsidRDefault="00E651C1">
            <w:r>
              <w:t>身份证号</w:t>
            </w:r>
          </w:p>
        </w:tc>
      </w:tr>
      <w:tr w:rsidR="00E651C1" w14:paraId="1A72E07E" w14:textId="77777777" w:rsidTr="008F3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DFFD1" w14:textId="77777777" w:rsidR="00E651C1" w:rsidRDefault="00E651C1"/>
        </w:tc>
        <w:tc>
          <w:tcPr>
            <w:tcW w:w="0" w:type="auto"/>
            <w:vAlign w:val="center"/>
            <w:hideMark/>
          </w:tcPr>
          <w:p w14:paraId="101BB54B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14:paraId="1206B2D9" w14:textId="77777777" w:rsidR="00E651C1" w:rsidRDefault="00E651C1">
            <w: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2607F5F1" w14:textId="77777777" w:rsidR="00E651C1" w:rsidRDefault="00E651C1">
            <w:r>
              <w:t>联系方式</w:t>
            </w:r>
          </w:p>
        </w:tc>
      </w:tr>
      <w:tr w:rsidR="00E651C1" w14:paraId="48BFFA6E" w14:textId="77777777" w:rsidTr="008F3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AEF41" w14:textId="77777777" w:rsidR="00E651C1" w:rsidRDefault="00E651C1"/>
        </w:tc>
        <w:tc>
          <w:tcPr>
            <w:tcW w:w="0" w:type="auto"/>
            <w:vAlign w:val="center"/>
            <w:hideMark/>
          </w:tcPr>
          <w:p w14:paraId="58597444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visit_target</w:t>
            </w:r>
          </w:p>
        </w:tc>
        <w:tc>
          <w:tcPr>
            <w:tcW w:w="0" w:type="auto"/>
            <w:vAlign w:val="center"/>
            <w:hideMark/>
          </w:tcPr>
          <w:p w14:paraId="7ACE44DE" w14:textId="77777777" w:rsidR="00E651C1" w:rsidRDefault="00E651C1">
            <w:r>
              <w:t>INT (FK)</w:t>
            </w:r>
          </w:p>
        </w:tc>
        <w:tc>
          <w:tcPr>
            <w:tcW w:w="0" w:type="auto"/>
            <w:vAlign w:val="center"/>
            <w:hideMark/>
          </w:tcPr>
          <w:p w14:paraId="5634F5A1" w14:textId="77777777" w:rsidR="00E651C1" w:rsidRDefault="00E651C1">
            <w:r>
              <w:t>访问对象（学生编号）</w:t>
            </w:r>
          </w:p>
        </w:tc>
      </w:tr>
      <w:tr w:rsidR="00E651C1" w14:paraId="75F62EE4" w14:textId="77777777" w:rsidTr="008F3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718BE" w14:textId="77777777" w:rsidR="00E651C1" w:rsidRDefault="00E651C1"/>
        </w:tc>
        <w:tc>
          <w:tcPr>
            <w:tcW w:w="0" w:type="auto"/>
            <w:vAlign w:val="center"/>
            <w:hideMark/>
          </w:tcPr>
          <w:p w14:paraId="2D7CEF24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visit_time</w:t>
            </w:r>
          </w:p>
        </w:tc>
        <w:tc>
          <w:tcPr>
            <w:tcW w:w="0" w:type="auto"/>
            <w:vAlign w:val="center"/>
            <w:hideMark/>
          </w:tcPr>
          <w:p w14:paraId="2CEF01CF" w14:textId="77777777" w:rsidR="00E651C1" w:rsidRDefault="00E651C1">
            <w:r>
              <w:t>DATETIME</w:t>
            </w:r>
          </w:p>
        </w:tc>
        <w:tc>
          <w:tcPr>
            <w:tcW w:w="0" w:type="auto"/>
            <w:vAlign w:val="center"/>
            <w:hideMark/>
          </w:tcPr>
          <w:p w14:paraId="682531D9" w14:textId="77777777" w:rsidR="00E651C1" w:rsidRDefault="00E651C1">
            <w:r>
              <w:t>访问时间</w:t>
            </w:r>
          </w:p>
        </w:tc>
      </w:tr>
      <w:tr w:rsidR="00E651C1" w14:paraId="636F7C91" w14:textId="77777777" w:rsidTr="008F3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1D199" w14:textId="77777777" w:rsidR="00E651C1" w:rsidRDefault="00E651C1"/>
        </w:tc>
        <w:tc>
          <w:tcPr>
            <w:tcW w:w="0" w:type="auto"/>
            <w:vAlign w:val="center"/>
            <w:hideMark/>
          </w:tcPr>
          <w:p w14:paraId="29829C4C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access_level</w:t>
            </w:r>
          </w:p>
        </w:tc>
        <w:tc>
          <w:tcPr>
            <w:tcW w:w="0" w:type="auto"/>
            <w:vAlign w:val="center"/>
            <w:hideMark/>
          </w:tcPr>
          <w:p w14:paraId="12B2CE8E" w14:textId="77777777" w:rsidR="00E651C1" w:rsidRDefault="00E651C1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70AACC60" w14:textId="77777777" w:rsidR="00E651C1" w:rsidRDefault="00E651C1">
            <w:r>
              <w:t>访问权限范围</w:t>
            </w:r>
          </w:p>
        </w:tc>
      </w:tr>
      <w:tr w:rsidR="00E651C1" w14:paraId="4A70D4B6" w14:textId="77777777" w:rsidTr="008F3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AA84F" w14:textId="77777777" w:rsidR="00E651C1" w:rsidRDefault="00E651C1"/>
        </w:tc>
        <w:tc>
          <w:tcPr>
            <w:tcW w:w="0" w:type="auto"/>
            <w:vAlign w:val="center"/>
            <w:hideMark/>
          </w:tcPr>
          <w:p w14:paraId="7EE7AC2C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18C50D25" w14:textId="77777777" w:rsidR="00E651C1" w:rsidRDefault="00E651C1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A961357" w14:textId="77777777" w:rsidR="00E651C1" w:rsidRDefault="00E651C1">
            <w:r>
              <w:t>访问时长（分钟）</w:t>
            </w:r>
          </w:p>
        </w:tc>
      </w:tr>
    </w:tbl>
    <w:p w14:paraId="659D175E" w14:textId="77777777" w:rsidR="00E651C1" w:rsidRDefault="00000000" w:rsidP="00E651C1">
      <w:r>
        <w:pict w14:anchorId="457DD7F6">
          <v:rect id="_x0000_i1029" style="width:0;height:1.5pt" o:hralign="center" o:hrstd="t" o:hr="t" fillcolor="#a0a0a0" stroked="f"/>
        </w:pict>
      </w:r>
    </w:p>
    <w:p w14:paraId="56965567" w14:textId="77777777" w:rsidR="00E651C1" w:rsidRDefault="00E651C1" w:rsidP="00E651C1">
      <w:pPr>
        <w:pStyle w:val="3"/>
        <w:rPr>
          <w:rFonts w:hint="eastAsia"/>
        </w:rPr>
      </w:pPr>
      <w:r>
        <w:rPr>
          <w:rStyle w:val="af7"/>
          <w:b w:val="0"/>
          <w:bCs/>
        </w:rPr>
        <w:t>模块六：系统管理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1640"/>
        <w:gridCol w:w="3606"/>
        <w:gridCol w:w="1775"/>
      </w:tblGrid>
      <w:tr w:rsidR="00E651C1" w14:paraId="6A0D8138" w14:textId="77777777" w:rsidTr="008F3B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572B9B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表名</w:t>
            </w:r>
          </w:p>
        </w:tc>
        <w:tc>
          <w:tcPr>
            <w:tcW w:w="0" w:type="auto"/>
            <w:vAlign w:val="center"/>
            <w:hideMark/>
          </w:tcPr>
          <w:p w14:paraId="0B30B553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66A8E6B9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78A84289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E651C1" w14:paraId="3A305ED4" w14:textId="77777777" w:rsidTr="008F3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34080" w14:textId="77777777" w:rsidR="00E651C1" w:rsidRDefault="00E651C1">
            <w:pPr>
              <w:jc w:val="left"/>
            </w:pPr>
            <w:r>
              <w:rPr>
                <w:rStyle w:val="HTML1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1A6E2B58" w14:textId="77777777" w:rsidR="00E651C1" w:rsidRDefault="00E651C1">
            <w:r>
              <w:rPr>
                <w:rStyle w:val="HTML1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0F819554" w14:textId="77777777" w:rsidR="00E651C1" w:rsidRDefault="00E651C1">
            <w:r>
              <w:t>INT (PK) AUTO_INCREMENT</w:t>
            </w:r>
          </w:p>
        </w:tc>
        <w:tc>
          <w:tcPr>
            <w:tcW w:w="0" w:type="auto"/>
            <w:vAlign w:val="center"/>
            <w:hideMark/>
          </w:tcPr>
          <w:p w14:paraId="794A807E" w14:textId="77777777" w:rsidR="00E651C1" w:rsidRDefault="00E651C1">
            <w:r>
              <w:t>用户编号，主键</w:t>
            </w:r>
          </w:p>
        </w:tc>
      </w:tr>
      <w:tr w:rsidR="00E651C1" w14:paraId="7BE01EBF" w14:textId="77777777" w:rsidTr="008F3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2CAFF" w14:textId="77777777" w:rsidR="00E651C1" w:rsidRDefault="00E651C1"/>
        </w:tc>
        <w:tc>
          <w:tcPr>
            <w:tcW w:w="0" w:type="auto"/>
            <w:vAlign w:val="center"/>
            <w:hideMark/>
          </w:tcPr>
          <w:p w14:paraId="22228CA1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2279B6DC" w14:textId="77777777" w:rsidR="00E651C1" w:rsidRDefault="00E651C1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3268DC81" w14:textId="77777777" w:rsidR="00E651C1" w:rsidRDefault="00E651C1">
            <w:r>
              <w:t>用户名</w:t>
            </w:r>
          </w:p>
        </w:tc>
      </w:tr>
      <w:tr w:rsidR="00E651C1" w14:paraId="3F5AFAAB" w14:textId="77777777" w:rsidTr="008F3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87614" w14:textId="77777777" w:rsidR="00E651C1" w:rsidRDefault="00E651C1"/>
        </w:tc>
        <w:tc>
          <w:tcPr>
            <w:tcW w:w="0" w:type="auto"/>
            <w:vAlign w:val="center"/>
            <w:hideMark/>
          </w:tcPr>
          <w:p w14:paraId="3FA6BE4C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password_hash</w:t>
            </w:r>
          </w:p>
        </w:tc>
        <w:tc>
          <w:tcPr>
            <w:tcW w:w="0" w:type="auto"/>
            <w:vAlign w:val="center"/>
            <w:hideMark/>
          </w:tcPr>
          <w:p w14:paraId="7ADF4C10" w14:textId="77777777" w:rsidR="00E651C1" w:rsidRDefault="00E651C1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6375F593" w14:textId="77777777" w:rsidR="00E651C1" w:rsidRDefault="00E651C1">
            <w:r>
              <w:t>密码（哈希值）</w:t>
            </w:r>
          </w:p>
        </w:tc>
      </w:tr>
      <w:tr w:rsidR="00E651C1" w14:paraId="790223E6" w14:textId="77777777" w:rsidTr="008F3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F4C0A" w14:textId="77777777" w:rsidR="00E651C1" w:rsidRDefault="00E651C1"/>
        </w:tc>
        <w:tc>
          <w:tcPr>
            <w:tcW w:w="0" w:type="auto"/>
            <w:vAlign w:val="center"/>
            <w:hideMark/>
          </w:tcPr>
          <w:p w14:paraId="1D24CDEA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7FC38EA" w14:textId="77777777" w:rsidR="00E651C1" w:rsidRDefault="00E651C1">
            <w:r>
              <w:t>ENUM('</w:t>
            </w:r>
            <w:r>
              <w:t>管理员</w:t>
            </w:r>
            <w:r>
              <w:t>', '</w:t>
            </w:r>
            <w:r>
              <w:t>宿管人员</w:t>
            </w:r>
            <w:r>
              <w:t>', '</w:t>
            </w:r>
            <w:r>
              <w:t>学生</w:t>
            </w:r>
            <w:r>
              <w:t>')</w:t>
            </w:r>
          </w:p>
        </w:tc>
        <w:tc>
          <w:tcPr>
            <w:tcW w:w="0" w:type="auto"/>
            <w:vAlign w:val="center"/>
            <w:hideMark/>
          </w:tcPr>
          <w:p w14:paraId="1220379C" w14:textId="77777777" w:rsidR="00E651C1" w:rsidRDefault="00E651C1">
            <w:r>
              <w:t>用户角色</w:t>
            </w:r>
          </w:p>
        </w:tc>
      </w:tr>
      <w:tr w:rsidR="00E651C1" w14:paraId="332A9879" w14:textId="77777777" w:rsidTr="008F3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832A7" w14:textId="77777777" w:rsidR="00E651C1" w:rsidRDefault="00E651C1"/>
        </w:tc>
        <w:tc>
          <w:tcPr>
            <w:tcW w:w="0" w:type="auto"/>
            <w:vAlign w:val="center"/>
            <w:hideMark/>
          </w:tcPr>
          <w:p w14:paraId="3B2C1380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permissions</w:t>
            </w:r>
          </w:p>
        </w:tc>
        <w:tc>
          <w:tcPr>
            <w:tcW w:w="0" w:type="auto"/>
            <w:vAlign w:val="center"/>
            <w:hideMark/>
          </w:tcPr>
          <w:p w14:paraId="24F4DF62" w14:textId="77777777" w:rsidR="00E651C1" w:rsidRDefault="00E651C1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612A69D2" w14:textId="77777777" w:rsidR="00E651C1" w:rsidRDefault="00E651C1">
            <w:r>
              <w:t>用户权限列表</w:t>
            </w:r>
          </w:p>
        </w:tc>
      </w:tr>
    </w:tbl>
    <w:p w14:paraId="0428251D" w14:textId="77777777" w:rsidR="00E651C1" w:rsidRDefault="00E651C1" w:rsidP="00E651C1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400"/>
        <w:gridCol w:w="3253"/>
        <w:gridCol w:w="1775"/>
      </w:tblGrid>
      <w:tr w:rsidR="00E651C1" w14:paraId="4EFA7F33" w14:textId="77777777" w:rsidTr="009F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248422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表名</w:t>
            </w:r>
          </w:p>
        </w:tc>
        <w:tc>
          <w:tcPr>
            <w:tcW w:w="0" w:type="auto"/>
            <w:vAlign w:val="center"/>
            <w:hideMark/>
          </w:tcPr>
          <w:p w14:paraId="7AEDC179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0E2436D8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1E58C7ED" w14:textId="77777777" w:rsidR="00E651C1" w:rsidRDefault="00E651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E651C1" w14:paraId="4C1B084E" w14:textId="77777777" w:rsidTr="009F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EB8E4" w14:textId="77777777" w:rsidR="00E651C1" w:rsidRDefault="00E651C1">
            <w:pPr>
              <w:jc w:val="left"/>
            </w:pPr>
            <w:r>
              <w:rPr>
                <w:rStyle w:val="HTML1"/>
              </w:rPr>
              <w:t>logs</w:t>
            </w:r>
          </w:p>
        </w:tc>
        <w:tc>
          <w:tcPr>
            <w:tcW w:w="0" w:type="auto"/>
            <w:vAlign w:val="center"/>
            <w:hideMark/>
          </w:tcPr>
          <w:p w14:paraId="3337FC37" w14:textId="77777777" w:rsidR="00E651C1" w:rsidRDefault="00E651C1">
            <w:r>
              <w:rPr>
                <w:rStyle w:val="HTML1"/>
              </w:rPr>
              <w:t>log_id</w:t>
            </w:r>
          </w:p>
        </w:tc>
        <w:tc>
          <w:tcPr>
            <w:tcW w:w="0" w:type="auto"/>
            <w:vAlign w:val="center"/>
            <w:hideMark/>
          </w:tcPr>
          <w:p w14:paraId="05D3875A" w14:textId="77777777" w:rsidR="00E651C1" w:rsidRDefault="00E651C1">
            <w:r>
              <w:t>INT (PK) AUTO_INCREMENT</w:t>
            </w:r>
          </w:p>
        </w:tc>
        <w:tc>
          <w:tcPr>
            <w:tcW w:w="0" w:type="auto"/>
            <w:vAlign w:val="center"/>
            <w:hideMark/>
          </w:tcPr>
          <w:p w14:paraId="1EFC321B" w14:textId="77777777" w:rsidR="00E651C1" w:rsidRDefault="00E651C1">
            <w:r>
              <w:t>日志编号，主键</w:t>
            </w:r>
          </w:p>
        </w:tc>
      </w:tr>
      <w:tr w:rsidR="00E651C1" w14:paraId="4395BCDA" w14:textId="77777777" w:rsidTr="009F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A71A7" w14:textId="77777777" w:rsidR="00E651C1" w:rsidRDefault="00E651C1"/>
        </w:tc>
        <w:tc>
          <w:tcPr>
            <w:tcW w:w="0" w:type="auto"/>
            <w:vAlign w:val="center"/>
            <w:hideMark/>
          </w:tcPr>
          <w:p w14:paraId="4586DAED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618985F8" w14:textId="77777777" w:rsidR="00E651C1" w:rsidRDefault="00E651C1">
            <w:r>
              <w:t>INT (FK)</w:t>
            </w:r>
          </w:p>
        </w:tc>
        <w:tc>
          <w:tcPr>
            <w:tcW w:w="0" w:type="auto"/>
            <w:vAlign w:val="center"/>
            <w:hideMark/>
          </w:tcPr>
          <w:p w14:paraId="73E56D0F" w14:textId="77777777" w:rsidR="00E651C1" w:rsidRDefault="00E651C1">
            <w:r>
              <w:t>操作用户编号</w:t>
            </w:r>
          </w:p>
        </w:tc>
      </w:tr>
      <w:tr w:rsidR="00E651C1" w14:paraId="367F3552" w14:textId="77777777" w:rsidTr="009F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AE051" w14:textId="77777777" w:rsidR="00E651C1" w:rsidRDefault="00E651C1"/>
        </w:tc>
        <w:tc>
          <w:tcPr>
            <w:tcW w:w="0" w:type="auto"/>
            <w:vAlign w:val="center"/>
            <w:hideMark/>
          </w:tcPr>
          <w:p w14:paraId="1EFC7D90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769B3A2" w14:textId="77777777" w:rsidR="00E651C1" w:rsidRDefault="00E651C1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0D1D4225" w14:textId="77777777" w:rsidR="00E651C1" w:rsidRDefault="00E651C1">
            <w:r>
              <w:t>操作内容</w:t>
            </w:r>
          </w:p>
        </w:tc>
      </w:tr>
      <w:tr w:rsidR="00E651C1" w14:paraId="067DAF0F" w14:textId="77777777" w:rsidTr="009F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D6740" w14:textId="77777777" w:rsidR="00E651C1" w:rsidRDefault="00E651C1"/>
        </w:tc>
        <w:tc>
          <w:tcPr>
            <w:tcW w:w="0" w:type="auto"/>
            <w:vAlign w:val="center"/>
            <w:hideMark/>
          </w:tcPr>
          <w:p w14:paraId="6DDEE1A2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action_time</w:t>
            </w:r>
          </w:p>
        </w:tc>
        <w:tc>
          <w:tcPr>
            <w:tcW w:w="0" w:type="auto"/>
            <w:vAlign w:val="center"/>
            <w:hideMark/>
          </w:tcPr>
          <w:p w14:paraId="1A82E676" w14:textId="77777777" w:rsidR="00E651C1" w:rsidRDefault="00E651C1">
            <w:r>
              <w:t>DATETIME</w:t>
            </w:r>
          </w:p>
        </w:tc>
        <w:tc>
          <w:tcPr>
            <w:tcW w:w="0" w:type="auto"/>
            <w:vAlign w:val="center"/>
            <w:hideMark/>
          </w:tcPr>
          <w:p w14:paraId="2ACFF1D8" w14:textId="77777777" w:rsidR="00E651C1" w:rsidRDefault="00E651C1">
            <w:r>
              <w:t>操作时间</w:t>
            </w:r>
          </w:p>
        </w:tc>
      </w:tr>
      <w:tr w:rsidR="00E651C1" w14:paraId="68C003ED" w14:textId="77777777" w:rsidTr="009F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17FC8" w14:textId="77777777" w:rsidR="00E651C1" w:rsidRDefault="00E651C1"/>
        </w:tc>
        <w:tc>
          <w:tcPr>
            <w:tcW w:w="0" w:type="auto"/>
            <w:vAlign w:val="center"/>
            <w:hideMark/>
          </w:tcPr>
          <w:p w14:paraId="1A7FF160" w14:textId="77777777" w:rsidR="00E651C1" w:rsidRDefault="00E651C1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rStyle w:val="HTML1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395BC1EC" w14:textId="77777777" w:rsidR="00E651C1" w:rsidRDefault="00E651C1">
            <w:r>
              <w:t>ENUM('</w:t>
            </w:r>
            <w:r>
              <w:t>成功</w:t>
            </w:r>
            <w:r>
              <w:t>', '</w:t>
            </w:r>
            <w:r>
              <w:t>失败</w:t>
            </w:r>
            <w:r>
              <w:t>')</w:t>
            </w:r>
          </w:p>
        </w:tc>
        <w:tc>
          <w:tcPr>
            <w:tcW w:w="0" w:type="auto"/>
            <w:vAlign w:val="center"/>
            <w:hideMark/>
          </w:tcPr>
          <w:p w14:paraId="102B509B" w14:textId="77777777" w:rsidR="00E651C1" w:rsidRDefault="00E651C1">
            <w:r>
              <w:t>操作结果</w:t>
            </w:r>
          </w:p>
        </w:tc>
      </w:tr>
    </w:tbl>
    <w:p w14:paraId="78E8D682" w14:textId="77777777" w:rsidR="003C6887" w:rsidRDefault="003C6887" w:rsidP="003C6887">
      <w:pPr>
        <w:pStyle w:val="aff2"/>
        <w:spacing w:line="360" w:lineRule="auto"/>
        <w:ind w:left="1280" w:firstLine="0"/>
        <w:rPr>
          <w:rFonts w:eastAsia="宋体" w:cs="Segoe UI"/>
          <w:color w:val="222222"/>
          <w:szCs w:val="24"/>
          <w:shd w:val="clear" w:color="auto" w:fill="FFFFFF"/>
        </w:rPr>
      </w:pPr>
    </w:p>
    <w:p w14:paraId="5C69D92F" w14:textId="77777777" w:rsidR="009F0615" w:rsidRPr="00AD3CD4" w:rsidRDefault="009F0615" w:rsidP="003C6887">
      <w:pPr>
        <w:pStyle w:val="aff2"/>
        <w:spacing w:line="360" w:lineRule="auto"/>
        <w:ind w:left="1280" w:firstLine="0"/>
        <w:rPr>
          <w:rFonts w:eastAsia="宋体" w:cs="Segoe UI"/>
          <w:color w:val="222222"/>
          <w:szCs w:val="24"/>
          <w:shd w:val="clear" w:color="auto" w:fill="FFFFFF"/>
        </w:rPr>
      </w:pPr>
    </w:p>
    <w:p w14:paraId="2C7A89D0" w14:textId="74E4C95D" w:rsidR="00BC3942" w:rsidRPr="00AD3CD4" w:rsidRDefault="007C75FD" w:rsidP="00AD3CD4">
      <w:pPr>
        <w:pStyle w:val="aff2"/>
        <w:numPr>
          <w:ilvl w:val="0"/>
          <w:numId w:val="1"/>
        </w:numPr>
        <w:spacing w:line="360" w:lineRule="auto"/>
        <w:rPr>
          <w:rFonts w:eastAsia="宋体" w:cs="Segoe UI"/>
          <w:color w:val="222222"/>
          <w:szCs w:val="24"/>
          <w:shd w:val="clear" w:color="auto" w:fill="FFFFFF"/>
        </w:rPr>
      </w:pPr>
      <w:r w:rsidRPr="00AD3CD4">
        <w:rPr>
          <w:rFonts w:eastAsia="宋体" w:cs="Segoe UI" w:hint="eastAsia"/>
          <w:color w:val="222222"/>
          <w:szCs w:val="24"/>
          <w:shd w:val="clear" w:color="auto" w:fill="FFFFFF"/>
        </w:rPr>
        <w:t>物理结构设计</w:t>
      </w:r>
    </w:p>
    <w:p w14:paraId="7405CDB2" w14:textId="77777777" w:rsidR="00BC3942" w:rsidRDefault="007C75FD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>
        <w:rPr>
          <w:rFonts w:eastAsia="宋体" w:cs="Segoe UI" w:hint="eastAsia"/>
          <w:b/>
          <w:bCs/>
          <w:color w:val="222222"/>
          <w:szCs w:val="24"/>
          <w:shd w:val="clear" w:color="auto" w:fill="FFFFFF"/>
        </w:rPr>
        <w:t>2</w:t>
      </w:r>
      <w:r>
        <w:rPr>
          <w:rFonts w:eastAsia="宋体" w:cs="Segoe UI" w:hint="eastAsia"/>
          <w:b/>
          <w:bCs/>
          <w:color w:val="222222"/>
          <w:szCs w:val="24"/>
          <w:shd w:val="clear" w:color="auto" w:fill="FFFFFF"/>
        </w:rPr>
        <w:t>、数据库创建与数据加载</w:t>
      </w:r>
    </w:p>
    <w:p w14:paraId="6EEF27C9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lastRenderedPageBreak/>
        <w:t>CREATE TABLE dormitories (</w:t>
      </w:r>
    </w:p>
    <w:p w14:paraId="67D63B3C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dorm_id INT PRIMARY KEY AUTO_INCREMENT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宿舍编号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20AB5852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floor INT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楼层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68680E5D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room_type ENUM('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单人间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双人间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多人间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')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房间类型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7AFBF80C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capacity INT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可容纳人数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2F67E4A3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current_occupants INT DEFAULT 0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当前入住人数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3FBB19DB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furniture_info TEXT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家具及设施配备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07DBBBD5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allocation_history TEXT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分配历史记录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</w:t>
      </w:r>
    </w:p>
    <w:p w14:paraId="13C1829E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>);</w:t>
      </w:r>
    </w:p>
    <w:p w14:paraId="01BCAFA2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3EAA9139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>CREATE TABLE students (</w:t>
      </w:r>
    </w:p>
    <w:p w14:paraId="30921A77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student_id INT PRIMARY KEY AUTO_INCREMENT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学号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700E2124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name VARCHAR(50)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姓名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691A6114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gender ENUM('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男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女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')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性别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340B37F9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major VARCHAR(100)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专业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2D6F2107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class VARCHAR(50)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班级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1B52CDA8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contact VARCHAR(15)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联系方式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52A85DC7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dorm_id INT DEFAULT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宿舍编号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20227A87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check_in_date DATE DEFAULT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入住时间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65C361B6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check_out_date DATE DEFAULT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退房时间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138866B3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encrypted_contact TEXT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加密的联系方式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72D8A3DC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 xml:space="preserve">    FOREIGN KEY (dorm_id) REFERENCES dormitories(dorm_id)</w:t>
      </w:r>
    </w:p>
    <w:p w14:paraId="7C133005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>);</w:t>
      </w:r>
    </w:p>
    <w:p w14:paraId="07262ED3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5EDF03A1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>CREATE TABLE facilities (</w:t>
      </w:r>
    </w:p>
    <w:p w14:paraId="2C9B336C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facility_id INT PRIMARY KEY AUTO_INCREMENT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设备编号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59107A58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dorm_id INT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宿舍编号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68326014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name VARCHAR(100)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设备名称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6F9CBE7F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brand VARCHAR(50)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品牌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6B45092B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model VARCHAR(50)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型号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527D9A5A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lastRenderedPageBreak/>
        <w:t xml:space="preserve">    purchase_date DATE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购置时间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37973F8B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status ENUM('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正常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损坏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报废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') DEFAULT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正常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状态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406D90F6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 xml:space="preserve">    FOREIGN KEY (dorm_id) REFERENCES dormitories(dorm_id)</w:t>
      </w:r>
    </w:p>
    <w:p w14:paraId="465F0290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>);</w:t>
      </w:r>
    </w:p>
    <w:p w14:paraId="45F215F2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7340B143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>CREATE TABLE maintenance_requests (</w:t>
      </w:r>
    </w:p>
    <w:p w14:paraId="13DD5B11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request_id INT PRIMARY KEY AUTO_INCREMENT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申请编号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2DFB5B3E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facility_id INT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设备编号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1EE8189E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report_date DATE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报修日期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490516A0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description TEXT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问题描述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6341DEED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status ENUM('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待处理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维修中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已完成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') DEFAULT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待处理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状态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71120C07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repair_date DATE DEFAULT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完成日期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5C6451E4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repair_cost DECIMAL(10, 2) DEFAULT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维修费用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0FA680A8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repair_person VARCHAR(50) DEFAULT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维修人员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01A264EF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 xml:space="preserve">    FOREIGN KEY (facility_id) REFERENCES facilities(facility_id)</w:t>
      </w:r>
    </w:p>
    <w:p w14:paraId="4E06C545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>);</w:t>
      </w:r>
    </w:p>
    <w:p w14:paraId="74CAB47E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1F7B3592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>CREATE TABLE fee_settings (</w:t>
      </w:r>
    </w:p>
    <w:p w14:paraId="54C2D5D0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fee_id INT PRIMARY KEY AUTO_INCREMENT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费用编号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51917A1B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fee_type ENUM('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住宿费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水电费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物业费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')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费用类型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55064D13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amount DECIMAL(10, 2)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收费标准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6DC7C7FD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billing_cycle ENUM('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按月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按学期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按年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')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计费周期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</w:t>
      </w:r>
    </w:p>
    <w:p w14:paraId="245018F1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>);</w:t>
      </w:r>
    </w:p>
    <w:p w14:paraId="2FD99BE9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4A3F02A0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>CREATE TABLE fee_records (</w:t>
      </w:r>
    </w:p>
    <w:p w14:paraId="6E548AD1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record_id INT PRIMARY KEY AUTO_INCREMENT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记录编号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3C5E53D6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student_id INT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学号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09C2FF67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fee_id INT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费用编号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18CCD0E9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lastRenderedPageBreak/>
        <w:t xml:space="preserve">    payment_date DATE DEFAULT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缴费时间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047740DB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amount DECIMAL(10, 2)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缴费金额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6DFFCC9A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payment_method ENUM('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线上支付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线下缴费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')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缴费方式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09590EE2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 xml:space="preserve">    FOREIGN KEY (student_id) REFERENCES students(student_id),</w:t>
      </w:r>
    </w:p>
    <w:p w14:paraId="389CACF9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 xml:space="preserve">    FOREIGN KEY (fee_id) REFERENCES fee_settings(fee_id)</w:t>
      </w:r>
    </w:p>
    <w:p w14:paraId="6DA4A120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>);</w:t>
      </w:r>
    </w:p>
    <w:p w14:paraId="5FC62C34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509AB02A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>CREATE TABLE visitors (</w:t>
      </w:r>
    </w:p>
    <w:p w14:paraId="59651CF7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visitor_id INT PRIMARY KEY AUTO_INCREMENT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访客编号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1715042D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name VARCHAR(50)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姓名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1C4E0106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id_card VARCHAR(18)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身份证号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778A1260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contact VARCHAR(15)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联系方式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06EFECDB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visit_target INT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访问对象（学生编号）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3D5E4A53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visit_time DATETIME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访问时间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655637E7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access_level TEXT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访问权限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37AB8C62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duration INT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访问时长（分钟）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4B3561EB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 xml:space="preserve">    FOREIGN KEY (visit_target) REFERENCES students(student_id)</w:t>
      </w:r>
    </w:p>
    <w:p w14:paraId="59FA57CD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>);</w:t>
      </w:r>
    </w:p>
    <w:p w14:paraId="74072EBC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5298C547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>CREATE TABLE users (</w:t>
      </w:r>
    </w:p>
    <w:p w14:paraId="49D50CAF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user_id INT PRIMARY KEY AUTO_INCREMENT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用户编号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0D5471E4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username VARCHAR(50)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用户名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7BA1E2E9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password_hash TEXT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密码（哈希值存储）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0C8AEF7F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role ENUM('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管理员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宿管人员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学生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')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角色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49128F83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permissions TEXT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权限列表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</w:t>
      </w:r>
    </w:p>
    <w:p w14:paraId="68186D27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>);</w:t>
      </w:r>
    </w:p>
    <w:p w14:paraId="0C2065D6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51EF6F19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>CREATE TABLE logs (</w:t>
      </w:r>
    </w:p>
    <w:p w14:paraId="6986004D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log_id INT PRIMARY KEY AUTO_INCREMENT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日志编号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54C66B3B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user_id INT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操作用户编号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5B0C876E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lastRenderedPageBreak/>
        <w:t xml:space="preserve">    action TEXT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操作内容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0AB46E5E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action_time DATETIME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操作时间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46FAB2BD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 xml:space="preserve">    result ENUM('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成功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失败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') NOT NULL COMMENT '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操作结果</w:t>
      </w:r>
      <w:r w:rsidRPr="009F0615">
        <w:rPr>
          <w:rFonts w:eastAsia="宋体" w:cs="Segoe UI" w:hint="eastAsia"/>
          <w:color w:val="222222"/>
          <w:szCs w:val="24"/>
          <w:shd w:val="clear" w:color="auto" w:fill="FFFFFF"/>
        </w:rPr>
        <w:t>',</w:t>
      </w:r>
    </w:p>
    <w:p w14:paraId="1AA7C50B" w14:textId="77777777" w:rsidR="009F0615" w:rsidRPr="009F0615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 xml:space="preserve">    FOREIGN KEY (user_id) REFERENCES users(user_id)</w:t>
      </w:r>
    </w:p>
    <w:p w14:paraId="1DB11D67" w14:textId="313EFC4E" w:rsidR="00BC3942" w:rsidRDefault="009F0615" w:rsidP="009F061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F0615">
        <w:rPr>
          <w:rFonts w:eastAsia="宋体" w:cs="Segoe UI"/>
          <w:color w:val="222222"/>
          <w:szCs w:val="24"/>
          <w:shd w:val="clear" w:color="auto" w:fill="FFFFFF"/>
        </w:rPr>
        <w:t>);</w:t>
      </w:r>
    </w:p>
    <w:p w14:paraId="67C4DBEA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06359E91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5E33E4">
        <w:rPr>
          <w:rFonts w:eastAsia="宋体" w:cs="Segoe UI"/>
          <w:color w:val="222222"/>
          <w:szCs w:val="24"/>
          <w:shd w:val="clear" w:color="auto" w:fill="FFFFFF"/>
        </w:rPr>
        <w:t>INSERT INTO dormitories (floor, room_type, capacity, current_occupants, furniture_info, allocation_history)</w:t>
      </w:r>
    </w:p>
    <w:p w14:paraId="5210CC22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5E33E4">
        <w:rPr>
          <w:rFonts w:eastAsia="宋体" w:cs="Segoe UI"/>
          <w:color w:val="222222"/>
          <w:szCs w:val="24"/>
          <w:shd w:val="clear" w:color="auto" w:fill="FFFFFF"/>
        </w:rPr>
        <w:t>VALUES</w:t>
      </w:r>
    </w:p>
    <w:p w14:paraId="69741BAD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单人间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1, 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床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书桌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衣柜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''),</w:t>
      </w:r>
    </w:p>
    <w:p w14:paraId="2656A832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双人间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2, 1,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床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书桌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衣柜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张三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657F52AA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(2,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多人间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4, 2,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床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书桌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衣柜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张三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李四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60932F0E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(3,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单人间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1, 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床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书桌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衣柜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''),</w:t>
      </w:r>
    </w:p>
    <w:p w14:paraId="09810A20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(3,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双人间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2, 2,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床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书桌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衣柜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王五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赵六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366E1F87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(4,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多人间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6, 4,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床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书桌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衣柜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多人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39BC56D5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(5,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单人间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1, 1,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床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书桌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衣柜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李七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095C0C96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(6,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双人间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2, 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床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书桌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衣柜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''),</w:t>
      </w:r>
    </w:p>
    <w:p w14:paraId="2B5B9CDA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(7,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多人间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8, 6,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床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书桌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衣柜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多人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749D202C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(8,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单人间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1, 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床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书桌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衣柜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''),</w:t>
      </w:r>
    </w:p>
    <w:p w14:paraId="4AE8350A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(9,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双人间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2, 1,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床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书桌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衣柜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刘八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4947A09E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多人间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4, 3,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床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书桌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衣柜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多人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5BE99B06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(11,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单人间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1, 1,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床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书桌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衣柜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陈九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2BED15EA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(12,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双人间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2, 2,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床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书桌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衣柜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周十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钱十一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416E7897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(13,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多人间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6, 4,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床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书桌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衣柜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多人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461516BE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(14,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单人间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1, 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床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书桌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衣柜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''),</w:t>
      </w:r>
    </w:p>
    <w:p w14:paraId="3216415A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(15,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双人间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2, 1,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床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书桌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衣柜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孙十二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1AD5FABB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(16,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多人间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8, 6,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床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书桌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衣柜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多人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1E009407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(17,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单人间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1, 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床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书桌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衣柜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''),</w:t>
      </w:r>
    </w:p>
    <w:p w14:paraId="173B9DF2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(18,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双人间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2, 2,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床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书桌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衣柜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李十三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 xml:space="preserve">, 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王十四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');</w:t>
      </w:r>
    </w:p>
    <w:p w14:paraId="652718BD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27ED03F9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5E33E4">
        <w:rPr>
          <w:rFonts w:eastAsia="宋体" w:cs="Segoe UI"/>
          <w:color w:val="222222"/>
          <w:szCs w:val="24"/>
          <w:shd w:val="clear" w:color="auto" w:fill="FFFFFF"/>
        </w:rPr>
        <w:lastRenderedPageBreak/>
        <w:t>INSERT INTO students (name, gender, major, class, contact, dorm_id, check_in_date, check_out_date, encrypted_contact)</w:t>
      </w:r>
    </w:p>
    <w:p w14:paraId="4ABE1DDB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5E33E4">
        <w:rPr>
          <w:rFonts w:eastAsia="宋体" w:cs="Segoe UI"/>
          <w:color w:val="222222"/>
          <w:szCs w:val="24"/>
          <w:shd w:val="clear" w:color="auto" w:fill="FFFFFF"/>
        </w:rPr>
        <w:t>VALUES</w:t>
      </w:r>
    </w:p>
    <w:p w14:paraId="7A8C2F73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张三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计算机科学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'12345678901', 1, '2023-09-01', NULL, 'encrypted_1'),</w:t>
      </w:r>
    </w:p>
    <w:p w14:paraId="6F054742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李四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软件工程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2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'12345678902', 2, '2023-09-02', NULL, 'encrypted_2'),</w:t>
      </w:r>
    </w:p>
    <w:p w14:paraId="388BB22D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王五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土木工程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'12345678903', 3, '2023-09-03', NULL, 'encrypted_3'),</w:t>
      </w:r>
    </w:p>
    <w:p w14:paraId="623F4448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赵六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机械工程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4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'12345678904', 3, '2023-09-03', NULL, 'encrypted_4'),</w:t>
      </w:r>
    </w:p>
    <w:p w14:paraId="302B797D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李七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金融学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5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'12345678905', 5, '2023-09-04', NULL, 'encrypted_5'),</w:t>
      </w:r>
    </w:p>
    <w:p w14:paraId="0EE08981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刘八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法学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6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'12345678906', 9, '2023-09-05', NULL, 'encrypted_6'),</w:t>
      </w:r>
    </w:p>
    <w:p w14:paraId="5707CC37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陈九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电子信息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7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'12345678907', 11, '2023-09-06', NULL, 'encrypted_7'),</w:t>
      </w:r>
    </w:p>
    <w:p w14:paraId="61323637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周十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医学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8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'12345678908', 12, '2023-09-07', NULL, 'encrypted_8'),</w:t>
      </w:r>
    </w:p>
    <w:p w14:paraId="5E56CCD2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钱十一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护理学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9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'12345678909', 12, '2023-09-08', NULL, 'encrypted_9'),</w:t>
      </w:r>
    </w:p>
    <w:p w14:paraId="42FC8342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孙十二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会计学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10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'12345678910', 15, '2023-09-09', NULL, 'encrypted_10'),</w:t>
      </w:r>
    </w:p>
    <w:p w14:paraId="6C445530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李十三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教育学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11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'12345678911', 18, '2023-09-10', NULL, 'encrypted_11'),</w:t>
      </w:r>
    </w:p>
    <w:p w14:paraId="148506F4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王十四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心理学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12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'12345678912', 18, '2023-09-11', NULL, 'encrypted_12'),</w:t>
      </w:r>
    </w:p>
    <w:p w14:paraId="4E688380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王十五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化学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'12345678913', NULL, NULL, NULL, 'encrypted_13'),</w:t>
      </w:r>
    </w:p>
    <w:p w14:paraId="1A899C92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张十六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物理学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14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'12345678914', NULL, NULL, NULL, 'encrypted_14'),</w:t>
      </w:r>
    </w:p>
    <w:p w14:paraId="2C484310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lastRenderedPageBreak/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李十七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数学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15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'12345678915', NULL, NULL, NULL, 'encrypted_15'),</w:t>
      </w:r>
    </w:p>
    <w:p w14:paraId="6B41953A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赵十八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哲学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16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'12345678916', NULL, NULL, NULL, 'encrypted_16'),</w:t>
      </w:r>
    </w:p>
    <w:p w14:paraId="4E06B8CC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陈十九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历史学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17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'12345678917', NULL, NULL, NULL, 'encrypted_17'),</w:t>
      </w:r>
    </w:p>
    <w:p w14:paraId="72EC4525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周二十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生物学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18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'12345678918', NULL, NULL, NULL, 'encrypted_18'),</w:t>
      </w:r>
    </w:p>
    <w:p w14:paraId="6D2590E1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孙二十一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地理学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19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'12345678919', NULL, NULL, NULL, 'encrypted_19'),</w:t>
      </w:r>
    </w:p>
    <w:p w14:paraId="5533EC11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钱二十二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天文学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20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'12345678920', NULL, NULL, NULL, 'encrypted_20');</w:t>
      </w:r>
    </w:p>
    <w:p w14:paraId="43F42A68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090BB6A5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216A89C5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5E33E4">
        <w:rPr>
          <w:rFonts w:eastAsia="宋体" w:cs="Segoe UI"/>
          <w:color w:val="222222"/>
          <w:szCs w:val="24"/>
          <w:shd w:val="clear" w:color="auto" w:fill="FFFFFF"/>
        </w:rPr>
        <w:t>INSERT INTO facilities (dorm_id, name, brand, model, purchase_date, status)</w:t>
      </w:r>
    </w:p>
    <w:p w14:paraId="0F341C64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5E33E4">
        <w:rPr>
          <w:rFonts w:eastAsia="宋体" w:cs="Segoe UI"/>
          <w:color w:val="222222"/>
          <w:szCs w:val="24"/>
          <w:shd w:val="clear" w:color="auto" w:fill="FFFFFF"/>
        </w:rPr>
        <w:t>VALUES</w:t>
      </w:r>
    </w:p>
    <w:p w14:paraId="5D31E94A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空调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格力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'KFR-35GW', '2022-01-01',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正常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5ECFA83A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(2,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热水器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美的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'JSQ22-12HWB', '2022-02-01',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正常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5F75ABEF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(3,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洗衣机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海尔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'XQG70-1010', '2022-03-01',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正常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4051DB1F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(4,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冰箱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西门子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'BCD-610W', '2022-04-01',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损坏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1F50124D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(5,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电风扇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艾美特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'FSW65T', '2022-05-01',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正常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5DDAC5E0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(6,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微波炉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松下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'NN-DF383B', '2022-06-01',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正常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2CE5FB2B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(7,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电视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创维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'55G8S', '2022-07-01',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正常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0DE15D77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(8,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吸尘器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戴森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'V10', '2022-08-01',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报废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19CB6497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(9,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路由器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华为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'AX3', '2022-09-01',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正常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2ADEBDD6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打印机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佳能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'G3800', '2022-10-01',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正常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3E25916F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空调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格力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'KFR-35GW', '2022-01-01',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正常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42492F3C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(2,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热水器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美的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'JSQ22-12HWB', '2022-02-01',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正常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0CA5D775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(3,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洗衣机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海尔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'XQG70-1010', '2022-03-01',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正常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514761FE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(4,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冰箱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西门子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'BCD-610W', '2022-04-01',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损坏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3A8739D8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(5,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电风扇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艾美特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'FSW65T', '2022-05-01',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正常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70C2F4DF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lastRenderedPageBreak/>
        <w:t>(6,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微波炉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松下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'NN-DF383B', '2022-06-01',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正常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02391450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(7,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电视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创维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'55G8S', '2022-07-01',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正常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62CCF9EE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(8,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吸尘器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戴森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'V10', '2022-08-01',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报废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6C9D1A7E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(9,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路由器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华为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'AX3', '2022-09-01',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正常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620E4E5B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打印机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佳能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'G3800', '2022-10-01',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正常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59E0D931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21F9085E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69C2B046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5E33E4">
        <w:rPr>
          <w:rFonts w:eastAsia="宋体" w:cs="Segoe UI"/>
          <w:color w:val="222222"/>
          <w:szCs w:val="24"/>
          <w:shd w:val="clear" w:color="auto" w:fill="FFFFFF"/>
        </w:rPr>
        <w:t>INSERT INTO students (name, gender, major, class, contact, dorm_id, check_in_date, check_out_date, encrypted_contact)</w:t>
      </w:r>
    </w:p>
    <w:p w14:paraId="6CF15B1F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5E33E4">
        <w:rPr>
          <w:rFonts w:eastAsia="宋体" w:cs="Segoe UI"/>
          <w:color w:val="222222"/>
          <w:szCs w:val="24"/>
          <w:shd w:val="clear" w:color="auto" w:fill="FFFFFF"/>
        </w:rPr>
        <w:t>VALUES</w:t>
      </w:r>
    </w:p>
    <w:p w14:paraId="0241B179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张三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计算机科学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'12345678901', 1, '2023-09-01', NULL, 'encrypted_1'),</w:t>
      </w:r>
    </w:p>
    <w:p w14:paraId="2D421027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李四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软件工程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2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'12345678902', 2, '2023-09-02', NULL, 'encrypted_2'),</w:t>
      </w:r>
    </w:p>
    <w:p w14:paraId="5A726D8D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王五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土木工程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'12345678903', 3, '2023-09-03', NULL, 'encrypted_3'),</w:t>
      </w:r>
    </w:p>
    <w:p w14:paraId="72E1B2B4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赵六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机械工程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4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'12345678904', 3, '2023-09-03', NULL, 'encrypted_4'),</w:t>
      </w:r>
    </w:p>
    <w:p w14:paraId="5791A697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李七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金融学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5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'12345678905', 5, '2023-09-04', NULL, 'encrypted_5'),</w:t>
      </w:r>
    </w:p>
    <w:p w14:paraId="09B0CACC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刘八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法学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6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'12345678906', 9, '2023-09-05', NULL, 'encrypted_6'),</w:t>
      </w:r>
    </w:p>
    <w:p w14:paraId="5E60A2B7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陈九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电子信息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7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'12345678907', 11, '2023-09-06', NULL, 'encrypted_7'),</w:t>
      </w:r>
    </w:p>
    <w:p w14:paraId="3C4F1F92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周十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医学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8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'12345678908', 12, '2023-09-07', NULL, 'encrypted_8'),</w:t>
      </w:r>
    </w:p>
    <w:p w14:paraId="427AFCC1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钱十一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护理学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9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'12345678909', 12, '2023-09-08', NULL, 'encrypted_9'),</w:t>
      </w:r>
    </w:p>
    <w:p w14:paraId="033F545B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孙十二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会计学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10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'12345678910', 15, '2023-09-09', NULL, 'encrypted_10'),</w:t>
      </w:r>
    </w:p>
    <w:p w14:paraId="2F93CB2D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李十三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教育学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11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'12345678911', 18, '2023-09-10', NULL, 'encrypted_11'),</w:t>
      </w:r>
    </w:p>
    <w:p w14:paraId="53E645F4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lastRenderedPageBreak/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王十四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心理学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12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'12345678912', 18, '2023-09-11', NULL, 'encrypted_12'),</w:t>
      </w:r>
    </w:p>
    <w:p w14:paraId="441692DB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王十五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化学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'12345678913', NULL, NULL, NULL, 'encrypted_13'),</w:t>
      </w:r>
    </w:p>
    <w:p w14:paraId="310CC702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张十六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物理学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14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'12345678914', NULL, NULL, NULL, 'encrypted_14'),</w:t>
      </w:r>
    </w:p>
    <w:p w14:paraId="523B5D56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李十七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数学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15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'12345678915', NULL, NULL, NULL, 'encrypted_15'),</w:t>
      </w:r>
    </w:p>
    <w:p w14:paraId="4A787C44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赵十八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哲学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16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'12345678916', NULL, NULL, NULL, 'encrypted_16'),</w:t>
      </w:r>
    </w:p>
    <w:p w14:paraId="0B44163F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陈十九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历史学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17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'12345678917', NULL, NULL, NULL, 'encrypted_17'),</w:t>
      </w:r>
    </w:p>
    <w:p w14:paraId="4E1624AF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周二十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生物学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18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'12345678918', NULL, NULL, NULL, 'encrypted_18'),</w:t>
      </w:r>
    </w:p>
    <w:p w14:paraId="428A3773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孙二十一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地理学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19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'12345678919', NULL, NULL, NULL, 'encrypted_19'),</w:t>
      </w:r>
    </w:p>
    <w:p w14:paraId="4B7E0381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钱二十二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天文学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20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'12345678920', NULL, NULL, NULL, 'encrypted_20');</w:t>
      </w:r>
    </w:p>
    <w:p w14:paraId="3C5945B4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47D3DC10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25AE2B34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25BC381E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5E33E4">
        <w:rPr>
          <w:rFonts w:eastAsia="宋体" w:cs="Segoe UI"/>
          <w:color w:val="222222"/>
          <w:szCs w:val="24"/>
          <w:shd w:val="clear" w:color="auto" w:fill="FFFFFF"/>
        </w:rPr>
        <w:t xml:space="preserve">INSERT INTO maintenance_requests (facility_id, report_date, description, status, repair_date, repair_cost, repair_person) </w:t>
      </w:r>
    </w:p>
    <w:p w14:paraId="40C1A2A7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5E33E4">
        <w:rPr>
          <w:rFonts w:eastAsia="宋体" w:cs="Segoe UI"/>
          <w:color w:val="222222"/>
          <w:szCs w:val="24"/>
          <w:shd w:val="clear" w:color="auto" w:fill="FFFFFF"/>
        </w:rPr>
        <w:t xml:space="preserve">VALUES </w:t>
      </w:r>
    </w:p>
    <w:p w14:paraId="5F89ACA5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(1, '2023-10-01',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空调不制冷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待处理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NULL, NULL, NULL),</w:t>
      </w:r>
    </w:p>
    <w:p w14:paraId="3FB116D3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(2, '2023-10-02',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洗衣机漏水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维修中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NULL, NULL,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李师傅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07C5712D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(3, '2023-10-03',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热水器无法加热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已完成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'2023-10-05', 150.00,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张师傅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3C937AA1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(4, '2023-10-04',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冰箱噪音大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维修中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NULL, NULL,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王师傅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00D43D92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(4, '2023-10-04',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冰箱噪音大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维修中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NULL, NULL,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王师傅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694ABDAA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(1, '2023-10-01',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空调不制冷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待处理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NULL, NULL, NULL),</w:t>
      </w:r>
    </w:p>
    <w:p w14:paraId="735B025D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(2, '2023-10-02',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洗衣机漏水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维修中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NULL, NULL,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李师傅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0576ACC4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(3, '2023-10-03',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热水器无法加热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已完成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'2023-10-05', 150.00,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张师傅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34CE7BCC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lastRenderedPageBreak/>
        <w:t>(1, '2023-10-01',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空调不制冷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待处理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NULL, NULL, NULL),</w:t>
      </w:r>
    </w:p>
    <w:p w14:paraId="70701B78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(2, '2023-10-02',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洗衣机漏水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维修中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NULL, NULL,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李师傅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17DACD0C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(3, '2023-10-03',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热水器无法加热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已完成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'2023-10-05', 150.00,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张师傅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3FF901FA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(4, '2023-10-04',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冰箱噪音大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维修中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NULL, NULL,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王师傅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4ECDABA3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(1, '2023-10-01',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空调不制冷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待处理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NULL, NULL, NULL),</w:t>
      </w:r>
    </w:p>
    <w:p w14:paraId="433E618F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(2, '2023-10-02',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洗衣机漏水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维修中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NULL, NULL,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李师傅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4B318084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(3, '2023-10-03',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热水器无法加热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已完成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'2023-10-05', 150.00,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张师傅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451C326D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(4, '2023-10-04',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冰箱噪音大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维修中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NULL, NULL,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王师傅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65C75DB5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(1, '2023-10-01',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空调不制冷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待处理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NULL, NULL, NULL),</w:t>
      </w:r>
    </w:p>
    <w:p w14:paraId="2C62C7FD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(2, '2023-10-02',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洗衣机漏水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维修中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NULL, NULL,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李师傅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649F0994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(3, '2023-10-03',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热水器无法加热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已完成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'2023-10-05', 150.00,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张师傅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443F5658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(4, '2023-10-04',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冰箱噪音大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维修中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NULL, NULL,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王师傅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4CE0572B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(5, '2023-10-05',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电风扇无法启动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已完成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'2023-10-06', 50.00,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刘师傅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');</w:t>
      </w:r>
    </w:p>
    <w:p w14:paraId="557CE75C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33C48CFD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16619437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5E33E4">
        <w:rPr>
          <w:rFonts w:eastAsia="宋体" w:cs="Segoe UI"/>
          <w:color w:val="222222"/>
          <w:szCs w:val="24"/>
          <w:shd w:val="clear" w:color="auto" w:fill="FFFFFF"/>
        </w:rPr>
        <w:t xml:space="preserve">INSERT INTO fee_settings (fee_type, amount, billing_cycle) </w:t>
      </w:r>
    </w:p>
    <w:p w14:paraId="387FAE57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5E33E4">
        <w:rPr>
          <w:rFonts w:eastAsia="宋体" w:cs="Segoe UI"/>
          <w:color w:val="222222"/>
          <w:szCs w:val="24"/>
          <w:shd w:val="clear" w:color="auto" w:fill="FFFFFF"/>
        </w:rPr>
        <w:t xml:space="preserve">VALUES </w:t>
      </w:r>
    </w:p>
    <w:p w14:paraId="15500777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住宿费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1200.00,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按学期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3A3B1B20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水电费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50.00,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按月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088C6BA0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物业费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30.00,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按月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0E099A2B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住宿费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1200.00,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按学期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216C0A36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水电费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50.00,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按月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48D081FF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物业费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30.00,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按月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0217FF50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住宿费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2400.00,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按年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6DAA5436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住宿费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1200.00,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按学期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3A6D85A5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水电费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50.00,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按月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16ACD63F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物业费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30.00,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按月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7FA3F76A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住宿费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2400.00,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按年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5057971E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住宿费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1200.00,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按学期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4B4D2C3F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水电费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50.00,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按月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6AA73843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lastRenderedPageBreak/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物业费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30.00,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按月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2C265834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住宿费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2400.00,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按年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56129204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住宿费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1200.00,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按学期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2178761A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水电费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50.00,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按月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25578456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物业费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30.00,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按月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297C9642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住宿费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2400.00,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按年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2B9D329A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住宿费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2400.00,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按年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48AB0281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水电费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100.00,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按学期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');</w:t>
      </w:r>
    </w:p>
    <w:p w14:paraId="638BF06B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0A9325BF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5E33E4">
        <w:rPr>
          <w:rFonts w:eastAsia="宋体" w:cs="Segoe UI"/>
          <w:color w:val="222222"/>
          <w:szCs w:val="24"/>
          <w:shd w:val="clear" w:color="auto" w:fill="FFFFFF"/>
        </w:rPr>
        <w:t xml:space="preserve">INSERT INTO fee_records (student_id, fee_id, payment_date, amount, payment_method) </w:t>
      </w:r>
    </w:p>
    <w:p w14:paraId="4A1BC0F1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5E33E4">
        <w:rPr>
          <w:rFonts w:eastAsia="宋体" w:cs="Segoe UI"/>
          <w:color w:val="222222"/>
          <w:szCs w:val="24"/>
          <w:shd w:val="clear" w:color="auto" w:fill="FFFFFF"/>
        </w:rPr>
        <w:t xml:space="preserve">VALUES </w:t>
      </w:r>
    </w:p>
    <w:p w14:paraId="25C5AC01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(1, 1, '2023-09-01', 1200.00,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线上支付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2B645CA9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(2, 2, '2023-09-02', 50.00,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线下缴费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44437F02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(3, 3, '2023-09-03', 30.00,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线上支付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6C6C51BB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(4, 1, '2023-09-04', 1200.00,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线下缴费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12886341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(1, 1, '2023-09-01', 1200.00,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线上支付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155472E2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(2, 2, '2023-09-02', 50.00,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线下缴费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63C7F967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(3, 3, '2023-09-03', 30.00,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线上支付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09B7D231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(4, 1, '2023-09-04', 1200.00,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线下缴费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6C07593F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(1, 1, '2023-09-01', 1200.00,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线上支付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70F7AF9C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(2, 2, '2023-09-02', 50.00,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线下缴费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6918D8E6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(3, 3, '2023-09-03', 30.00,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线上支付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7945D8AD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(4, 1, '2023-09-04', 1200.00,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线下缴费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07965EFC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(1, 1, '2023-09-01', 1200.00,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线上支付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2EC6A005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(2, 2, '2023-09-02', 50.00,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线下缴费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14F5BBAE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(3, 3, '2023-09-03', 30.00,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线上支付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322DD036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(4, 1, '2023-09-04', 1200.00,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线下缴费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229984D5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(1, 1, '2023-09-01', 1200.00,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线上支付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7689915A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(2, 2, '2023-09-02', 50.00,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线下缴费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169A2FD2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lastRenderedPageBreak/>
        <w:t>(3, 3, '2023-09-03', 30.00,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线上支付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34294429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(4, 1, '2023-09-04', 1200.00,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线下缴费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2E28AD91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(5, 4, NULL, 2400.00,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线上支付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');</w:t>
      </w:r>
    </w:p>
    <w:p w14:paraId="699750E4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6D072406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45FDFB48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5E33E4">
        <w:rPr>
          <w:rFonts w:eastAsia="宋体" w:cs="Segoe UI"/>
          <w:color w:val="222222"/>
          <w:szCs w:val="24"/>
          <w:shd w:val="clear" w:color="auto" w:fill="FFFFFF"/>
        </w:rPr>
        <w:t xml:space="preserve">INSERT INTO visitors (name, id_card, contact, visit_target, visit_time, access_level, duration) </w:t>
      </w:r>
    </w:p>
    <w:p w14:paraId="3B9DD1CC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5E33E4">
        <w:rPr>
          <w:rFonts w:eastAsia="宋体" w:cs="Segoe UI"/>
          <w:color w:val="222222"/>
          <w:szCs w:val="24"/>
          <w:shd w:val="clear" w:color="auto" w:fill="FFFFFF"/>
        </w:rPr>
        <w:t xml:space="preserve">VALUES </w:t>
      </w:r>
    </w:p>
    <w:p w14:paraId="30865461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李明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'110101199001011234', '13812345678', 1, '2023-10-10 10:00:00',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宿舍楼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1', 60),</w:t>
      </w:r>
    </w:p>
    <w:p w14:paraId="2C5FDBD7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王芳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'120202198902021234', '13987654321', 2, '2023-10-11 14:00:00',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宿舍楼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2', 120),</w:t>
      </w:r>
    </w:p>
    <w:p w14:paraId="74818F55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张强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'130303197003031234', '13765432109', 3, '2023-10-12 09:00:00',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宿舍楼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3', 30),</w:t>
      </w:r>
    </w:p>
    <w:p w14:paraId="2964B3FB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赵云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'140404196004041234', '13876543210', 4, '2023-10-13 15:00:00',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宿舍楼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4', 90),</w:t>
      </w:r>
    </w:p>
    <w:p w14:paraId="175960A7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李明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'110101199001011234', '13812345678', 1, '2023-10-10 10:00:00',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宿舍楼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1', 60),</w:t>
      </w:r>
    </w:p>
    <w:p w14:paraId="5ADDB08C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王芳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'120202198902021234', '13987654321', 2, '2023-10-11 14:00:00',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宿舍楼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2', 120),</w:t>
      </w:r>
    </w:p>
    <w:p w14:paraId="05CAC873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张强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'130303197003031234', '13765432109', 3, '2023-10-12 09:00:00',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宿舍楼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3', 30),</w:t>
      </w:r>
    </w:p>
    <w:p w14:paraId="4F78923B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赵云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'140404196004041234', '13876543210', 4, '2023-10-13 15:00:00',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宿舍楼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4', 90),</w:t>
      </w:r>
    </w:p>
    <w:p w14:paraId="5F8ED2F3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李明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'110101199001011234', '13812345678', 1, '2023-10-10 10:00:00',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宿舍楼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1', 60),</w:t>
      </w:r>
    </w:p>
    <w:p w14:paraId="053F953D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王芳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'120202198902021234', '13987654321', 2, '2023-10-11 14:00:00',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宿舍楼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2', 120),</w:t>
      </w:r>
    </w:p>
    <w:p w14:paraId="734CFA48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张强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'130303197003031234', '13765432109', 3, '2023-10-12 09:00:00',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宿舍楼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3', 30),</w:t>
      </w:r>
    </w:p>
    <w:p w14:paraId="6B2A940A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赵云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'140404196004041234', '13876543210', 4, '2023-10-13 15:00:00',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宿舍楼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4', 90),</w:t>
      </w:r>
    </w:p>
    <w:p w14:paraId="5B7E3573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lastRenderedPageBreak/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李明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'110101199001011234', '13812345678', 1, '2023-10-10 10:00:00',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宿舍楼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1', 60),</w:t>
      </w:r>
    </w:p>
    <w:p w14:paraId="13D55353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王芳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'120202198902021234', '13987654321', 2, '2023-10-11 14:00:00',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宿舍楼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2', 120),</w:t>
      </w:r>
    </w:p>
    <w:p w14:paraId="79EA42C2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张强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'130303197003031234', '13765432109', 3, '2023-10-12 09:00:00',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宿舍楼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3', 30),</w:t>
      </w:r>
    </w:p>
    <w:p w14:paraId="2B1001BE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赵云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'140404196004041234', '13876543210', 4, '2023-10-13 15:00:00',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宿舍楼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4', 90),</w:t>
      </w:r>
    </w:p>
    <w:p w14:paraId="201F93D7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李明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'110101199001011234', '13812345678', 1, '2023-10-10 10:00:00',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宿舍楼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1', 60),</w:t>
      </w:r>
    </w:p>
    <w:p w14:paraId="76777352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王芳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'120202198902021234', '13987654321', 2, '2023-10-11 14:00:00',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宿舍楼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2', 120),</w:t>
      </w:r>
    </w:p>
    <w:p w14:paraId="5F901749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张强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'130303197003031234', '13765432109', 3, '2023-10-12 09:00:00',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宿舍楼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3', 30),</w:t>
      </w:r>
    </w:p>
    <w:p w14:paraId="35DA2728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赵云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'140404196004041234', '13876543210', 4, '2023-10-13 15:00:00',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宿舍楼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4', 90),</w:t>
      </w:r>
    </w:p>
    <w:p w14:paraId="0D1D08FE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钱坤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'150505199505051234', '13654321098', 5, '2023-10-14 13:00:00',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宿舍楼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5', 45);</w:t>
      </w:r>
    </w:p>
    <w:p w14:paraId="2DEEBB7C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3A9B5B44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5E33E4">
        <w:rPr>
          <w:rFonts w:eastAsia="宋体" w:cs="Segoe UI"/>
          <w:color w:val="222222"/>
          <w:szCs w:val="24"/>
          <w:shd w:val="clear" w:color="auto" w:fill="FFFFFF"/>
        </w:rPr>
        <w:t xml:space="preserve">INSERT INTO users (username, password_hash, role, permissions) </w:t>
      </w:r>
    </w:p>
    <w:p w14:paraId="750903A9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5E33E4">
        <w:rPr>
          <w:rFonts w:eastAsia="宋体" w:cs="Segoe UI"/>
          <w:color w:val="222222"/>
          <w:szCs w:val="24"/>
          <w:shd w:val="clear" w:color="auto" w:fill="FFFFFF"/>
        </w:rPr>
        <w:t xml:space="preserve">VALUES </w:t>
      </w:r>
    </w:p>
    <w:p w14:paraId="75DE60EE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('admin', 'HASH12345',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管理员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全权限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6F397216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('dorm_manager1', 'HASH67890',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宿管人员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管理宿舍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1'),</w:t>
      </w:r>
    </w:p>
    <w:p w14:paraId="09DA97ED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('dorm_manager2', 'HASH11111',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宿管人员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管理宿舍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2'),</w:t>
      </w:r>
    </w:p>
    <w:p w14:paraId="22032229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('student1', 'HASH22222',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学生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查看个人信息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6D42482C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('student2', 'HASH33333',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学生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查看个人信息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');</w:t>
      </w:r>
    </w:p>
    <w:p w14:paraId="22D7B28D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47E99AB9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5E33E4">
        <w:rPr>
          <w:rFonts w:eastAsia="宋体" w:cs="Segoe UI"/>
          <w:color w:val="222222"/>
          <w:szCs w:val="24"/>
          <w:shd w:val="clear" w:color="auto" w:fill="FFFFFF"/>
        </w:rPr>
        <w:t xml:space="preserve">INSERT INTO logs (user_id, action, action_time, result) </w:t>
      </w:r>
    </w:p>
    <w:p w14:paraId="67E17A54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5E33E4">
        <w:rPr>
          <w:rFonts w:eastAsia="宋体" w:cs="Segoe UI"/>
          <w:color w:val="222222"/>
          <w:szCs w:val="24"/>
          <w:shd w:val="clear" w:color="auto" w:fill="FFFFFF"/>
        </w:rPr>
        <w:t xml:space="preserve">VALUES </w:t>
      </w:r>
    </w:p>
    <w:p w14:paraId="501EE186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(1,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创建学生数据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'2023-10-15 10:00:00',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成功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4BBEB8EE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(2,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修改宿舍分配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'2023-10-16 11:00:00',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成功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6EC967D6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(3,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记录访客信息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'2023-10-17 12:00:00',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成功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3FA173BB" w14:textId="77777777" w:rsidR="005E33E4" w:rsidRPr="005E33E4" w:rsidRDefault="005E33E4" w:rsidP="005E33E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lastRenderedPageBreak/>
        <w:t>(4,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查看费用记录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'2023-10-18 13:00:00',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成功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'),</w:t>
      </w:r>
    </w:p>
    <w:p w14:paraId="514202DE" w14:textId="2FE1917F" w:rsidR="003C6887" w:rsidRPr="00D161DC" w:rsidRDefault="005E33E4" w:rsidP="005E33E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(5,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维修申报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', '2023-10-19 14:00:00', '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失败</w:t>
      </w:r>
      <w:r w:rsidRPr="005E33E4">
        <w:rPr>
          <w:rFonts w:eastAsia="宋体" w:cs="Segoe UI" w:hint="eastAsia"/>
          <w:color w:val="222222"/>
          <w:szCs w:val="24"/>
          <w:shd w:val="clear" w:color="auto" w:fill="FFFFFF"/>
        </w:rPr>
        <w:t>');</w:t>
      </w:r>
    </w:p>
    <w:p w14:paraId="2EC1B616" w14:textId="77777777" w:rsidR="00BC3942" w:rsidRDefault="007C75FD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>
        <w:rPr>
          <w:rFonts w:eastAsia="宋体" w:cs="Segoe UI" w:hint="eastAsia"/>
          <w:b/>
          <w:bCs/>
          <w:color w:val="222222"/>
          <w:szCs w:val="24"/>
          <w:shd w:val="clear" w:color="auto" w:fill="FFFFFF"/>
        </w:rPr>
        <w:t>3</w:t>
      </w:r>
      <w:r>
        <w:rPr>
          <w:rFonts w:eastAsia="宋体" w:cs="Segoe UI" w:hint="eastAsia"/>
          <w:b/>
          <w:bCs/>
          <w:color w:val="222222"/>
          <w:szCs w:val="24"/>
          <w:shd w:val="clear" w:color="auto" w:fill="FFFFFF"/>
        </w:rPr>
        <w:t>、数据操作与查询</w:t>
      </w:r>
    </w:p>
    <w:p w14:paraId="7CD0C96A" w14:textId="77777777" w:rsidR="00744C50" w:rsidRPr="00744C50" w:rsidRDefault="0000000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>
        <w:rPr>
          <w:rFonts w:eastAsia="宋体" w:cs="Segoe UI"/>
          <w:color w:val="222222"/>
          <w:szCs w:val="24"/>
          <w:shd w:val="clear" w:color="auto" w:fill="FFFFFF"/>
        </w:rPr>
        <w:pict w14:anchorId="1E7BC584">
          <v:rect id="_x0000_i1030" style="width:0;height:1.5pt" o:hralign="center" o:hrstd="t" o:hr="t" fillcolor="#a0a0a0" stroked="f"/>
        </w:pict>
      </w:r>
    </w:p>
    <w:p w14:paraId="70CBE05D" w14:textId="77777777" w:rsidR="00744C50" w:rsidRPr="00744C50" w:rsidRDefault="00744C50" w:rsidP="00744C50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 xml:space="preserve">1. </w:t>
      </w: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>简单查询</w:t>
      </w:r>
    </w:p>
    <w:p w14:paraId="586B4F89" w14:textId="77777777" w:rsidR="00744C50" w:rsidRPr="00744C50" w:rsidRDefault="00744C50" w:rsidP="00744C50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>查询学生表中的所有数据：</w:t>
      </w:r>
    </w:p>
    <w:p w14:paraId="0AC6FC38" w14:textId="77777777" w:rsid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t>SELECT * FROM students;</w:t>
      </w:r>
    </w:p>
    <w:p w14:paraId="65EE6095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0EC6AB3E" w14:textId="77777777" w:rsidR="00744C50" w:rsidRPr="00744C50" w:rsidRDefault="00744C50" w:rsidP="00744C50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>查询学生表中专业为</w:t>
      </w: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>“</w:t>
      </w: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>计算机科学</w:t>
      </w: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>”</w:t>
      </w: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>的学生：</w:t>
      </w:r>
    </w:p>
    <w:p w14:paraId="74A382C6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t xml:space="preserve">SELECT student_id, name, gender, major, class </w:t>
      </w:r>
    </w:p>
    <w:p w14:paraId="3FDCD4AD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t xml:space="preserve">FROM students </w:t>
      </w:r>
    </w:p>
    <w:p w14:paraId="15D7B64F" w14:textId="77777777" w:rsid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t>WHERE major = '</w:t>
      </w:r>
      <w:r w:rsidRPr="00744C50">
        <w:rPr>
          <w:rFonts w:eastAsia="宋体" w:cs="Segoe UI"/>
          <w:color w:val="222222"/>
          <w:szCs w:val="24"/>
          <w:shd w:val="clear" w:color="auto" w:fill="FFFFFF"/>
        </w:rPr>
        <w:t>计算机科学</w:t>
      </w:r>
      <w:r w:rsidRPr="00744C50">
        <w:rPr>
          <w:rFonts w:eastAsia="宋体" w:cs="Segoe UI"/>
          <w:color w:val="222222"/>
          <w:szCs w:val="24"/>
          <w:shd w:val="clear" w:color="auto" w:fill="FFFFFF"/>
        </w:rPr>
        <w:t>';</w:t>
      </w:r>
    </w:p>
    <w:p w14:paraId="0BCB0E90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0F79B6CA" w14:textId="77777777" w:rsidR="00744C50" w:rsidRPr="00744C50" w:rsidRDefault="00744C50" w:rsidP="00744C50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>查询宿舍当前入住人数小于最大容量的宿舍（空宿舍）：</w:t>
      </w:r>
    </w:p>
    <w:p w14:paraId="6B28C404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t xml:space="preserve">SELECT dorm_id, floor, room_type, capacity, current_occupants </w:t>
      </w:r>
    </w:p>
    <w:p w14:paraId="15F4C365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t xml:space="preserve">FROM dormitories </w:t>
      </w:r>
    </w:p>
    <w:p w14:paraId="69F8A991" w14:textId="77777777" w:rsid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t>WHERE current_occupants &lt; capacity;</w:t>
      </w:r>
    </w:p>
    <w:p w14:paraId="2CB30B9F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038E2281" w14:textId="77777777" w:rsidR="00744C50" w:rsidRPr="00744C50" w:rsidRDefault="00744C50" w:rsidP="00744C50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>查询设施设备状态为</w:t>
      </w: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>“</w:t>
      </w: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>损坏</w:t>
      </w: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>”</w:t>
      </w: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>的所有设备：</w:t>
      </w:r>
    </w:p>
    <w:p w14:paraId="36BD9A18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t xml:space="preserve">SELECT facility_id, name, brand, model, status </w:t>
      </w:r>
    </w:p>
    <w:p w14:paraId="22CD4E4E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t xml:space="preserve">FROM facilities </w:t>
      </w:r>
    </w:p>
    <w:p w14:paraId="3941DA08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t>WHERE status = '</w:t>
      </w:r>
      <w:r w:rsidRPr="00744C50">
        <w:rPr>
          <w:rFonts w:eastAsia="宋体" w:cs="Segoe UI"/>
          <w:color w:val="222222"/>
          <w:szCs w:val="24"/>
          <w:shd w:val="clear" w:color="auto" w:fill="FFFFFF"/>
        </w:rPr>
        <w:t>损坏</w:t>
      </w:r>
      <w:r w:rsidRPr="00744C50">
        <w:rPr>
          <w:rFonts w:eastAsia="宋体" w:cs="Segoe UI"/>
          <w:color w:val="222222"/>
          <w:szCs w:val="24"/>
          <w:shd w:val="clear" w:color="auto" w:fill="FFFFFF"/>
        </w:rPr>
        <w:t>';</w:t>
      </w:r>
    </w:p>
    <w:p w14:paraId="2E563AA0" w14:textId="77777777" w:rsidR="00744C50" w:rsidRPr="00744C50" w:rsidRDefault="0000000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>
        <w:rPr>
          <w:rFonts w:eastAsia="宋体" w:cs="Segoe UI"/>
          <w:color w:val="222222"/>
          <w:szCs w:val="24"/>
          <w:shd w:val="clear" w:color="auto" w:fill="FFFFFF"/>
        </w:rPr>
        <w:pict w14:anchorId="0D5523F6">
          <v:rect id="_x0000_i1031" style="width:0;height:1.5pt" o:hralign="center" o:hrstd="t" o:hr="t" fillcolor="#a0a0a0" stroked="f"/>
        </w:pict>
      </w:r>
    </w:p>
    <w:p w14:paraId="3D13DE2C" w14:textId="77777777" w:rsidR="00744C50" w:rsidRPr="00744C50" w:rsidRDefault="00744C50" w:rsidP="00744C50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 xml:space="preserve">2. </w:t>
      </w: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>连接查询</w:t>
      </w:r>
    </w:p>
    <w:p w14:paraId="3E3F13DA" w14:textId="77777777" w:rsidR="00744C50" w:rsidRPr="00744C50" w:rsidRDefault="00744C50" w:rsidP="00744C50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>查询学生及其对应的宿舍信息（内连接）：</w:t>
      </w:r>
    </w:p>
    <w:p w14:paraId="3021EFFA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t xml:space="preserve">SELECT s.student_id, s.name, s.gender, s.major, d.dorm_id, d.room_type, d.floor </w:t>
      </w:r>
    </w:p>
    <w:p w14:paraId="21001068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t>FROM students s</w:t>
      </w:r>
    </w:p>
    <w:p w14:paraId="1A821D4E" w14:textId="77777777" w:rsid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t>INNER JOIN dormitories d ON s.dorm_id = d.dorm_id;</w:t>
      </w:r>
    </w:p>
    <w:p w14:paraId="2F16C986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0CAB03AB" w14:textId="77777777" w:rsidR="00744C50" w:rsidRPr="00744C50" w:rsidRDefault="00744C50" w:rsidP="00744C50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>查询宿舍及其设备信息（内连接）：</w:t>
      </w:r>
    </w:p>
    <w:p w14:paraId="7BE1E981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t xml:space="preserve">SELECT d.dorm_id, d.room_type, d.floor, f.name AS facility_name, f.status </w:t>
      </w:r>
    </w:p>
    <w:p w14:paraId="24C7EC0E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t>FROM dormitories d</w:t>
      </w:r>
    </w:p>
    <w:p w14:paraId="24B7A809" w14:textId="77777777" w:rsid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lastRenderedPageBreak/>
        <w:t>INNER JOIN facilities f ON d.dorm_id = f.dorm_id;</w:t>
      </w:r>
    </w:p>
    <w:p w14:paraId="1786B71A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34B617AB" w14:textId="77777777" w:rsidR="00744C50" w:rsidRPr="00744C50" w:rsidRDefault="00744C50" w:rsidP="00744C50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>查询所有学生及其费用缴费记录（左连接）：</w:t>
      </w:r>
    </w:p>
    <w:p w14:paraId="2BFE133D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t xml:space="preserve">SELECT s.student_id, s.name, fr.payment_date, fr.amount, fr.payment_method </w:t>
      </w:r>
    </w:p>
    <w:p w14:paraId="4D34E706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t>FROM students s</w:t>
      </w:r>
    </w:p>
    <w:p w14:paraId="018F9F2F" w14:textId="77777777" w:rsid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t>LEFT JOIN fee_records fr ON s.student_id = fr.student_id;</w:t>
      </w:r>
    </w:p>
    <w:p w14:paraId="5D5D59C4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7DDA84EB" w14:textId="77777777" w:rsidR="00744C50" w:rsidRPr="00744C50" w:rsidRDefault="00744C50" w:rsidP="00744C50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>查询访客和被访问学生的信息（连接查询）：</w:t>
      </w:r>
    </w:p>
    <w:p w14:paraId="7A06906E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t xml:space="preserve">SELECT v.visitor_id, v.name AS visitor_name, v.contact AS visitor_contact, </w:t>
      </w:r>
    </w:p>
    <w:p w14:paraId="68DFC677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t xml:space="preserve">       s.name AS student_name, s.dorm_id </w:t>
      </w:r>
    </w:p>
    <w:p w14:paraId="6BCDC2D5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t>FROM visitors v</w:t>
      </w:r>
    </w:p>
    <w:p w14:paraId="4FB84C08" w14:textId="77777777" w:rsidR="00744C50" w:rsidRPr="00744C50" w:rsidRDefault="00744C5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color w:val="222222"/>
          <w:szCs w:val="24"/>
          <w:shd w:val="clear" w:color="auto" w:fill="FFFFFF"/>
        </w:rPr>
        <w:t>INNER JOIN students s ON v.visit_target = s.student_id;</w:t>
      </w:r>
    </w:p>
    <w:p w14:paraId="6C49A30C" w14:textId="77777777" w:rsidR="00744C50" w:rsidRPr="00744C50" w:rsidRDefault="00000000" w:rsidP="00744C50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>
        <w:rPr>
          <w:rFonts w:eastAsia="宋体" w:cs="Segoe UI"/>
          <w:color w:val="222222"/>
          <w:szCs w:val="24"/>
          <w:shd w:val="clear" w:color="auto" w:fill="FFFFFF"/>
        </w:rPr>
        <w:pict w14:anchorId="16514107">
          <v:rect id="_x0000_i1032" style="width:0;height:1.5pt" o:hralign="center" o:hrstd="t" o:hr="t" fillcolor="#a0a0a0" stroked="f"/>
        </w:pict>
      </w:r>
    </w:p>
    <w:p w14:paraId="600102E3" w14:textId="77777777" w:rsidR="00744C50" w:rsidRPr="00744C50" w:rsidRDefault="00744C50" w:rsidP="00744C50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 xml:space="preserve">3. </w:t>
      </w: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>嵌套查询</w:t>
      </w:r>
    </w:p>
    <w:p w14:paraId="2A5899B0" w14:textId="2209ACE2" w:rsidR="002D4FC1" w:rsidRPr="002D4FC1" w:rsidRDefault="002D4FC1" w:rsidP="002D4FC1">
      <w:pPr>
        <w:rPr>
          <w:rFonts w:hint="eastAsia"/>
          <w:b/>
          <w:bCs/>
          <w:shd w:val="clear" w:color="auto" w:fill="FFFFFF"/>
        </w:rPr>
      </w:pPr>
      <w:r>
        <w:rPr>
          <w:shd w:val="clear" w:color="auto" w:fill="FFFFFF"/>
        </w:rPr>
        <w:tab/>
      </w:r>
      <w:r w:rsidRPr="002D4FC1">
        <w:rPr>
          <w:b/>
          <w:bCs/>
          <w:shd w:val="clear" w:color="auto" w:fill="FFFFFF"/>
        </w:rPr>
        <w:t>1.</w:t>
      </w:r>
      <w:r w:rsidRPr="002D4FC1">
        <w:rPr>
          <w:b/>
          <w:bCs/>
          <w:shd w:val="clear" w:color="auto" w:fill="FFFFFF"/>
        </w:rPr>
        <w:t>查询学生表中入住人数最多的宿舍中的学生信息</w:t>
      </w:r>
    </w:p>
    <w:p w14:paraId="240CAC03" w14:textId="77777777" w:rsidR="002D4FC1" w:rsidRPr="002D4FC1" w:rsidRDefault="002D4FC1" w:rsidP="002D4FC1">
      <w:pPr>
        <w:rPr>
          <w:shd w:val="clear" w:color="auto" w:fill="FFFFFF"/>
        </w:rPr>
      </w:pPr>
      <w:r w:rsidRPr="002D4FC1">
        <w:rPr>
          <w:shd w:val="clear" w:color="auto" w:fill="FFFFFF"/>
        </w:rPr>
        <w:t xml:space="preserve">-- </w:t>
      </w:r>
      <w:r w:rsidRPr="002D4FC1">
        <w:rPr>
          <w:shd w:val="clear" w:color="auto" w:fill="FFFFFF"/>
        </w:rPr>
        <w:t>查询入住人数最多的宿舍的学生信息</w:t>
      </w:r>
    </w:p>
    <w:p w14:paraId="152FB5FA" w14:textId="77777777" w:rsidR="002D4FC1" w:rsidRPr="002D4FC1" w:rsidRDefault="002D4FC1" w:rsidP="002D4FC1">
      <w:pPr>
        <w:rPr>
          <w:shd w:val="clear" w:color="auto" w:fill="FFFFFF"/>
        </w:rPr>
      </w:pPr>
      <w:r w:rsidRPr="002D4FC1">
        <w:rPr>
          <w:shd w:val="clear" w:color="auto" w:fill="FFFFFF"/>
        </w:rPr>
        <w:t>SELECT student_id, name, dorm_id</w:t>
      </w:r>
    </w:p>
    <w:p w14:paraId="6264E4DA" w14:textId="77777777" w:rsidR="002D4FC1" w:rsidRPr="002D4FC1" w:rsidRDefault="002D4FC1" w:rsidP="002D4FC1">
      <w:pPr>
        <w:rPr>
          <w:shd w:val="clear" w:color="auto" w:fill="FFFFFF"/>
        </w:rPr>
      </w:pPr>
      <w:r w:rsidRPr="002D4FC1">
        <w:rPr>
          <w:shd w:val="clear" w:color="auto" w:fill="FFFFFF"/>
        </w:rPr>
        <w:t>FROM students</w:t>
      </w:r>
    </w:p>
    <w:p w14:paraId="53AC5F67" w14:textId="77777777" w:rsidR="002D4FC1" w:rsidRPr="002D4FC1" w:rsidRDefault="002D4FC1" w:rsidP="002D4FC1">
      <w:pPr>
        <w:rPr>
          <w:shd w:val="clear" w:color="auto" w:fill="FFFFFF"/>
        </w:rPr>
      </w:pPr>
      <w:r w:rsidRPr="002D4FC1">
        <w:rPr>
          <w:shd w:val="clear" w:color="auto" w:fill="FFFFFF"/>
        </w:rPr>
        <w:t>WHERE dorm_id = (</w:t>
      </w:r>
    </w:p>
    <w:p w14:paraId="16D4D4F4" w14:textId="77777777" w:rsidR="002D4FC1" w:rsidRPr="002D4FC1" w:rsidRDefault="002D4FC1" w:rsidP="002D4FC1">
      <w:pPr>
        <w:rPr>
          <w:shd w:val="clear" w:color="auto" w:fill="FFFFFF"/>
        </w:rPr>
      </w:pPr>
      <w:r w:rsidRPr="002D4FC1">
        <w:rPr>
          <w:shd w:val="clear" w:color="auto" w:fill="FFFFFF"/>
        </w:rPr>
        <w:t xml:space="preserve">    SELECT dorm_id</w:t>
      </w:r>
    </w:p>
    <w:p w14:paraId="7DFA42A5" w14:textId="77777777" w:rsidR="002D4FC1" w:rsidRPr="002D4FC1" w:rsidRDefault="002D4FC1" w:rsidP="002D4FC1">
      <w:pPr>
        <w:rPr>
          <w:shd w:val="clear" w:color="auto" w:fill="FFFFFF"/>
        </w:rPr>
      </w:pPr>
      <w:r w:rsidRPr="002D4FC1">
        <w:rPr>
          <w:shd w:val="clear" w:color="auto" w:fill="FFFFFF"/>
        </w:rPr>
        <w:t xml:space="preserve">    FROM dormitories</w:t>
      </w:r>
    </w:p>
    <w:p w14:paraId="04DBA204" w14:textId="77777777" w:rsidR="002D4FC1" w:rsidRPr="002D4FC1" w:rsidRDefault="002D4FC1" w:rsidP="002D4FC1">
      <w:pPr>
        <w:rPr>
          <w:shd w:val="clear" w:color="auto" w:fill="FFFFFF"/>
        </w:rPr>
      </w:pPr>
      <w:r w:rsidRPr="002D4FC1">
        <w:rPr>
          <w:shd w:val="clear" w:color="auto" w:fill="FFFFFF"/>
        </w:rPr>
        <w:t xml:space="preserve">    ORDER BY current_occupants DESC</w:t>
      </w:r>
    </w:p>
    <w:p w14:paraId="78E3207B" w14:textId="77777777" w:rsidR="002D4FC1" w:rsidRPr="002D4FC1" w:rsidRDefault="002D4FC1" w:rsidP="002D4FC1">
      <w:pPr>
        <w:rPr>
          <w:shd w:val="clear" w:color="auto" w:fill="FFFFFF"/>
        </w:rPr>
      </w:pPr>
      <w:r w:rsidRPr="002D4FC1">
        <w:rPr>
          <w:shd w:val="clear" w:color="auto" w:fill="FFFFFF"/>
        </w:rPr>
        <w:t xml:space="preserve">    LIMIT 1</w:t>
      </w:r>
    </w:p>
    <w:p w14:paraId="3C621541" w14:textId="77777777" w:rsidR="002D4FC1" w:rsidRPr="002D4FC1" w:rsidRDefault="002D4FC1" w:rsidP="002D4FC1">
      <w:pPr>
        <w:rPr>
          <w:shd w:val="clear" w:color="auto" w:fill="FFFFFF"/>
        </w:rPr>
      </w:pPr>
      <w:r w:rsidRPr="002D4FC1">
        <w:rPr>
          <w:shd w:val="clear" w:color="auto" w:fill="FFFFFF"/>
        </w:rPr>
        <w:t>);</w:t>
      </w:r>
    </w:p>
    <w:p w14:paraId="19D64126" w14:textId="304EA64C" w:rsidR="002D4FC1" w:rsidRPr="002D4FC1" w:rsidRDefault="002D4FC1" w:rsidP="002D4FC1">
      <w:pPr>
        <w:rPr>
          <w:b/>
          <w:bCs/>
          <w:shd w:val="clear" w:color="auto" w:fill="FFFFFF"/>
        </w:rPr>
      </w:pPr>
      <w:r w:rsidRPr="002D4FC1">
        <w:rPr>
          <w:b/>
          <w:bCs/>
          <w:shd w:val="clear" w:color="auto" w:fill="FFFFFF"/>
        </w:rPr>
        <w:t>注释</w:t>
      </w:r>
      <w:r>
        <w:rPr>
          <w:rFonts w:hint="eastAsia"/>
          <w:b/>
          <w:bCs/>
          <w:shd w:val="clear" w:color="auto" w:fill="FFFFFF"/>
        </w:rPr>
        <w:t>：</w:t>
      </w:r>
    </w:p>
    <w:p w14:paraId="4B8DFCCF" w14:textId="77777777" w:rsidR="002D4FC1" w:rsidRPr="002D4FC1" w:rsidRDefault="002D4FC1" w:rsidP="002D4FC1">
      <w:pPr>
        <w:numPr>
          <w:ilvl w:val="0"/>
          <w:numId w:val="14"/>
        </w:numPr>
        <w:rPr>
          <w:shd w:val="clear" w:color="auto" w:fill="FFFFFF"/>
        </w:rPr>
      </w:pPr>
      <w:r w:rsidRPr="002D4FC1">
        <w:rPr>
          <w:b/>
          <w:bCs/>
          <w:shd w:val="clear" w:color="auto" w:fill="FFFFFF"/>
        </w:rPr>
        <w:t>外层查询</w:t>
      </w:r>
      <w:r w:rsidRPr="002D4FC1">
        <w:rPr>
          <w:shd w:val="clear" w:color="auto" w:fill="FFFFFF"/>
        </w:rPr>
        <w:t>：</w:t>
      </w:r>
    </w:p>
    <w:p w14:paraId="21287F45" w14:textId="77777777" w:rsidR="002D4FC1" w:rsidRPr="002D4FC1" w:rsidRDefault="002D4FC1" w:rsidP="002D4FC1">
      <w:pPr>
        <w:numPr>
          <w:ilvl w:val="1"/>
          <w:numId w:val="14"/>
        </w:numPr>
        <w:rPr>
          <w:shd w:val="clear" w:color="auto" w:fill="FFFFFF"/>
        </w:rPr>
      </w:pPr>
      <w:r w:rsidRPr="002D4FC1">
        <w:rPr>
          <w:shd w:val="clear" w:color="auto" w:fill="FFFFFF"/>
        </w:rPr>
        <w:t xml:space="preserve">SELECT student_id, name, dorm_id: </w:t>
      </w:r>
      <w:r w:rsidRPr="002D4FC1">
        <w:rPr>
          <w:shd w:val="clear" w:color="auto" w:fill="FFFFFF"/>
        </w:rPr>
        <w:t>查询学生表中的学号、姓名以及宿舍编号。</w:t>
      </w:r>
    </w:p>
    <w:p w14:paraId="29A74D63" w14:textId="77777777" w:rsidR="002D4FC1" w:rsidRPr="002D4FC1" w:rsidRDefault="002D4FC1" w:rsidP="002D4FC1">
      <w:pPr>
        <w:numPr>
          <w:ilvl w:val="1"/>
          <w:numId w:val="14"/>
        </w:numPr>
        <w:rPr>
          <w:shd w:val="clear" w:color="auto" w:fill="FFFFFF"/>
        </w:rPr>
      </w:pPr>
      <w:r w:rsidRPr="002D4FC1">
        <w:rPr>
          <w:shd w:val="clear" w:color="auto" w:fill="FFFFFF"/>
        </w:rPr>
        <w:t>WHERE dorm_id = (...)</w:t>
      </w:r>
      <w:r w:rsidRPr="002D4FC1">
        <w:rPr>
          <w:shd w:val="clear" w:color="auto" w:fill="FFFFFF"/>
        </w:rPr>
        <w:t>：限制只查询入住人数最多的宿舍中的学生。</w:t>
      </w:r>
    </w:p>
    <w:p w14:paraId="1250A835" w14:textId="77777777" w:rsidR="002D4FC1" w:rsidRPr="002D4FC1" w:rsidRDefault="002D4FC1" w:rsidP="002D4FC1">
      <w:pPr>
        <w:numPr>
          <w:ilvl w:val="0"/>
          <w:numId w:val="14"/>
        </w:numPr>
        <w:rPr>
          <w:shd w:val="clear" w:color="auto" w:fill="FFFFFF"/>
        </w:rPr>
      </w:pPr>
      <w:r w:rsidRPr="002D4FC1">
        <w:rPr>
          <w:b/>
          <w:bCs/>
          <w:shd w:val="clear" w:color="auto" w:fill="FFFFFF"/>
        </w:rPr>
        <w:t>子查询</w:t>
      </w:r>
      <w:r w:rsidRPr="002D4FC1">
        <w:rPr>
          <w:shd w:val="clear" w:color="auto" w:fill="FFFFFF"/>
        </w:rPr>
        <w:t>：</w:t>
      </w:r>
    </w:p>
    <w:p w14:paraId="3B51B98B" w14:textId="77777777" w:rsidR="002D4FC1" w:rsidRPr="002D4FC1" w:rsidRDefault="002D4FC1" w:rsidP="002D4FC1">
      <w:pPr>
        <w:numPr>
          <w:ilvl w:val="1"/>
          <w:numId w:val="14"/>
        </w:numPr>
        <w:rPr>
          <w:shd w:val="clear" w:color="auto" w:fill="FFFFFF"/>
        </w:rPr>
      </w:pPr>
      <w:r w:rsidRPr="002D4FC1">
        <w:rPr>
          <w:shd w:val="clear" w:color="auto" w:fill="FFFFFF"/>
        </w:rPr>
        <w:t>SELECT dorm_id FROM dormitories ORDER BY current_occupants DESC LIMIT 1</w:t>
      </w:r>
      <w:r w:rsidRPr="002D4FC1">
        <w:rPr>
          <w:shd w:val="clear" w:color="auto" w:fill="FFFFFF"/>
        </w:rPr>
        <w:t>：</w:t>
      </w:r>
    </w:p>
    <w:p w14:paraId="4947DD7E" w14:textId="77777777" w:rsidR="002D4FC1" w:rsidRPr="002D4FC1" w:rsidRDefault="002D4FC1" w:rsidP="002D4FC1">
      <w:pPr>
        <w:numPr>
          <w:ilvl w:val="2"/>
          <w:numId w:val="14"/>
        </w:numPr>
        <w:rPr>
          <w:shd w:val="clear" w:color="auto" w:fill="FFFFFF"/>
        </w:rPr>
      </w:pPr>
      <w:r w:rsidRPr="002D4FC1">
        <w:rPr>
          <w:shd w:val="clear" w:color="auto" w:fill="FFFFFF"/>
        </w:rPr>
        <w:t>从</w:t>
      </w:r>
      <w:r w:rsidRPr="002D4FC1">
        <w:rPr>
          <w:shd w:val="clear" w:color="auto" w:fill="FFFFFF"/>
        </w:rPr>
        <w:t xml:space="preserve"> dormitories </w:t>
      </w:r>
      <w:r w:rsidRPr="002D4FC1">
        <w:rPr>
          <w:shd w:val="clear" w:color="auto" w:fill="FFFFFF"/>
        </w:rPr>
        <w:t>表中查询入住人数（</w:t>
      </w:r>
      <w:r w:rsidRPr="002D4FC1">
        <w:rPr>
          <w:shd w:val="clear" w:color="auto" w:fill="FFFFFF"/>
        </w:rPr>
        <w:t>current_occupants</w:t>
      </w:r>
      <w:r w:rsidRPr="002D4FC1">
        <w:rPr>
          <w:shd w:val="clear" w:color="auto" w:fill="FFFFFF"/>
        </w:rPr>
        <w:t>）最多的宿舍编号。</w:t>
      </w:r>
    </w:p>
    <w:p w14:paraId="6508F600" w14:textId="77777777" w:rsidR="002D4FC1" w:rsidRPr="002D4FC1" w:rsidRDefault="002D4FC1" w:rsidP="002D4FC1">
      <w:pPr>
        <w:numPr>
          <w:ilvl w:val="2"/>
          <w:numId w:val="14"/>
        </w:numPr>
        <w:rPr>
          <w:shd w:val="clear" w:color="auto" w:fill="FFFFFF"/>
        </w:rPr>
      </w:pPr>
      <w:r w:rsidRPr="002D4FC1">
        <w:rPr>
          <w:shd w:val="clear" w:color="auto" w:fill="FFFFFF"/>
        </w:rPr>
        <w:lastRenderedPageBreak/>
        <w:t>使用</w:t>
      </w:r>
      <w:r w:rsidRPr="002D4FC1">
        <w:rPr>
          <w:shd w:val="clear" w:color="auto" w:fill="FFFFFF"/>
        </w:rPr>
        <w:t xml:space="preserve"> ORDER BY current_occupants DESC </w:t>
      </w:r>
      <w:r w:rsidRPr="002D4FC1">
        <w:rPr>
          <w:shd w:val="clear" w:color="auto" w:fill="FFFFFF"/>
        </w:rPr>
        <w:t>按照人数从多到少排序。</w:t>
      </w:r>
    </w:p>
    <w:p w14:paraId="23D245ED" w14:textId="77777777" w:rsidR="002D4FC1" w:rsidRPr="002D4FC1" w:rsidRDefault="002D4FC1" w:rsidP="002D4FC1">
      <w:pPr>
        <w:numPr>
          <w:ilvl w:val="2"/>
          <w:numId w:val="14"/>
        </w:numPr>
        <w:rPr>
          <w:shd w:val="clear" w:color="auto" w:fill="FFFFFF"/>
        </w:rPr>
      </w:pPr>
      <w:r w:rsidRPr="002D4FC1">
        <w:rPr>
          <w:shd w:val="clear" w:color="auto" w:fill="FFFFFF"/>
        </w:rPr>
        <w:t xml:space="preserve">LIMIT 1 </w:t>
      </w:r>
      <w:r w:rsidRPr="002D4FC1">
        <w:rPr>
          <w:shd w:val="clear" w:color="auto" w:fill="FFFFFF"/>
        </w:rPr>
        <w:t>限制结果为单条记录，获取入住人数最多的宿舍编号。</w:t>
      </w:r>
    </w:p>
    <w:p w14:paraId="54D16C77" w14:textId="77777777" w:rsidR="002D4FC1" w:rsidRPr="002D4FC1" w:rsidRDefault="002D4FC1" w:rsidP="002D4FC1">
      <w:pPr>
        <w:numPr>
          <w:ilvl w:val="0"/>
          <w:numId w:val="14"/>
        </w:numPr>
        <w:rPr>
          <w:shd w:val="clear" w:color="auto" w:fill="FFFFFF"/>
        </w:rPr>
      </w:pPr>
      <w:r w:rsidRPr="002D4FC1">
        <w:rPr>
          <w:b/>
          <w:bCs/>
          <w:shd w:val="clear" w:color="auto" w:fill="FFFFFF"/>
        </w:rPr>
        <w:t>作用</w:t>
      </w:r>
      <w:r w:rsidRPr="002D4FC1">
        <w:rPr>
          <w:shd w:val="clear" w:color="auto" w:fill="FFFFFF"/>
        </w:rPr>
        <w:t>：</w:t>
      </w:r>
    </w:p>
    <w:p w14:paraId="013AE322" w14:textId="77777777" w:rsidR="002D4FC1" w:rsidRPr="002D4FC1" w:rsidRDefault="002D4FC1" w:rsidP="002D4FC1">
      <w:pPr>
        <w:numPr>
          <w:ilvl w:val="1"/>
          <w:numId w:val="14"/>
        </w:numPr>
        <w:rPr>
          <w:shd w:val="clear" w:color="auto" w:fill="FFFFFF"/>
        </w:rPr>
      </w:pPr>
      <w:r w:rsidRPr="002D4FC1">
        <w:rPr>
          <w:shd w:val="clear" w:color="auto" w:fill="FFFFFF"/>
        </w:rPr>
        <w:t>子查询先获取宿舍编号，作为外层查询的过滤条件，确保只查询与该宿舍相关的学生信息。</w:t>
      </w:r>
    </w:p>
    <w:p w14:paraId="4B2830EB" w14:textId="77777777" w:rsidR="002D4FC1" w:rsidRPr="002D4FC1" w:rsidRDefault="002D4FC1" w:rsidP="002D4FC1">
      <w:pPr>
        <w:rPr>
          <w:b/>
          <w:bCs/>
          <w:shd w:val="clear" w:color="auto" w:fill="FFFFFF"/>
        </w:rPr>
      </w:pPr>
      <w:r w:rsidRPr="002D4FC1">
        <w:rPr>
          <w:b/>
          <w:bCs/>
          <w:shd w:val="clear" w:color="auto" w:fill="FFFFFF"/>
        </w:rPr>
        <w:t>预期结果</w:t>
      </w:r>
    </w:p>
    <w:p w14:paraId="5FE98F99" w14:textId="77777777" w:rsidR="002D4FC1" w:rsidRPr="002D4FC1" w:rsidRDefault="002D4FC1" w:rsidP="002D4FC1">
      <w:pPr>
        <w:rPr>
          <w:shd w:val="clear" w:color="auto" w:fill="FFFFFF"/>
        </w:rPr>
      </w:pPr>
      <w:r w:rsidRPr="002D4FC1">
        <w:rPr>
          <w:shd w:val="clear" w:color="auto" w:fill="FFFFFF"/>
        </w:rPr>
        <w:t>查询出当前入住人数最多的宿舍中所有学生的学号、姓名及宿舍编号。</w:t>
      </w:r>
    </w:p>
    <w:p w14:paraId="1E36B8ED" w14:textId="77777777" w:rsidR="002D4FC1" w:rsidRPr="002D4FC1" w:rsidRDefault="002D4FC1" w:rsidP="002D4FC1">
      <w:pPr>
        <w:rPr>
          <w:shd w:val="clear" w:color="auto" w:fill="FFFFFF"/>
        </w:rPr>
      </w:pPr>
      <w:r w:rsidRPr="002D4FC1">
        <w:rPr>
          <w:shd w:val="clear" w:color="auto" w:fill="FFFFFF"/>
        </w:rPr>
        <w:pict w14:anchorId="219DBB88">
          <v:rect id="_x0000_i1051" style="width:0;height:1.5pt" o:hralign="center" o:hrstd="t" o:hr="t" fillcolor="#a0a0a0" stroked="f"/>
        </w:pict>
      </w:r>
    </w:p>
    <w:p w14:paraId="3461157E" w14:textId="544E7F16" w:rsidR="002D4FC1" w:rsidRPr="002D4FC1" w:rsidRDefault="002D4FC1" w:rsidP="002D4FC1">
      <w:pPr>
        <w:rPr>
          <w:b/>
          <w:bCs/>
          <w:shd w:val="clear" w:color="auto" w:fill="FFFFFF"/>
        </w:rPr>
      </w:pPr>
      <w:r w:rsidRPr="002D4FC1">
        <w:rPr>
          <w:b/>
          <w:bCs/>
          <w:shd w:val="clear" w:color="auto" w:fill="FFFFFF"/>
        </w:rPr>
        <w:t>2.</w:t>
      </w:r>
      <w:r w:rsidRPr="002D4FC1">
        <w:rPr>
          <w:b/>
          <w:bCs/>
          <w:shd w:val="clear" w:color="auto" w:fill="FFFFFF"/>
        </w:rPr>
        <w:t>查询费用记录中缴费金额高于平均缴费金额的学生信息</w:t>
      </w:r>
    </w:p>
    <w:p w14:paraId="6EF3217D" w14:textId="77777777" w:rsidR="002D4FC1" w:rsidRPr="002D4FC1" w:rsidRDefault="002D4FC1" w:rsidP="002D4FC1">
      <w:pPr>
        <w:rPr>
          <w:shd w:val="clear" w:color="auto" w:fill="FFFFFF"/>
        </w:rPr>
      </w:pPr>
      <w:r w:rsidRPr="002D4FC1">
        <w:rPr>
          <w:shd w:val="clear" w:color="auto" w:fill="FFFFFF"/>
        </w:rPr>
        <w:t xml:space="preserve">-- </w:t>
      </w:r>
      <w:r w:rsidRPr="002D4FC1">
        <w:rPr>
          <w:shd w:val="clear" w:color="auto" w:fill="FFFFFF"/>
        </w:rPr>
        <w:t>查询缴费金额高于平均缴费金额的学生信息</w:t>
      </w:r>
    </w:p>
    <w:p w14:paraId="0058A0DD" w14:textId="77777777" w:rsidR="002D4FC1" w:rsidRPr="002D4FC1" w:rsidRDefault="002D4FC1" w:rsidP="002D4FC1">
      <w:pPr>
        <w:rPr>
          <w:shd w:val="clear" w:color="auto" w:fill="FFFFFF"/>
        </w:rPr>
      </w:pPr>
      <w:r w:rsidRPr="002D4FC1">
        <w:rPr>
          <w:shd w:val="clear" w:color="auto" w:fill="FFFFFF"/>
        </w:rPr>
        <w:t>SELECT student_id, payment_date, amount</w:t>
      </w:r>
    </w:p>
    <w:p w14:paraId="631FF9DA" w14:textId="77777777" w:rsidR="002D4FC1" w:rsidRPr="002D4FC1" w:rsidRDefault="002D4FC1" w:rsidP="002D4FC1">
      <w:pPr>
        <w:rPr>
          <w:shd w:val="clear" w:color="auto" w:fill="FFFFFF"/>
        </w:rPr>
      </w:pPr>
      <w:r w:rsidRPr="002D4FC1">
        <w:rPr>
          <w:shd w:val="clear" w:color="auto" w:fill="FFFFFF"/>
        </w:rPr>
        <w:t>FROM fee_records</w:t>
      </w:r>
    </w:p>
    <w:p w14:paraId="5CC1098B" w14:textId="77777777" w:rsidR="002D4FC1" w:rsidRPr="002D4FC1" w:rsidRDefault="002D4FC1" w:rsidP="002D4FC1">
      <w:pPr>
        <w:rPr>
          <w:shd w:val="clear" w:color="auto" w:fill="FFFFFF"/>
        </w:rPr>
      </w:pPr>
      <w:r w:rsidRPr="002D4FC1">
        <w:rPr>
          <w:shd w:val="clear" w:color="auto" w:fill="FFFFFF"/>
        </w:rPr>
        <w:t>WHERE amount &gt; (</w:t>
      </w:r>
    </w:p>
    <w:p w14:paraId="7498108E" w14:textId="77777777" w:rsidR="002D4FC1" w:rsidRPr="002D4FC1" w:rsidRDefault="002D4FC1" w:rsidP="002D4FC1">
      <w:pPr>
        <w:rPr>
          <w:shd w:val="clear" w:color="auto" w:fill="FFFFFF"/>
        </w:rPr>
      </w:pPr>
      <w:r w:rsidRPr="002D4FC1">
        <w:rPr>
          <w:shd w:val="clear" w:color="auto" w:fill="FFFFFF"/>
        </w:rPr>
        <w:t xml:space="preserve">    SELECT AVG(amount)</w:t>
      </w:r>
    </w:p>
    <w:p w14:paraId="08C0097B" w14:textId="77777777" w:rsidR="002D4FC1" w:rsidRPr="002D4FC1" w:rsidRDefault="002D4FC1" w:rsidP="002D4FC1">
      <w:pPr>
        <w:rPr>
          <w:shd w:val="clear" w:color="auto" w:fill="FFFFFF"/>
        </w:rPr>
      </w:pPr>
      <w:r w:rsidRPr="002D4FC1">
        <w:rPr>
          <w:shd w:val="clear" w:color="auto" w:fill="FFFFFF"/>
        </w:rPr>
        <w:t xml:space="preserve">    FROM fee_records</w:t>
      </w:r>
    </w:p>
    <w:p w14:paraId="4A386AC1" w14:textId="77777777" w:rsidR="002D4FC1" w:rsidRPr="002D4FC1" w:rsidRDefault="002D4FC1" w:rsidP="002D4FC1">
      <w:pPr>
        <w:rPr>
          <w:shd w:val="clear" w:color="auto" w:fill="FFFFFF"/>
        </w:rPr>
      </w:pPr>
      <w:r w:rsidRPr="002D4FC1">
        <w:rPr>
          <w:shd w:val="clear" w:color="auto" w:fill="FFFFFF"/>
        </w:rPr>
        <w:t>);</w:t>
      </w:r>
    </w:p>
    <w:p w14:paraId="71645B5B" w14:textId="0C411B65" w:rsidR="002D4FC1" w:rsidRPr="002D4FC1" w:rsidRDefault="002D4FC1" w:rsidP="002D4FC1">
      <w:pPr>
        <w:rPr>
          <w:b/>
          <w:bCs/>
          <w:shd w:val="clear" w:color="auto" w:fill="FFFFFF"/>
        </w:rPr>
      </w:pPr>
      <w:r w:rsidRPr="002D4FC1">
        <w:rPr>
          <w:b/>
          <w:bCs/>
          <w:shd w:val="clear" w:color="auto" w:fill="FFFFFF"/>
        </w:rPr>
        <w:t>注释</w:t>
      </w:r>
      <w:r>
        <w:rPr>
          <w:rFonts w:hint="eastAsia"/>
          <w:b/>
          <w:bCs/>
          <w:shd w:val="clear" w:color="auto" w:fill="FFFFFF"/>
        </w:rPr>
        <w:t>：</w:t>
      </w:r>
    </w:p>
    <w:p w14:paraId="3211ABD1" w14:textId="77777777" w:rsidR="002D4FC1" w:rsidRPr="002D4FC1" w:rsidRDefault="002D4FC1" w:rsidP="002D4FC1">
      <w:pPr>
        <w:numPr>
          <w:ilvl w:val="0"/>
          <w:numId w:val="15"/>
        </w:numPr>
        <w:rPr>
          <w:shd w:val="clear" w:color="auto" w:fill="FFFFFF"/>
        </w:rPr>
      </w:pPr>
      <w:r w:rsidRPr="002D4FC1">
        <w:rPr>
          <w:b/>
          <w:bCs/>
          <w:shd w:val="clear" w:color="auto" w:fill="FFFFFF"/>
        </w:rPr>
        <w:t>外层查询</w:t>
      </w:r>
      <w:r w:rsidRPr="002D4FC1">
        <w:rPr>
          <w:shd w:val="clear" w:color="auto" w:fill="FFFFFF"/>
        </w:rPr>
        <w:t>：</w:t>
      </w:r>
    </w:p>
    <w:p w14:paraId="6AF95135" w14:textId="77777777" w:rsidR="002D4FC1" w:rsidRPr="002D4FC1" w:rsidRDefault="002D4FC1" w:rsidP="002D4FC1">
      <w:pPr>
        <w:numPr>
          <w:ilvl w:val="1"/>
          <w:numId w:val="15"/>
        </w:numPr>
        <w:rPr>
          <w:shd w:val="clear" w:color="auto" w:fill="FFFFFF"/>
        </w:rPr>
      </w:pPr>
      <w:r w:rsidRPr="002D4FC1">
        <w:rPr>
          <w:shd w:val="clear" w:color="auto" w:fill="FFFFFF"/>
        </w:rPr>
        <w:t xml:space="preserve">SELECT student_id, payment_date, amount: </w:t>
      </w:r>
      <w:r w:rsidRPr="002D4FC1">
        <w:rPr>
          <w:shd w:val="clear" w:color="auto" w:fill="FFFFFF"/>
        </w:rPr>
        <w:t>查询缴费金额高于平均值的学生</w:t>
      </w:r>
      <w:r w:rsidRPr="002D4FC1">
        <w:rPr>
          <w:shd w:val="clear" w:color="auto" w:fill="FFFFFF"/>
        </w:rPr>
        <w:t xml:space="preserve"> ID</w:t>
      </w:r>
      <w:r w:rsidRPr="002D4FC1">
        <w:rPr>
          <w:shd w:val="clear" w:color="auto" w:fill="FFFFFF"/>
        </w:rPr>
        <w:t>、缴费日期和缴费金额。</w:t>
      </w:r>
    </w:p>
    <w:p w14:paraId="79AD47C0" w14:textId="77777777" w:rsidR="002D4FC1" w:rsidRPr="002D4FC1" w:rsidRDefault="002D4FC1" w:rsidP="002D4FC1">
      <w:pPr>
        <w:numPr>
          <w:ilvl w:val="1"/>
          <w:numId w:val="15"/>
        </w:numPr>
        <w:rPr>
          <w:shd w:val="clear" w:color="auto" w:fill="FFFFFF"/>
        </w:rPr>
      </w:pPr>
      <w:r w:rsidRPr="002D4FC1">
        <w:rPr>
          <w:shd w:val="clear" w:color="auto" w:fill="FFFFFF"/>
        </w:rPr>
        <w:t>WHERE amount &gt; (...)</w:t>
      </w:r>
      <w:r w:rsidRPr="002D4FC1">
        <w:rPr>
          <w:shd w:val="clear" w:color="auto" w:fill="FFFFFF"/>
        </w:rPr>
        <w:t>：限制只查询缴费金额大于平均缴费金额的记录。</w:t>
      </w:r>
    </w:p>
    <w:p w14:paraId="07A6875E" w14:textId="77777777" w:rsidR="002D4FC1" w:rsidRPr="002D4FC1" w:rsidRDefault="002D4FC1" w:rsidP="002D4FC1">
      <w:pPr>
        <w:numPr>
          <w:ilvl w:val="0"/>
          <w:numId w:val="15"/>
        </w:numPr>
        <w:rPr>
          <w:shd w:val="clear" w:color="auto" w:fill="FFFFFF"/>
        </w:rPr>
      </w:pPr>
      <w:r w:rsidRPr="002D4FC1">
        <w:rPr>
          <w:b/>
          <w:bCs/>
          <w:shd w:val="clear" w:color="auto" w:fill="FFFFFF"/>
        </w:rPr>
        <w:t>子查询</w:t>
      </w:r>
      <w:r w:rsidRPr="002D4FC1">
        <w:rPr>
          <w:shd w:val="clear" w:color="auto" w:fill="FFFFFF"/>
        </w:rPr>
        <w:t>：</w:t>
      </w:r>
    </w:p>
    <w:p w14:paraId="1AA3C2F2" w14:textId="77777777" w:rsidR="002D4FC1" w:rsidRPr="002D4FC1" w:rsidRDefault="002D4FC1" w:rsidP="002D4FC1">
      <w:pPr>
        <w:numPr>
          <w:ilvl w:val="1"/>
          <w:numId w:val="15"/>
        </w:numPr>
        <w:rPr>
          <w:shd w:val="clear" w:color="auto" w:fill="FFFFFF"/>
        </w:rPr>
      </w:pPr>
      <w:r w:rsidRPr="002D4FC1">
        <w:rPr>
          <w:shd w:val="clear" w:color="auto" w:fill="FFFFFF"/>
        </w:rPr>
        <w:t>SELECT AVG(amount) FROM fee_records</w:t>
      </w:r>
      <w:r w:rsidRPr="002D4FC1">
        <w:rPr>
          <w:shd w:val="clear" w:color="auto" w:fill="FFFFFF"/>
        </w:rPr>
        <w:t>：</w:t>
      </w:r>
    </w:p>
    <w:p w14:paraId="177A6E52" w14:textId="77777777" w:rsidR="002D4FC1" w:rsidRPr="002D4FC1" w:rsidRDefault="002D4FC1" w:rsidP="002D4FC1">
      <w:pPr>
        <w:numPr>
          <w:ilvl w:val="2"/>
          <w:numId w:val="15"/>
        </w:numPr>
        <w:rPr>
          <w:shd w:val="clear" w:color="auto" w:fill="FFFFFF"/>
        </w:rPr>
      </w:pPr>
      <w:r w:rsidRPr="002D4FC1">
        <w:rPr>
          <w:shd w:val="clear" w:color="auto" w:fill="FFFFFF"/>
        </w:rPr>
        <w:t>使用</w:t>
      </w:r>
      <w:r w:rsidRPr="002D4FC1">
        <w:rPr>
          <w:shd w:val="clear" w:color="auto" w:fill="FFFFFF"/>
        </w:rPr>
        <w:t xml:space="preserve"> AVG() </w:t>
      </w:r>
      <w:r w:rsidRPr="002D4FC1">
        <w:rPr>
          <w:shd w:val="clear" w:color="auto" w:fill="FFFFFF"/>
        </w:rPr>
        <w:t>函数计算</w:t>
      </w:r>
      <w:r w:rsidRPr="002D4FC1">
        <w:rPr>
          <w:shd w:val="clear" w:color="auto" w:fill="FFFFFF"/>
        </w:rPr>
        <w:t xml:space="preserve"> fee_records </w:t>
      </w:r>
      <w:r w:rsidRPr="002D4FC1">
        <w:rPr>
          <w:shd w:val="clear" w:color="auto" w:fill="FFFFFF"/>
        </w:rPr>
        <w:t>表中所有缴费记录的平均缴费金额。</w:t>
      </w:r>
    </w:p>
    <w:p w14:paraId="4EE7004D" w14:textId="77777777" w:rsidR="002D4FC1" w:rsidRPr="002D4FC1" w:rsidRDefault="002D4FC1" w:rsidP="002D4FC1">
      <w:pPr>
        <w:numPr>
          <w:ilvl w:val="0"/>
          <w:numId w:val="15"/>
        </w:numPr>
        <w:rPr>
          <w:shd w:val="clear" w:color="auto" w:fill="FFFFFF"/>
        </w:rPr>
      </w:pPr>
      <w:r w:rsidRPr="002D4FC1">
        <w:rPr>
          <w:b/>
          <w:bCs/>
          <w:shd w:val="clear" w:color="auto" w:fill="FFFFFF"/>
        </w:rPr>
        <w:t>作用</w:t>
      </w:r>
      <w:r w:rsidRPr="002D4FC1">
        <w:rPr>
          <w:shd w:val="clear" w:color="auto" w:fill="FFFFFF"/>
        </w:rPr>
        <w:t>：</w:t>
      </w:r>
    </w:p>
    <w:p w14:paraId="0F0372E0" w14:textId="77777777" w:rsidR="002D4FC1" w:rsidRPr="002D4FC1" w:rsidRDefault="002D4FC1" w:rsidP="002D4FC1">
      <w:pPr>
        <w:numPr>
          <w:ilvl w:val="1"/>
          <w:numId w:val="15"/>
        </w:numPr>
        <w:rPr>
          <w:shd w:val="clear" w:color="auto" w:fill="FFFFFF"/>
        </w:rPr>
      </w:pPr>
      <w:r w:rsidRPr="002D4FC1">
        <w:rPr>
          <w:shd w:val="clear" w:color="auto" w:fill="FFFFFF"/>
        </w:rPr>
        <w:t>子查询计算出平均缴费金额，外层查询用这个结果与每条缴费记录的金额进行比较，筛选出高于平均值的缴费记录。</w:t>
      </w:r>
    </w:p>
    <w:p w14:paraId="125ABA3E" w14:textId="77777777" w:rsidR="002D4FC1" w:rsidRPr="002D4FC1" w:rsidRDefault="002D4FC1" w:rsidP="002D4FC1">
      <w:pPr>
        <w:rPr>
          <w:b/>
          <w:bCs/>
          <w:shd w:val="clear" w:color="auto" w:fill="FFFFFF"/>
        </w:rPr>
      </w:pPr>
      <w:r w:rsidRPr="002D4FC1">
        <w:rPr>
          <w:b/>
          <w:bCs/>
          <w:shd w:val="clear" w:color="auto" w:fill="FFFFFF"/>
        </w:rPr>
        <w:t>预期结果</w:t>
      </w:r>
    </w:p>
    <w:p w14:paraId="3DA79F36" w14:textId="77777777" w:rsidR="002D4FC1" w:rsidRPr="002D4FC1" w:rsidRDefault="002D4FC1" w:rsidP="002D4FC1">
      <w:pPr>
        <w:rPr>
          <w:shd w:val="clear" w:color="auto" w:fill="FFFFFF"/>
        </w:rPr>
      </w:pPr>
      <w:r w:rsidRPr="002D4FC1">
        <w:rPr>
          <w:shd w:val="clear" w:color="auto" w:fill="FFFFFF"/>
        </w:rPr>
        <w:t>查询出缴费金额高于平均值的所有学生及相关缴费信息。</w:t>
      </w:r>
    </w:p>
    <w:p w14:paraId="566C64FE" w14:textId="6293A76B" w:rsidR="00744C50" w:rsidRPr="00744C50" w:rsidRDefault="00744C50" w:rsidP="002D4FC1">
      <w:pPr>
        <w:rPr>
          <w:rFonts w:hint="eastAsia"/>
          <w:shd w:val="clear" w:color="auto" w:fill="FFFFFF"/>
        </w:rPr>
      </w:pPr>
    </w:p>
    <w:p w14:paraId="2F78C825" w14:textId="77777777" w:rsidR="003C6887" w:rsidRDefault="003C6887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156D2A74" w14:textId="382517BA" w:rsidR="00621444" w:rsidRDefault="00621444" w:rsidP="00621444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>
        <w:rPr>
          <w:rFonts w:eastAsia="宋体" w:cs="Segoe UI" w:hint="eastAsia"/>
          <w:b/>
          <w:bCs/>
          <w:color w:val="222222"/>
          <w:szCs w:val="24"/>
          <w:shd w:val="clear" w:color="auto" w:fill="FFFFFF"/>
        </w:rPr>
        <w:t>4</w:t>
      </w: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 xml:space="preserve">. </w:t>
      </w:r>
      <w:r>
        <w:rPr>
          <w:rFonts w:eastAsia="宋体" w:cs="Segoe UI" w:hint="eastAsia"/>
          <w:b/>
          <w:bCs/>
          <w:color w:val="222222"/>
          <w:szCs w:val="24"/>
          <w:shd w:val="clear" w:color="auto" w:fill="FFFFFF"/>
        </w:rPr>
        <w:t>数据删除</w:t>
      </w:r>
    </w:p>
    <w:p w14:paraId="0892E669" w14:textId="0F307397" w:rsidR="00621444" w:rsidRPr="00621444" w:rsidRDefault="00621444" w:rsidP="0062144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>
        <w:rPr>
          <w:rFonts w:eastAsia="宋体" w:cs="Segoe UI" w:hint="eastAsia"/>
          <w:color w:val="222222"/>
          <w:szCs w:val="24"/>
          <w:shd w:val="clear" w:color="auto" w:fill="FFFFFF"/>
        </w:rPr>
        <w:t>1</w:t>
      </w:r>
      <w:r>
        <w:rPr>
          <w:rFonts w:eastAsia="宋体" w:cs="Segoe UI" w:hint="eastAsia"/>
          <w:color w:val="222222"/>
          <w:szCs w:val="24"/>
          <w:shd w:val="clear" w:color="auto" w:fill="FFFFFF"/>
        </w:rPr>
        <w:t>、</w:t>
      </w:r>
      <w:r w:rsidRPr="00621444">
        <w:rPr>
          <w:rFonts w:eastAsia="宋体" w:cs="Segoe UI"/>
          <w:color w:val="222222"/>
          <w:szCs w:val="24"/>
          <w:shd w:val="clear" w:color="auto" w:fill="FFFFFF"/>
        </w:rPr>
        <w:t>删除</w:t>
      </w:r>
      <w:r w:rsidRPr="00621444">
        <w:rPr>
          <w:rFonts w:eastAsia="宋体" w:cs="Segoe UI"/>
          <w:color w:val="222222"/>
          <w:szCs w:val="24"/>
          <w:shd w:val="clear" w:color="auto" w:fill="FFFFFF"/>
        </w:rPr>
        <w:t xml:space="preserve"> facilities </w:t>
      </w:r>
      <w:r w:rsidRPr="00621444">
        <w:rPr>
          <w:rFonts w:eastAsia="宋体" w:cs="Segoe UI"/>
          <w:color w:val="222222"/>
          <w:szCs w:val="24"/>
          <w:shd w:val="clear" w:color="auto" w:fill="FFFFFF"/>
        </w:rPr>
        <w:t>表中状态为</w:t>
      </w:r>
      <w:r w:rsidRPr="00621444">
        <w:rPr>
          <w:rFonts w:eastAsia="宋体" w:cs="Segoe UI"/>
          <w:color w:val="222222"/>
          <w:szCs w:val="24"/>
          <w:shd w:val="clear" w:color="auto" w:fill="FFFFFF"/>
        </w:rPr>
        <w:t xml:space="preserve"> '</w:t>
      </w:r>
      <w:r w:rsidRPr="00621444">
        <w:rPr>
          <w:rFonts w:eastAsia="宋体" w:cs="Segoe UI"/>
          <w:color w:val="222222"/>
          <w:szCs w:val="24"/>
          <w:shd w:val="clear" w:color="auto" w:fill="FFFFFF"/>
        </w:rPr>
        <w:t>报废</w:t>
      </w:r>
      <w:r w:rsidRPr="00621444">
        <w:rPr>
          <w:rFonts w:eastAsia="宋体" w:cs="Segoe UI"/>
          <w:color w:val="222222"/>
          <w:szCs w:val="24"/>
          <w:shd w:val="clear" w:color="auto" w:fill="FFFFFF"/>
        </w:rPr>
        <w:t xml:space="preserve">' </w:t>
      </w:r>
      <w:r w:rsidRPr="00621444">
        <w:rPr>
          <w:rFonts w:eastAsia="宋体" w:cs="Segoe UI"/>
          <w:color w:val="222222"/>
          <w:szCs w:val="24"/>
          <w:shd w:val="clear" w:color="auto" w:fill="FFFFFF"/>
        </w:rPr>
        <w:t>的所有记录。</w:t>
      </w:r>
    </w:p>
    <w:p w14:paraId="5B08AA1C" w14:textId="77777777" w:rsidR="00621444" w:rsidRPr="00621444" w:rsidRDefault="00621444" w:rsidP="0062144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621444">
        <w:rPr>
          <w:rFonts w:eastAsia="宋体" w:cs="Segoe UI"/>
          <w:color w:val="222222"/>
          <w:szCs w:val="24"/>
          <w:shd w:val="clear" w:color="auto" w:fill="FFFFFF"/>
        </w:rPr>
        <w:lastRenderedPageBreak/>
        <w:t>DELETE FROM facilities</w:t>
      </w:r>
    </w:p>
    <w:p w14:paraId="7672D87F" w14:textId="77777777" w:rsidR="00621444" w:rsidRPr="00621444" w:rsidRDefault="00621444" w:rsidP="0062144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621444">
        <w:rPr>
          <w:rFonts w:eastAsia="宋体" w:cs="Segoe UI"/>
          <w:color w:val="222222"/>
          <w:szCs w:val="24"/>
          <w:shd w:val="clear" w:color="auto" w:fill="FFFFFF"/>
        </w:rPr>
        <w:t>WHERE status = '</w:t>
      </w:r>
      <w:r w:rsidRPr="00621444">
        <w:rPr>
          <w:rFonts w:eastAsia="宋体" w:cs="Segoe UI"/>
          <w:color w:val="222222"/>
          <w:szCs w:val="24"/>
          <w:shd w:val="clear" w:color="auto" w:fill="FFFFFF"/>
        </w:rPr>
        <w:t>报废</w:t>
      </w:r>
      <w:r w:rsidRPr="00621444">
        <w:rPr>
          <w:rFonts w:eastAsia="宋体" w:cs="Segoe UI"/>
          <w:color w:val="222222"/>
          <w:szCs w:val="24"/>
          <w:shd w:val="clear" w:color="auto" w:fill="FFFFFF"/>
        </w:rPr>
        <w:t>';</w:t>
      </w:r>
    </w:p>
    <w:p w14:paraId="66186454" w14:textId="53D86253" w:rsidR="00621444" w:rsidRPr="00621444" w:rsidRDefault="00621444" w:rsidP="0062144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621444">
        <w:rPr>
          <w:rFonts w:eastAsia="宋体" w:cs="Segoe UI" w:hint="eastAsia"/>
          <w:color w:val="222222"/>
          <w:szCs w:val="24"/>
          <w:shd w:val="clear" w:color="auto" w:fill="FFFFFF"/>
        </w:rPr>
        <w:t>2</w:t>
      </w:r>
      <w:r w:rsidRPr="00621444">
        <w:rPr>
          <w:rFonts w:eastAsia="宋体" w:cs="Segoe UI" w:hint="eastAsia"/>
          <w:color w:val="222222"/>
          <w:szCs w:val="24"/>
          <w:shd w:val="clear" w:color="auto" w:fill="FFFFFF"/>
        </w:rPr>
        <w:t>、</w:t>
      </w:r>
      <w:r w:rsidRPr="00621444">
        <w:rPr>
          <w:rFonts w:eastAsia="宋体" w:cs="Segoe UI" w:hint="eastAsia"/>
          <w:color w:val="222222"/>
          <w:szCs w:val="24"/>
          <w:shd w:val="clear" w:color="auto" w:fill="FFFFFF"/>
        </w:rPr>
        <w:t>级联删除</w:t>
      </w:r>
    </w:p>
    <w:p w14:paraId="50CDCB9F" w14:textId="46A27E5E" w:rsidR="00621444" w:rsidRPr="00621444" w:rsidRDefault="00621444" w:rsidP="0062144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621444">
        <w:rPr>
          <w:rFonts w:eastAsia="宋体" w:cs="Segoe UI" w:hint="eastAsia"/>
          <w:color w:val="222222"/>
          <w:szCs w:val="24"/>
          <w:shd w:val="clear" w:color="auto" w:fill="FFFFFF"/>
        </w:rPr>
        <w:t>删除</w:t>
      </w:r>
      <w:r w:rsidRPr="00621444">
        <w:rPr>
          <w:rFonts w:eastAsia="宋体" w:cs="Segoe UI" w:hint="eastAsia"/>
          <w:color w:val="222222"/>
          <w:szCs w:val="24"/>
          <w:shd w:val="clear" w:color="auto" w:fill="FFFFFF"/>
        </w:rPr>
        <w:t xml:space="preserve"> dormitories </w:t>
      </w:r>
      <w:r w:rsidRPr="00621444">
        <w:rPr>
          <w:rFonts w:eastAsia="宋体" w:cs="Segoe UI" w:hint="eastAsia"/>
          <w:color w:val="222222"/>
          <w:szCs w:val="24"/>
          <w:shd w:val="clear" w:color="auto" w:fill="FFFFFF"/>
        </w:rPr>
        <w:t>表中宿舍编号为</w:t>
      </w:r>
      <w:r w:rsidRPr="00621444">
        <w:rPr>
          <w:rFonts w:eastAsia="宋体" w:cs="Segoe UI" w:hint="eastAsia"/>
          <w:color w:val="222222"/>
          <w:szCs w:val="24"/>
          <w:shd w:val="clear" w:color="auto" w:fill="FFFFFF"/>
        </w:rPr>
        <w:t xml:space="preserve"> 1 </w:t>
      </w:r>
      <w:r w:rsidRPr="00621444">
        <w:rPr>
          <w:rFonts w:eastAsia="宋体" w:cs="Segoe UI" w:hint="eastAsia"/>
          <w:color w:val="222222"/>
          <w:szCs w:val="24"/>
          <w:shd w:val="clear" w:color="auto" w:fill="FFFFFF"/>
        </w:rPr>
        <w:t>的宿舍，同时删除关联的</w:t>
      </w:r>
      <w:r w:rsidRPr="00621444">
        <w:rPr>
          <w:rFonts w:eastAsia="宋体" w:cs="Segoe UI" w:hint="eastAsia"/>
          <w:color w:val="222222"/>
          <w:szCs w:val="24"/>
          <w:shd w:val="clear" w:color="auto" w:fill="FFFFFF"/>
        </w:rPr>
        <w:t xml:space="preserve"> facilities </w:t>
      </w:r>
      <w:r w:rsidRPr="00621444">
        <w:rPr>
          <w:rFonts w:eastAsia="宋体" w:cs="Segoe UI" w:hint="eastAsia"/>
          <w:color w:val="222222"/>
          <w:szCs w:val="24"/>
          <w:shd w:val="clear" w:color="auto" w:fill="FFFFFF"/>
        </w:rPr>
        <w:t>表记录（</w:t>
      </w:r>
      <w:r w:rsidRPr="00621444">
        <w:rPr>
          <w:rFonts w:eastAsia="宋体" w:cs="Segoe UI"/>
          <w:color w:val="222222"/>
          <w:szCs w:val="24"/>
          <w:shd w:val="clear" w:color="auto" w:fill="FFFFFF"/>
        </w:rPr>
        <w:t>如果设置了外键约束（</w:t>
      </w:r>
      <w:r w:rsidRPr="00621444">
        <w:rPr>
          <w:rFonts w:eastAsia="宋体" w:cs="Segoe UI"/>
          <w:color w:val="222222"/>
          <w:szCs w:val="24"/>
          <w:shd w:val="clear" w:color="auto" w:fill="FFFFFF"/>
        </w:rPr>
        <w:t>ON DELETE CASCADE</w:t>
      </w:r>
      <w:r w:rsidRPr="00621444">
        <w:rPr>
          <w:rFonts w:eastAsia="宋体" w:cs="Segoe UI"/>
          <w:color w:val="222222"/>
          <w:szCs w:val="24"/>
          <w:shd w:val="clear" w:color="auto" w:fill="FFFFFF"/>
        </w:rPr>
        <w:t>），会级联删除关联表中的记录。</w:t>
      </w:r>
      <w:r w:rsidRPr="00621444">
        <w:rPr>
          <w:rFonts w:eastAsia="宋体" w:cs="Segoe UI" w:hint="eastAsia"/>
          <w:color w:val="222222"/>
          <w:szCs w:val="24"/>
          <w:shd w:val="clear" w:color="auto" w:fill="FFFFFF"/>
        </w:rPr>
        <w:t>）。</w:t>
      </w:r>
    </w:p>
    <w:p w14:paraId="2623EBCA" w14:textId="77777777" w:rsidR="00621444" w:rsidRPr="00621444" w:rsidRDefault="00621444" w:rsidP="0062144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621444">
        <w:rPr>
          <w:rFonts w:eastAsia="宋体" w:cs="Segoe UI"/>
          <w:color w:val="222222"/>
          <w:szCs w:val="24"/>
          <w:shd w:val="clear" w:color="auto" w:fill="FFFFFF"/>
        </w:rPr>
        <w:t>DELETE FROM dormitories</w:t>
      </w:r>
    </w:p>
    <w:p w14:paraId="3494EEDB" w14:textId="4B196379" w:rsidR="00621444" w:rsidRPr="00621444" w:rsidRDefault="00621444" w:rsidP="0062144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 w:rsidRPr="00621444">
        <w:rPr>
          <w:rFonts w:eastAsia="宋体" w:cs="Segoe UI"/>
          <w:color w:val="222222"/>
          <w:szCs w:val="24"/>
          <w:shd w:val="clear" w:color="auto" w:fill="FFFFFF"/>
        </w:rPr>
        <w:t>WHERE dorm_id = 1;</w:t>
      </w:r>
    </w:p>
    <w:p w14:paraId="2C483E23" w14:textId="5CCAF6A7" w:rsidR="00621444" w:rsidRPr="00621444" w:rsidRDefault="00621444" w:rsidP="0062144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</w:p>
    <w:p w14:paraId="3C72EB96" w14:textId="10CCD64B" w:rsidR="00621444" w:rsidRDefault="00621444" w:rsidP="00621444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>
        <w:rPr>
          <w:rFonts w:eastAsia="宋体" w:cs="Segoe UI" w:hint="eastAsia"/>
          <w:b/>
          <w:bCs/>
          <w:color w:val="222222"/>
          <w:szCs w:val="24"/>
          <w:shd w:val="clear" w:color="auto" w:fill="FFFFFF"/>
        </w:rPr>
        <w:t>5</w:t>
      </w:r>
      <w:r w:rsidRPr="00744C50">
        <w:rPr>
          <w:rFonts w:eastAsia="宋体" w:cs="Segoe UI"/>
          <w:b/>
          <w:bCs/>
          <w:color w:val="222222"/>
          <w:szCs w:val="24"/>
          <w:shd w:val="clear" w:color="auto" w:fill="FFFFFF"/>
        </w:rPr>
        <w:t xml:space="preserve">. </w:t>
      </w:r>
      <w:r>
        <w:rPr>
          <w:rFonts w:eastAsia="宋体" w:cs="Segoe UI" w:hint="eastAsia"/>
          <w:b/>
          <w:bCs/>
          <w:color w:val="222222"/>
          <w:szCs w:val="24"/>
          <w:shd w:val="clear" w:color="auto" w:fill="FFFFFF"/>
        </w:rPr>
        <w:t>数据</w:t>
      </w:r>
      <w:r>
        <w:rPr>
          <w:rFonts w:eastAsia="宋体" w:cs="Segoe UI" w:hint="eastAsia"/>
          <w:b/>
          <w:bCs/>
          <w:color w:val="222222"/>
          <w:szCs w:val="24"/>
          <w:shd w:val="clear" w:color="auto" w:fill="FFFFFF"/>
        </w:rPr>
        <w:t>更新</w:t>
      </w:r>
    </w:p>
    <w:p w14:paraId="38D914B6" w14:textId="77777777" w:rsidR="00621444" w:rsidRPr="00621444" w:rsidRDefault="00621444" w:rsidP="0062144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  <w:r>
        <w:rPr>
          <w:rFonts w:eastAsia="宋体" w:cs="Segoe UI" w:hint="eastAsia"/>
          <w:color w:val="222222"/>
          <w:szCs w:val="24"/>
          <w:shd w:val="clear" w:color="auto" w:fill="FFFFFF"/>
        </w:rPr>
        <w:t>1</w:t>
      </w:r>
      <w:r>
        <w:rPr>
          <w:rFonts w:eastAsia="宋体" w:cs="Segoe UI" w:hint="eastAsia"/>
          <w:color w:val="222222"/>
          <w:szCs w:val="24"/>
          <w:shd w:val="clear" w:color="auto" w:fill="FFFFFF"/>
        </w:rPr>
        <w:t>、</w:t>
      </w:r>
      <w:r w:rsidRPr="00621444">
        <w:rPr>
          <w:rFonts w:eastAsia="宋体" w:cs="Segoe UI" w:hint="eastAsia"/>
          <w:color w:val="222222"/>
          <w:szCs w:val="24"/>
          <w:shd w:val="clear" w:color="auto" w:fill="FFFFFF"/>
        </w:rPr>
        <w:t>将宿舍编号为</w:t>
      </w:r>
      <w:r w:rsidRPr="00621444">
        <w:rPr>
          <w:rFonts w:eastAsia="宋体" w:cs="Segoe UI" w:hint="eastAsia"/>
          <w:color w:val="222222"/>
          <w:szCs w:val="24"/>
          <w:shd w:val="clear" w:color="auto" w:fill="FFFFFF"/>
        </w:rPr>
        <w:t xml:space="preserve"> 1 </w:t>
      </w:r>
      <w:r w:rsidRPr="00621444">
        <w:rPr>
          <w:rFonts w:eastAsia="宋体" w:cs="Segoe UI" w:hint="eastAsia"/>
          <w:color w:val="222222"/>
          <w:szCs w:val="24"/>
          <w:shd w:val="clear" w:color="auto" w:fill="FFFFFF"/>
        </w:rPr>
        <w:t>的宿舍楼层从</w:t>
      </w:r>
      <w:r w:rsidRPr="00621444">
        <w:rPr>
          <w:rFonts w:eastAsia="宋体" w:cs="Segoe UI" w:hint="eastAsia"/>
          <w:color w:val="222222"/>
          <w:szCs w:val="24"/>
          <w:shd w:val="clear" w:color="auto" w:fill="FFFFFF"/>
        </w:rPr>
        <w:t xml:space="preserve"> 1 </w:t>
      </w:r>
      <w:r w:rsidRPr="00621444">
        <w:rPr>
          <w:rFonts w:eastAsia="宋体" w:cs="Segoe UI" w:hint="eastAsia"/>
          <w:color w:val="222222"/>
          <w:szCs w:val="24"/>
          <w:shd w:val="clear" w:color="auto" w:fill="FFFFFF"/>
        </w:rPr>
        <w:t>修改为</w:t>
      </w:r>
      <w:r w:rsidRPr="00621444">
        <w:rPr>
          <w:rFonts w:eastAsia="宋体" w:cs="Segoe UI" w:hint="eastAsia"/>
          <w:color w:val="222222"/>
          <w:szCs w:val="24"/>
          <w:shd w:val="clear" w:color="auto" w:fill="FFFFFF"/>
        </w:rPr>
        <w:t xml:space="preserve"> 2</w:t>
      </w:r>
      <w:r w:rsidRPr="00621444">
        <w:rPr>
          <w:rFonts w:eastAsia="宋体" w:cs="Segoe UI" w:hint="eastAsia"/>
          <w:color w:val="222222"/>
          <w:szCs w:val="24"/>
          <w:shd w:val="clear" w:color="auto" w:fill="FFFFFF"/>
        </w:rPr>
        <w:t>。</w:t>
      </w:r>
    </w:p>
    <w:p w14:paraId="7AFC5AA9" w14:textId="77777777" w:rsidR="00621444" w:rsidRPr="00621444" w:rsidRDefault="00621444" w:rsidP="00621444">
      <w:pPr>
        <w:spacing w:line="360" w:lineRule="auto"/>
        <w:ind w:leftChars="100" w:left="240"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621444">
        <w:rPr>
          <w:rFonts w:eastAsia="宋体" w:cs="Segoe UI"/>
          <w:color w:val="222222"/>
          <w:szCs w:val="24"/>
          <w:shd w:val="clear" w:color="auto" w:fill="FFFFFF"/>
        </w:rPr>
        <w:t>UPDATE dormitories</w:t>
      </w:r>
    </w:p>
    <w:p w14:paraId="3E2F0FB6" w14:textId="77777777" w:rsidR="00621444" w:rsidRPr="00621444" w:rsidRDefault="00621444" w:rsidP="00621444">
      <w:pPr>
        <w:spacing w:line="360" w:lineRule="auto"/>
        <w:ind w:leftChars="100" w:left="240"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621444">
        <w:rPr>
          <w:rFonts w:eastAsia="宋体" w:cs="Segoe UI"/>
          <w:color w:val="222222"/>
          <w:szCs w:val="24"/>
          <w:shd w:val="clear" w:color="auto" w:fill="FFFFFF"/>
        </w:rPr>
        <w:t>SET floor = 2</w:t>
      </w:r>
    </w:p>
    <w:p w14:paraId="2E7A9EF2" w14:textId="77777777" w:rsidR="00621444" w:rsidRDefault="00621444" w:rsidP="00621444">
      <w:pPr>
        <w:spacing w:line="360" w:lineRule="auto"/>
        <w:ind w:leftChars="100" w:left="240"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621444">
        <w:rPr>
          <w:rFonts w:eastAsia="宋体" w:cs="Segoe UI"/>
          <w:color w:val="222222"/>
          <w:szCs w:val="24"/>
          <w:shd w:val="clear" w:color="auto" w:fill="FFFFFF"/>
        </w:rPr>
        <w:t>WHERE dorm_id = 1;</w:t>
      </w:r>
    </w:p>
    <w:p w14:paraId="31307DFC" w14:textId="77777777" w:rsidR="00621444" w:rsidRPr="00621444" w:rsidRDefault="00621444" w:rsidP="00621444">
      <w:pPr>
        <w:spacing w:line="360" w:lineRule="auto"/>
        <w:ind w:firstLineChars="200" w:firstLine="480"/>
        <w:rPr>
          <w:rFonts w:cs="Segoe UI"/>
          <w:color w:val="222222"/>
          <w:szCs w:val="24"/>
          <w:shd w:val="clear" w:color="auto" w:fill="FFFFFF"/>
        </w:rPr>
      </w:pPr>
      <w:r>
        <w:rPr>
          <w:rFonts w:eastAsia="宋体" w:cs="Segoe UI" w:hint="eastAsia"/>
          <w:color w:val="222222"/>
          <w:szCs w:val="24"/>
          <w:shd w:val="clear" w:color="auto" w:fill="FFFFFF"/>
        </w:rPr>
        <w:t>2</w:t>
      </w:r>
      <w:r>
        <w:rPr>
          <w:rFonts w:eastAsia="宋体" w:cs="Segoe UI" w:hint="eastAsia"/>
          <w:color w:val="222222"/>
          <w:szCs w:val="24"/>
          <w:shd w:val="clear" w:color="auto" w:fill="FFFFFF"/>
        </w:rPr>
        <w:t>、</w:t>
      </w:r>
      <w:r w:rsidRPr="00621444">
        <w:rPr>
          <w:rFonts w:cs="Segoe UI"/>
          <w:color w:val="222222"/>
          <w:szCs w:val="24"/>
          <w:shd w:val="clear" w:color="auto" w:fill="FFFFFF"/>
        </w:rPr>
        <w:t>将</w:t>
      </w:r>
      <w:r w:rsidRPr="00621444">
        <w:rPr>
          <w:rFonts w:cs="Segoe UI"/>
          <w:color w:val="222222"/>
          <w:szCs w:val="24"/>
          <w:shd w:val="clear" w:color="auto" w:fill="FFFFFF"/>
        </w:rPr>
        <w:t xml:space="preserve"> dormitories </w:t>
      </w:r>
      <w:r w:rsidRPr="00621444">
        <w:rPr>
          <w:rFonts w:cs="Segoe UI"/>
          <w:color w:val="222222"/>
          <w:szCs w:val="24"/>
          <w:shd w:val="clear" w:color="auto" w:fill="FFFFFF"/>
        </w:rPr>
        <w:t>表中所有当前入住人数为</w:t>
      </w:r>
      <w:r w:rsidRPr="00621444">
        <w:rPr>
          <w:rFonts w:cs="Segoe UI"/>
          <w:color w:val="222222"/>
          <w:szCs w:val="24"/>
          <w:shd w:val="clear" w:color="auto" w:fill="FFFFFF"/>
        </w:rPr>
        <w:t xml:space="preserve"> 0 </w:t>
      </w:r>
      <w:r w:rsidRPr="00621444">
        <w:rPr>
          <w:rFonts w:cs="Segoe UI"/>
          <w:color w:val="222222"/>
          <w:szCs w:val="24"/>
          <w:shd w:val="clear" w:color="auto" w:fill="FFFFFF"/>
        </w:rPr>
        <w:t>的记录的房间类型改为</w:t>
      </w:r>
      <w:r w:rsidRPr="00621444">
        <w:rPr>
          <w:rFonts w:cs="Segoe UI"/>
          <w:color w:val="222222"/>
          <w:szCs w:val="24"/>
          <w:shd w:val="clear" w:color="auto" w:fill="FFFFFF"/>
        </w:rPr>
        <w:t xml:space="preserve"> '</w:t>
      </w:r>
      <w:r w:rsidRPr="00621444">
        <w:rPr>
          <w:rFonts w:cs="Segoe UI"/>
          <w:color w:val="222222"/>
          <w:szCs w:val="24"/>
          <w:shd w:val="clear" w:color="auto" w:fill="FFFFFF"/>
        </w:rPr>
        <w:t>多人间</w:t>
      </w:r>
      <w:r w:rsidRPr="00621444">
        <w:rPr>
          <w:rFonts w:cs="Segoe UI"/>
          <w:color w:val="222222"/>
          <w:szCs w:val="24"/>
          <w:shd w:val="clear" w:color="auto" w:fill="FFFFFF"/>
        </w:rPr>
        <w:t>'</w:t>
      </w:r>
      <w:r w:rsidRPr="00621444">
        <w:rPr>
          <w:rFonts w:cs="Segoe UI"/>
          <w:color w:val="222222"/>
          <w:szCs w:val="24"/>
          <w:shd w:val="clear" w:color="auto" w:fill="FFFFFF"/>
        </w:rPr>
        <w:t>。</w:t>
      </w:r>
    </w:p>
    <w:p w14:paraId="2C5DFEBF" w14:textId="77777777" w:rsidR="00621444" w:rsidRPr="00621444" w:rsidRDefault="00621444" w:rsidP="0062144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621444">
        <w:rPr>
          <w:rFonts w:eastAsia="宋体" w:cs="Segoe UI"/>
          <w:color w:val="222222"/>
          <w:szCs w:val="24"/>
          <w:shd w:val="clear" w:color="auto" w:fill="FFFFFF"/>
        </w:rPr>
        <w:t>UPDATE dormitories</w:t>
      </w:r>
    </w:p>
    <w:p w14:paraId="2D02A2D4" w14:textId="77777777" w:rsidR="00621444" w:rsidRPr="00621444" w:rsidRDefault="00621444" w:rsidP="0062144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621444">
        <w:rPr>
          <w:rFonts w:eastAsia="宋体" w:cs="Segoe UI"/>
          <w:color w:val="222222"/>
          <w:szCs w:val="24"/>
          <w:shd w:val="clear" w:color="auto" w:fill="FFFFFF"/>
        </w:rPr>
        <w:t>SET room_type = '</w:t>
      </w:r>
      <w:r w:rsidRPr="00621444">
        <w:rPr>
          <w:rFonts w:eastAsia="宋体" w:cs="Segoe UI"/>
          <w:color w:val="222222"/>
          <w:szCs w:val="24"/>
          <w:shd w:val="clear" w:color="auto" w:fill="FFFFFF"/>
        </w:rPr>
        <w:t>多人间</w:t>
      </w:r>
      <w:r w:rsidRPr="00621444">
        <w:rPr>
          <w:rFonts w:eastAsia="宋体" w:cs="Segoe UI"/>
          <w:color w:val="222222"/>
          <w:szCs w:val="24"/>
          <w:shd w:val="clear" w:color="auto" w:fill="FFFFFF"/>
        </w:rPr>
        <w:t>'</w:t>
      </w:r>
    </w:p>
    <w:p w14:paraId="592D76C1" w14:textId="77777777" w:rsidR="00621444" w:rsidRDefault="00621444" w:rsidP="0062144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621444">
        <w:rPr>
          <w:rFonts w:eastAsia="宋体" w:cs="Segoe UI"/>
          <w:color w:val="222222"/>
          <w:szCs w:val="24"/>
          <w:shd w:val="clear" w:color="auto" w:fill="FFFFFF"/>
        </w:rPr>
        <w:t>WHERE current_occupants = 0;</w:t>
      </w:r>
    </w:p>
    <w:p w14:paraId="4AF4960C" w14:textId="77777777" w:rsidR="00917F4A" w:rsidRPr="00917F4A" w:rsidRDefault="00917F4A" w:rsidP="00917F4A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917F4A">
        <w:rPr>
          <w:rFonts w:eastAsia="宋体" w:cs="Segoe UI" w:hint="eastAsia"/>
          <w:b/>
          <w:bCs/>
          <w:color w:val="222222"/>
          <w:szCs w:val="24"/>
          <w:shd w:val="clear" w:color="auto" w:fill="FFFFFF"/>
        </w:rPr>
        <w:t>6</w:t>
      </w:r>
      <w:r w:rsidRPr="00917F4A">
        <w:rPr>
          <w:rFonts w:eastAsia="宋体" w:cs="Segoe UI" w:hint="eastAsia"/>
          <w:b/>
          <w:bCs/>
          <w:color w:val="222222"/>
          <w:szCs w:val="24"/>
          <w:shd w:val="clear" w:color="auto" w:fill="FFFFFF"/>
        </w:rPr>
        <w:t>、</w:t>
      </w:r>
      <w:r w:rsidRPr="00917F4A">
        <w:rPr>
          <w:rFonts w:eastAsia="宋体" w:cs="Segoe UI"/>
          <w:b/>
          <w:bCs/>
          <w:color w:val="222222"/>
          <w:szCs w:val="24"/>
          <w:shd w:val="clear" w:color="auto" w:fill="FFFFFF"/>
        </w:rPr>
        <w:t>数据操作脚本</w:t>
      </w:r>
    </w:p>
    <w:p w14:paraId="242D1A03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>以下脚本涵盖插入、更新和删除操作，适用于完整操作流程。</w:t>
      </w:r>
    </w:p>
    <w:p w14:paraId="48D52D18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 xml:space="preserve">-- 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插入操作</w:t>
      </w:r>
    </w:p>
    <w:p w14:paraId="352FD719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>INSERT INTO dormitories (floor, room_type, capacity, current_occupants, furniture_info, allocation_history)</w:t>
      </w:r>
    </w:p>
    <w:p w14:paraId="075BAAB5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>VALUES (2, '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双人间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', 2, 1, '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床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 xml:space="preserve">, 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书桌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 xml:space="preserve">, 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衣柜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', '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张三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');</w:t>
      </w:r>
    </w:p>
    <w:p w14:paraId="62B0A650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 xml:space="preserve">-- 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结果说明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 xml:space="preserve">: 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新增了一条宿舍记录，楼层为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 xml:space="preserve"> 2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，房间类型为双人间。</w:t>
      </w:r>
    </w:p>
    <w:p w14:paraId="2DE92C9F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65619644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>INSERT INTO students (name, gender, major, class, contact, dorm_id, check_in_date, encrypted_contact)</w:t>
      </w:r>
    </w:p>
    <w:p w14:paraId="6BCEABFB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>VALUES ('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张三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', '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男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', '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计算机科学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', '2023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级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1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班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', '12345678901', 2, '2023-09-01', '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加密数据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1');</w:t>
      </w:r>
    </w:p>
    <w:p w14:paraId="72A8B0FE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 xml:space="preserve">-- 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结果说明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 xml:space="preserve">: 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新增了一条学生记录，姓名为张三。</w:t>
      </w:r>
    </w:p>
    <w:p w14:paraId="4C9B075E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72768E2B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 xml:space="preserve">-- 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更新操作</w:t>
      </w:r>
    </w:p>
    <w:p w14:paraId="4938EC79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lastRenderedPageBreak/>
        <w:t>UPDATE dormitories</w:t>
      </w:r>
    </w:p>
    <w:p w14:paraId="27D4CAAE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>SET room_type = '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单人间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'</w:t>
      </w:r>
    </w:p>
    <w:p w14:paraId="29703E31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>WHERE dorm_id = 2;</w:t>
      </w:r>
    </w:p>
    <w:p w14:paraId="520EB47E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 xml:space="preserve">-- 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结果说明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 xml:space="preserve">: 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将宿舍编号为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 xml:space="preserve"> 2 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的房间类型修改为单人间。</w:t>
      </w:r>
    </w:p>
    <w:p w14:paraId="192F25AF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40C5713B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>UPDATE students</w:t>
      </w:r>
    </w:p>
    <w:p w14:paraId="7195C949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>SET dorm_id = NULL</w:t>
      </w:r>
    </w:p>
    <w:p w14:paraId="1A57E218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>WHERE name = '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张三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';</w:t>
      </w:r>
    </w:p>
    <w:p w14:paraId="38896DD7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 xml:space="preserve">-- 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结果说明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 xml:space="preserve">: 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将姓名为张三的学生宿舍编号清空，表示退宿。</w:t>
      </w:r>
    </w:p>
    <w:p w14:paraId="0B4790A6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5384E4FA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 xml:space="preserve">-- 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删除操作</w:t>
      </w:r>
    </w:p>
    <w:p w14:paraId="2C513F43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>DELETE FROM students</w:t>
      </w:r>
    </w:p>
    <w:p w14:paraId="43F4AB28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>WHERE student_id = 1;</w:t>
      </w:r>
    </w:p>
    <w:p w14:paraId="1C56F1C1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 xml:space="preserve">-- 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结果说明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 xml:space="preserve">: 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删除了学号为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 xml:space="preserve"> 1 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的学生记录。</w:t>
      </w:r>
    </w:p>
    <w:p w14:paraId="4E8532E2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66FDE3A9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>DELETE FROM facilities</w:t>
      </w:r>
    </w:p>
    <w:p w14:paraId="3513C940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>WHERE status = '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报废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';</w:t>
      </w:r>
    </w:p>
    <w:p w14:paraId="531C6395" w14:textId="77777777" w:rsidR="00917F4A" w:rsidRPr="00917F4A" w:rsidRDefault="00917F4A" w:rsidP="00917F4A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917F4A">
        <w:rPr>
          <w:rFonts w:eastAsia="宋体" w:cs="Segoe UI"/>
          <w:color w:val="222222"/>
          <w:szCs w:val="24"/>
          <w:shd w:val="clear" w:color="auto" w:fill="FFFFFF"/>
        </w:rPr>
        <w:t xml:space="preserve">-- 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结果说明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 xml:space="preserve">: </w:t>
      </w:r>
      <w:r w:rsidRPr="00917F4A">
        <w:rPr>
          <w:rFonts w:eastAsia="宋体" w:cs="Segoe UI"/>
          <w:color w:val="222222"/>
          <w:szCs w:val="24"/>
          <w:shd w:val="clear" w:color="auto" w:fill="FFFFFF"/>
        </w:rPr>
        <w:t>删除了状态为报废的所有设备记录。</w:t>
      </w:r>
    </w:p>
    <w:p w14:paraId="33539322" w14:textId="6B463B39" w:rsidR="003B01D4" w:rsidRPr="003B01D4" w:rsidRDefault="003B01D4" w:rsidP="003B01D4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3B01D4">
        <w:rPr>
          <w:rFonts w:eastAsia="宋体" w:cs="Segoe UI" w:hint="eastAsia"/>
          <w:b/>
          <w:bCs/>
          <w:color w:val="222222"/>
          <w:szCs w:val="24"/>
          <w:shd w:val="clear" w:color="auto" w:fill="FFFFFF"/>
        </w:rPr>
        <w:t>7</w:t>
      </w:r>
      <w:r w:rsidRPr="003B01D4">
        <w:rPr>
          <w:rFonts w:eastAsia="宋体" w:cs="Segoe UI" w:hint="eastAsia"/>
          <w:b/>
          <w:bCs/>
          <w:color w:val="222222"/>
          <w:szCs w:val="24"/>
          <w:shd w:val="clear" w:color="auto" w:fill="FFFFFF"/>
        </w:rPr>
        <w:t>、</w:t>
      </w:r>
      <w:r w:rsidRPr="003B01D4">
        <w:rPr>
          <w:rFonts w:eastAsia="宋体" w:cs="Segoe UI"/>
          <w:b/>
          <w:bCs/>
          <w:color w:val="222222"/>
          <w:szCs w:val="24"/>
          <w:shd w:val="clear" w:color="auto" w:fill="FFFFFF"/>
        </w:rPr>
        <w:t xml:space="preserve"> ORDER BY </w:t>
      </w:r>
      <w:r w:rsidRPr="003B01D4">
        <w:rPr>
          <w:rFonts w:eastAsia="宋体" w:cs="Segoe UI"/>
          <w:b/>
          <w:bCs/>
          <w:color w:val="222222"/>
          <w:szCs w:val="24"/>
          <w:shd w:val="clear" w:color="auto" w:fill="FFFFFF"/>
        </w:rPr>
        <w:t>子句对查询结果排序</w:t>
      </w:r>
    </w:p>
    <w:p w14:paraId="6237A526" w14:textId="77777777" w:rsidR="003B01D4" w:rsidRPr="003B01D4" w:rsidRDefault="003B01D4" w:rsidP="003B01D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3B01D4">
        <w:rPr>
          <w:rFonts w:eastAsia="宋体" w:cs="Segoe UI"/>
          <w:color w:val="222222"/>
          <w:szCs w:val="24"/>
          <w:shd w:val="clear" w:color="auto" w:fill="FFFFFF"/>
        </w:rPr>
        <w:t xml:space="preserve">-- </w:t>
      </w:r>
      <w:r w:rsidRPr="003B01D4">
        <w:rPr>
          <w:rFonts w:eastAsia="宋体" w:cs="Segoe UI"/>
          <w:color w:val="222222"/>
          <w:szCs w:val="24"/>
          <w:shd w:val="clear" w:color="auto" w:fill="FFFFFF"/>
        </w:rPr>
        <w:t>查询宿舍表中的所有记录，并按照楼层从低到高排序</w:t>
      </w:r>
    </w:p>
    <w:p w14:paraId="0BC798E5" w14:textId="77777777" w:rsidR="003B01D4" w:rsidRPr="003B01D4" w:rsidRDefault="003B01D4" w:rsidP="003B01D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3B01D4">
        <w:rPr>
          <w:rFonts w:eastAsia="宋体" w:cs="Segoe UI"/>
          <w:color w:val="222222"/>
          <w:szCs w:val="24"/>
          <w:shd w:val="clear" w:color="auto" w:fill="FFFFFF"/>
        </w:rPr>
        <w:t>SELECT dorm_id, floor, room_type, capacity, current_occupants</w:t>
      </w:r>
    </w:p>
    <w:p w14:paraId="034146DD" w14:textId="77777777" w:rsidR="003B01D4" w:rsidRPr="003B01D4" w:rsidRDefault="003B01D4" w:rsidP="003B01D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3B01D4">
        <w:rPr>
          <w:rFonts w:eastAsia="宋体" w:cs="Segoe UI"/>
          <w:color w:val="222222"/>
          <w:szCs w:val="24"/>
          <w:shd w:val="clear" w:color="auto" w:fill="FFFFFF"/>
        </w:rPr>
        <w:t>FROM dormitories</w:t>
      </w:r>
    </w:p>
    <w:p w14:paraId="7A482C34" w14:textId="77777777" w:rsidR="003B01D4" w:rsidRPr="003B01D4" w:rsidRDefault="003B01D4" w:rsidP="003B01D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3B01D4">
        <w:rPr>
          <w:rFonts w:eastAsia="宋体" w:cs="Segoe UI"/>
          <w:color w:val="222222"/>
          <w:szCs w:val="24"/>
          <w:shd w:val="clear" w:color="auto" w:fill="FFFFFF"/>
        </w:rPr>
        <w:t>ORDER BY floor ASC;</w:t>
      </w:r>
    </w:p>
    <w:p w14:paraId="3DD4AF45" w14:textId="77777777" w:rsidR="003B01D4" w:rsidRPr="003B01D4" w:rsidRDefault="003B01D4" w:rsidP="003B01D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3B01D4">
        <w:rPr>
          <w:rFonts w:eastAsia="宋体" w:cs="Segoe UI"/>
          <w:color w:val="222222"/>
          <w:szCs w:val="24"/>
          <w:shd w:val="clear" w:color="auto" w:fill="FFFFFF"/>
        </w:rPr>
        <w:t xml:space="preserve">-- </w:t>
      </w:r>
      <w:r w:rsidRPr="003B01D4">
        <w:rPr>
          <w:rFonts w:eastAsia="宋体" w:cs="Segoe UI"/>
          <w:color w:val="222222"/>
          <w:szCs w:val="24"/>
          <w:shd w:val="clear" w:color="auto" w:fill="FFFFFF"/>
        </w:rPr>
        <w:t>查询目的</w:t>
      </w:r>
      <w:r w:rsidRPr="003B01D4">
        <w:rPr>
          <w:rFonts w:eastAsia="宋体" w:cs="Segoe UI"/>
          <w:color w:val="222222"/>
          <w:szCs w:val="24"/>
          <w:shd w:val="clear" w:color="auto" w:fill="FFFFFF"/>
        </w:rPr>
        <w:t xml:space="preserve">: </w:t>
      </w:r>
      <w:r w:rsidRPr="003B01D4">
        <w:rPr>
          <w:rFonts w:eastAsia="宋体" w:cs="Segoe UI"/>
          <w:color w:val="222222"/>
          <w:szCs w:val="24"/>
          <w:shd w:val="clear" w:color="auto" w:fill="FFFFFF"/>
        </w:rPr>
        <w:t>获取所有宿舍记录，按照楼层升序排列，便于查看分布情况。</w:t>
      </w:r>
    </w:p>
    <w:p w14:paraId="2354B585" w14:textId="77777777" w:rsidR="003B01D4" w:rsidRPr="003B01D4" w:rsidRDefault="003B01D4" w:rsidP="003B01D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3B01D4">
        <w:rPr>
          <w:rFonts w:eastAsia="宋体" w:cs="Segoe UI"/>
          <w:color w:val="222222"/>
          <w:szCs w:val="24"/>
          <w:shd w:val="clear" w:color="auto" w:fill="FFFFFF"/>
        </w:rPr>
        <w:t xml:space="preserve">-- </w:t>
      </w:r>
      <w:r w:rsidRPr="003B01D4">
        <w:rPr>
          <w:rFonts w:eastAsia="宋体" w:cs="Segoe UI"/>
          <w:color w:val="222222"/>
          <w:szCs w:val="24"/>
          <w:shd w:val="clear" w:color="auto" w:fill="FFFFFF"/>
        </w:rPr>
        <w:t>预期结果</w:t>
      </w:r>
      <w:r w:rsidRPr="003B01D4">
        <w:rPr>
          <w:rFonts w:eastAsia="宋体" w:cs="Segoe UI"/>
          <w:color w:val="222222"/>
          <w:szCs w:val="24"/>
          <w:shd w:val="clear" w:color="auto" w:fill="FFFFFF"/>
        </w:rPr>
        <w:t xml:space="preserve">: </w:t>
      </w:r>
      <w:r w:rsidRPr="003B01D4">
        <w:rPr>
          <w:rFonts w:eastAsia="宋体" w:cs="Segoe UI"/>
          <w:color w:val="222222"/>
          <w:szCs w:val="24"/>
          <w:shd w:val="clear" w:color="auto" w:fill="FFFFFF"/>
        </w:rPr>
        <w:t>所有宿舍按楼层从低到高依次排列。</w:t>
      </w:r>
    </w:p>
    <w:p w14:paraId="7CB850A9" w14:textId="651FD652" w:rsidR="00A969DF" w:rsidRPr="00A969DF" w:rsidRDefault="00A969DF" w:rsidP="00A969DF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>
        <w:rPr>
          <w:rFonts w:eastAsia="宋体" w:cs="Segoe UI" w:hint="eastAsia"/>
          <w:b/>
          <w:bCs/>
          <w:color w:val="222222"/>
          <w:szCs w:val="24"/>
          <w:shd w:val="clear" w:color="auto" w:fill="FFFFFF"/>
        </w:rPr>
        <w:t>8</w:t>
      </w:r>
      <w:r>
        <w:rPr>
          <w:rFonts w:eastAsia="宋体" w:cs="Segoe UI" w:hint="eastAsia"/>
          <w:b/>
          <w:bCs/>
          <w:color w:val="222222"/>
          <w:szCs w:val="24"/>
          <w:shd w:val="clear" w:color="auto" w:fill="FFFFFF"/>
        </w:rPr>
        <w:t>、</w:t>
      </w:r>
      <w:r w:rsidRPr="00A969DF">
        <w:rPr>
          <w:rFonts w:eastAsia="宋体" w:cs="Segoe UI"/>
          <w:b/>
          <w:bCs/>
          <w:color w:val="222222"/>
          <w:szCs w:val="24"/>
          <w:shd w:val="clear" w:color="auto" w:fill="FFFFFF"/>
        </w:rPr>
        <w:t>使用</w:t>
      </w:r>
      <w:r w:rsidRPr="00A969DF">
        <w:rPr>
          <w:rFonts w:eastAsia="宋体" w:cs="Segoe UI"/>
          <w:b/>
          <w:bCs/>
          <w:color w:val="222222"/>
          <w:szCs w:val="24"/>
          <w:shd w:val="clear" w:color="auto" w:fill="FFFFFF"/>
        </w:rPr>
        <w:t xml:space="preserve"> DISTINCT </w:t>
      </w:r>
      <w:r w:rsidRPr="00A969DF">
        <w:rPr>
          <w:rFonts w:eastAsia="宋体" w:cs="Segoe UI"/>
          <w:b/>
          <w:bCs/>
          <w:color w:val="222222"/>
          <w:szCs w:val="24"/>
          <w:shd w:val="clear" w:color="auto" w:fill="FFFFFF"/>
        </w:rPr>
        <w:t>去除重复记录</w:t>
      </w:r>
    </w:p>
    <w:p w14:paraId="45FB4F5E" w14:textId="116E00BA" w:rsidR="00A969DF" w:rsidRPr="00A969DF" w:rsidRDefault="00A969DF" w:rsidP="00A969DF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A969DF">
        <w:rPr>
          <w:rFonts w:eastAsia="宋体" w:cs="Segoe UI"/>
          <w:color w:val="222222"/>
          <w:szCs w:val="24"/>
          <w:shd w:val="clear" w:color="auto" w:fill="FFFFFF"/>
        </w:rPr>
        <w:t>查询所有宿舍中存在的唯一房间类型</w:t>
      </w:r>
    </w:p>
    <w:p w14:paraId="50CA88BB" w14:textId="77777777" w:rsidR="00A969DF" w:rsidRPr="00A969DF" w:rsidRDefault="00A969DF" w:rsidP="00A969DF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A969DF">
        <w:rPr>
          <w:rFonts w:eastAsia="宋体" w:cs="Segoe UI"/>
          <w:color w:val="222222"/>
          <w:szCs w:val="24"/>
          <w:shd w:val="clear" w:color="auto" w:fill="FFFFFF"/>
        </w:rPr>
        <w:t xml:space="preserve">-- </w:t>
      </w:r>
      <w:r w:rsidRPr="00A969DF">
        <w:rPr>
          <w:rFonts w:eastAsia="宋体" w:cs="Segoe UI"/>
          <w:color w:val="222222"/>
          <w:szCs w:val="24"/>
          <w:shd w:val="clear" w:color="auto" w:fill="FFFFFF"/>
        </w:rPr>
        <w:t>查询宿舍表中所有不同的房间类型，去除重复记录</w:t>
      </w:r>
    </w:p>
    <w:p w14:paraId="04EC5830" w14:textId="77777777" w:rsidR="00A969DF" w:rsidRPr="00A969DF" w:rsidRDefault="00A969DF" w:rsidP="00A969DF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A969DF">
        <w:rPr>
          <w:rFonts w:eastAsia="宋体" w:cs="Segoe UI"/>
          <w:color w:val="222222"/>
          <w:szCs w:val="24"/>
          <w:shd w:val="clear" w:color="auto" w:fill="FFFFFF"/>
        </w:rPr>
        <w:t>SELECT DISTINCT room_type</w:t>
      </w:r>
    </w:p>
    <w:p w14:paraId="79FFCC47" w14:textId="77777777" w:rsidR="00A969DF" w:rsidRPr="00A969DF" w:rsidRDefault="00A969DF" w:rsidP="00A969DF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A969DF">
        <w:rPr>
          <w:rFonts w:eastAsia="宋体" w:cs="Segoe UI"/>
          <w:color w:val="222222"/>
          <w:szCs w:val="24"/>
          <w:shd w:val="clear" w:color="auto" w:fill="FFFFFF"/>
        </w:rPr>
        <w:t>FROM dormitories;</w:t>
      </w:r>
    </w:p>
    <w:p w14:paraId="654CAB63" w14:textId="77777777" w:rsidR="00A969DF" w:rsidRPr="00A969DF" w:rsidRDefault="00A969DF" w:rsidP="00A969DF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A969DF">
        <w:rPr>
          <w:rFonts w:eastAsia="宋体" w:cs="Segoe UI"/>
          <w:color w:val="222222"/>
          <w:szCs w:val="24"/>
          <w:shd w:val="clear" w:color="auto" w:fill="FFFFFF"/>
        </w:rPr>
        <w:t xml:space="preserve">-- </w:t>
      </w:r>
      <w:r w:rsidRPr="00A969DF">
        <w:rPr>
          <w:rFonts w:eastAsia="宋体" w:cs="Segoe UI"/>
          <w:color w:val="222222"/>
          <w:szCs w:val="24"/>
          <w:shd w:val="clear" w:color="auto" w:fill="FFFFFF"/>
        </w:rPr>
        <w:t>查询目的</w:t>
      </w:r>
      <w:r w:rsidRPr="00A969DF">
        <w:rPr>
          <w:rFonts w:eastAsia="宋体" w:cs="Segoe UI"/>
          <w:color w:val="222222"/>
          <w:szCs w:val="24"/>
          <w:shd w:val="clear" w:color="auto" w:fill="FFFFFF"/>
        </w:rPr>
        <w:t xml:space="preserve">: </w:t>
      </w:r>
      <w:r w:rsidRPr="00A969DF">
        <w:rPr>
          <w:rFonts w:eastAsia="宋体" w:cs="Segoe UI"/>
          <w:color w:val="222222"/>
          <w:szCs w:val="24"/>
          <w:shd w:val="clear" w:color="auto" w:fill="FFFFFF"/>
        </w:rPr>
        <w:t>获取宿舍表中存在的房间类型，避免重复显示。</w:t>
      </w:r>
    </w:p>
    <w:p w14:paraId="4957EEDF" w14:textId="77777777" w:rsidR="00A969DF" w:rsidRPr="00A969DF" w:rsidRDefault="00A969DF" w:rsidP="00A969DF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A969DF">
        <w:rPr>
          <w:rFonts w:eastAsia="宋体" w:cs="Segoe UI"/>
          <w:color w:val="222222"/>
          <w:szCs w:val="24"/>
          <w:shd w:val="clear" w:color="auto" w:fill="FFFFFF"/>
        </w:rPr>
        <w:lastRenderedPageBreak/>
        <w:t xml:space="preserve">-- </w:t>
      </w:r>
      <w:r w:rsidRPr="00A969DF">
        <w:rPr>
          <w:rFonts w:eastAsia="宋体" w:cs="Segoe UI"/>
          <w:color w:val="222222"/>
          <w:szCs w:val="24"/>
          <w:shd w:val="clear" w:color="auto" w:fill="FFFFFF"/>
        </w:rPr>
        <w:t>预期结果</w:t>
      </w:r>
      <w:r w:rsidRPr="00A969DF">
        <w:rPr>
          <w:rFonts w:eastAsia="宋体" w:cs="Segoe UI"/>
          <w:color w:val="222222"/>
          <w:szCs w:val="24"/>
          <w:shd w:val="clear" w:color="auto" w:fill="FFFFFF"/>
        </w:rPr>
        <w:t xml:space="preserve">: </w:t>
      </w:r>
      <w:r w:rsidRPr="00A969DF">
        <w:rPr>
          <w:rFonts w:eastAsia="宋体" w:cs="Segoe UI"/>
          <w:color w:val="222222"/>
          <w:szCs w:val="24"/>
          <w:shd w:val="clear" w:color="auto" w:fill="FFFFFF"/>
        </w:rPr>
        <w:t>返回</w:t>
      </w:r>
      <w:r w:rsidRPr="00A969DF">
        <w:rPr>
          <w:rFonts w:eastAsia="宋体" w:cs="Segoe UI"/>
          <w:color w:val="222222"/>
          <w:szCs w:val="24"/>
          <w:shd w:val="clear" w:color="auto" w:fill="FFFFFF"/>
        </w:rPr>
        <w:t>“</w:t>
      </w:r>
      <w:r w:rsidRPr="00A969DF">
        <w:rPr>
          <w:rFonts w:eastAsia="宋体" w:cs="Segoe UI"/>
          <w:color w:val="222222"/>
          <w:szCs w:val="24"/>
          <w:shd w:val="clear" w:color="auto" w:fill="FFFFFF"/>
        </w:rPr>
        <w:t>单人间</w:t>
      </w:r>
      <w:r w:rsidRPr="00A969DF">
        <w:rPr>
          <w:rFonts w:eastAsia="宋体" w:cs="Segoe UI"/>
          <w:color w:val="222222"/>
          <w:szCs w:val="24"/>
          <w:shd w:val="clear" w:color="auto" w:fill="FFFFFF"/>
        </w:rPr>
        <w:t>”</w:t>
      </w:r>
      <w:r w:rsidRPr="00A969DF">
        <w:rPr>
          <w:rFonts w:eastAsia="宋体" w:cs="Segoe UI"/>
          <w:color w:val="222222"/>
          <w:szCs w:val="24"/>
          <w:shd w:val="clear" w:color="auto" w:fill="FFFFFF"/>
        </w:rPr>
        <w:t>、</w:t>
      </w:r>
      <w:r w:rsidRPr="00A969DF">
        <w:rPr>
          <w:rFonts w:eastAsia="宋体" w:cs="Segoe UI"/>
          <w:color w:val="222222"/>
          <w:szCs w:val="24"/>
          <w:shd w:val="clear" w:color="auto" w:fill="FFFFFF"/>
        </w:rPr>
        <w:t>“</w:t>
      </w:r>
      <w:r w:rsidRPr="00A969DF">
        <w:rPr>
          <w:rFonts w:eastAsia="宋体" w:cs="Segoe UI"/>
          <w:color w:val="222222"/>
          <w:szCs w:val="24"/>
          <w:shd w:val="clear" w:color="auto" w:fill="FFFFFF"/>
        </w:rPr>
        <w:t>双人间</w:t>
      </w:r>
      <w:r w:rsidRPr="00A969DF">
        <w:rPr>
          <w:rFonts w:eastAsia="宋体" w:cs="Segoe UI"/>
          <w:color w:val="222222"/>
          <w:szCs w:val="24"/>
          <w:shd w:val="clear" w:color="auto" w:fill="FFFFFF"/>
        </w:rPr>
        <w:t>”</w:t>
      </w:r>
      <w:r w:rsidRPr="00A969DF">
        <w:rPr>
          <w:rFonts w:eastAsia="宋体" w:cs="Segoe UI"/>
          <w:color w:val="222222"/>
          <w:szCs w:val="24"/>
          <w:shd w:val="clear" w:color="auto" w:fill="FFFFFF"/>
        </w:rPr>
        <w:t>、</w:t>
      </w:r>
      <w:r w:rsidRPr="00A969DF">
        <w:rPr>
          <w:rFonts w:eastAsia="宋体" w:cs="Segoe UI"/>
          <w:color w:val="222222"/>
          <w:szCs w:val="24"/>
          <w:shd w:val="clear" w:color="auto" w:fill="FFFFFF"/>
        </w:rPr>
        <w:t>“</w:t>
      </w:r>
      <w:r w:rsidRPr="00A969DF">
        <w:rPr>
          <w:rFonts w:eastAsia="宋体" w:cs="Segoe UI"/>
          <w:color w:val="222222"/>
          <w:szCs w:val="24"/>
          <w:shd w:val="clear" w:color="auto" w:fill="FFFFFF"/>
        </w:rPr>
        <w:t>多人间</w:t>
      </w:r>
      <w:r w:rsidRPr="00A969DF">
        <w:rPr>
          <w:rFonts w:eastAsia="宋体" w:cs="Segoe UI"/>
          <w:color w:val="222222"/>
          <w:szCs w:val="24"/>
          <w:shd w:val="clear" w:color="auto" w:fill="FFFFFF"/>
        </w:rPr>
        <w:t>”</w:t>
      </w:r>
      <w:r w:rsidRPr="00A969DF">
        <w:rPr>
          <w:rFonts w:eastAsia="宋体" w:cs="Segoe UI"/>
          <w:color w:val="222222"/>
          <w:szCs w:val="24"/>
          <w:shd w:val="clear" w:color="auto" w:fill="FFFFFF"/>
        </w:rPr>
        <w:t>这三种房间类型，每种仅显示一次。</w:t>
      </w:r>
    </w:p>
    <w:p w14:paraId="17060F81" w14:textId="03C485CA" w:rsidR="00917F4A" w:rsidRPr="00621444" w:rsidRDefault="00917F4A" w:rsidP="0062144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10A1B40A" w14:textId="75C15880" w:rsidR="00621444" w:rsidRDefault="0062144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</w:p>
    <w:p w14:paraId="72755DEC" w14:textId="77777777" w:rsidR="00621444" w:rsidRPr="00744C50" w:rsidRDefault="0062144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</w:p>
    <w:p w14:paraId="388A1AA6" w14:textId="77777777" w:rsidR="00BC3942" w:rsidRDefault="007C75FD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>
        <w:rPr>
          <w:rFonts w:eastAsia="宋体" w:cs="Segoe UI" w:hint="eastAsia"/>
          <w:b/>
          <w:bCs/>
          <w:color w:val="222222"/>
          <w:szCs w:val="24"/>
          <w:shd w:val="clear" w:color="auto" w:fill="FFFFFF"/>
        </w:rPr>
        <w:t>4</w:t>
      </w:r>
      <w:r>
        <w:rPr>
          <w:rFonts w:eastAsia="宋体" w:cs="Segoe UI" w:hint="eastAsia"/>
          <w:b/>
          <w:bCs/>
          <w:color w:val="222222"/>
          <w:szCs w:val="24"/>
          <w:shd w:val="clear" w:color="auto" w:fill="FFFFFF"/>
        </w:rPr>
        <w:t>、数据库完整性与安全性</w:t>
      </w:r>
    </w:p>
    <w:p w14:paraId="0DCB15F9" w14:textId="7B574DFC" w:rsidR="003C6887" w:rsidRDefault="001679A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>
        <w:rPr>
          <w:rFonts w:eastAsia="宋体" w:cs="Segoe UI" w:hint="eastAsia"/>
          <w:color w:val="222222"/>
          <w:szCs w:val="24"/>
          <w:shd w:val="clear" w:color="auto" w:fill="FFFFFF"/>
        </w:rPr>
        <w:t xml:space="preserve">4.1 </w:t>
      </w:r>
      <w:r w:rsidR="007C75FD">
        <w:rPr>
          <w:rFonts w:eastAsia="宋体" w:cs="Segoe UI" w:hint="eastAsia"/>
          <w:color w:val="222222"/>
          <w:szCs w:val="24"/>
          <w:shd w:val="clear" w:color="auto" w:fill="FFFFFF"/>
        </w:rPr>
        <w:t>完整性约束验证</w:t>
      </w:r>
    </w:p>
    <w:p w14:paraId="54A3A6ED" w14:textId="77777777" w:rsidR="001679A4" w:rsidRPr="001679A4" w:rsidRDefault="001679A4" w:rsidP="001679A4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b/>
          <w:bCs/>
          <w:color w:val="222222"/>
          <w:szCs w:val="24"/>
          <w:shd w:val="clear" w:color="auto" w:fill="FFFFFF"/>
        </w:rPr>
        <w:t xml:space="preserve">1. </w:t>
      </w:r>
      <w:r w:rsidRPr="001679A4">
        <w:rPr>
          <w:rFonts w:eastAsia="宋体" w:cs="Segoe UI"/>
          <w:b/>
          <w:bCs/>
          <w:color w:val="222222"/>
          <w:szCs w:val="24"/>
          <w:shd w:val="clear" w:color="auto" w:fill="FFFFFF"/>
        </w:rPr>
        <w:t>完整性约束验证</w:t>
      </w:r>
    </w:p>
    <w:p w14:paraId="2547C710" w14:textId="77777777" w:rsidR="001679A4" w:rsidRPr="001679A4" w:rsidRDefault="001679A4" w:rsidP="001679A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color w:val="222222"/>
          <w:szCs w:val="24"/>
          <w:shd w:val="clear" w:color="auto" w:fill="FFFFFF"/>
        </w:rPr>
        <w:t>完整性约束用于确保数据库中的数据符合规则和业务逻辑，主要包括以下四种类型：</w:t>
      </w:r>
    </w:p>
    <w:p w14:paraId="4DAC790B" w14:textId="77777777" w:rsidR="001679A4" w:rsidRPr="001679A4" w:rsidRDefault="001679A4" w:rsidP="001679A4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b/>
          <w:bCs/>
          <w:color w:val="222222"/>
          <w:szCs w:val="24"/>
          <w:shd w:val="clear" w:color="auto" w:fill="FFFFFF"/>
        </w:rPr>
        <w:t xml:space="preserve">1.1 </w:t>
      </w:r>
      <w:r w:rsidRPr="001679A4">
        <w:rPr>
          <w:rFonts w:eastAsia="宋体" w:cs="Segoe UI"/>
          <w:b/>
          <w:bCs/>
          <w:color w:val="222222"/>
          <w:szCs w:val="24"/>
          <w:shd w:val="clear" w:color="auto" w:fill="FFFFFF"/>
        </w:rPr>
        <w:t>实体完整性</w:t>
      </w:r>
    </w:p>
    <w:p w14:paraId="6CAC78BB" w14:textId="77777777" w:rsidR="001679A4" w:rsidRPr="001679A4" w:rsidRDefault="001679A4" w:rsidP="001679A4">
      <w:pPr>
        <w:numPr>
          <w:ilvl w:val="0"/>
          <w:numId w:val="9"/>
        </w:numPr>
        <w:spacing w:line="360" w:lineRule="auto"/>
        <w:ind w:firstLineChars="200" w:firstLine="482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b/>
          <w:bCs/>
          <w:color w:val="222222"/>
          <w:szCs w:val="24"/>
          <w:shd w:val="clear" w:color="auto" w:fill="FFFFFF"/>
        </w:rPr>
        <w:t>定义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：实体完整性确保每个表的主键列具有唯一性，且不能为空。</w:t>
      </w:r>
    </w:p>
    <w:p w14:paraId="2FA080B1" w14:textId="77777777" w:rsidR="001679A4" w:rsidRPr="001679A4" w:rsidRDefault="001679A4" w:rsidP="001679A4">
      <w:pPr>
        <w:numPr>
          <w:ilvl w:val="0"/>
          <w:numId w:val="9"/>
        </w:numPr>
        <w:spacing w:line="360" w:lineRule="auto"/>
        <w:ind w:firstLineChars="200" w:firstLine="482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b/>
          <w:bCs/>
          <w:color w:val="222222"/>
          <w:szCs w:val="24"/>
          <w:shd w:val="clear" w:color="auto" w:fill="FFFFFF"/>
        </w:rPr>
        <w:t>实现方法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：</w:t>
      </w:r>
    </w:p>
    <w:p w14:paraId="3B75C95D" w14:textId="77777777" w:rsidR="001679A4" w:rsidRPr="001679A4" w:rsidRDefault="001679A4" w:rsidP="001679A4">
      <w:pPr>
        <w:numPr>
          <w:ilvl w:val="1"/>
          <w:numId w:val="9"/>
        </w:num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color w:val="222222"/>
          <w:szCs w:val="24"/>
          <w:shd w:val="clear" w:color="auto" w:fill="FFFFFF"/>
        </w:rPr>
        <w:t>在表的主键列上添加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 xml:space="preserve"> PRIMARY KEY 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约束。</w:t>
      </w:r>
    </w:p>
    <w:p w14:paraId="303F07EA" w14:textId="77777777" w:rsidR="001679A4" w:rsidRPr="001679A4" w:rsidRDefault="001679A4" w:rsidP="001679A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color w:val="222222"/>
          <w:szCs w:val="24"/>
          <w:shd w:val="clear" w:color="auto" w:fill="FFFFFF"/>
        </w:rPr>
        <w:t>CREATE TABLE students (</w:t>
      </w:r>
    </w:p>
    <w:p w14:paraId="7D1F72C5" w14:textId="77777777" w:rsidR="001679A4" w:rsidRPr="001679A4" w:rsidRDefault="001679A4" w:rsidP="001679A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color w:val="222222"/>
          <w:szCs w:val="24"/>
          <w:shd w:val="clear" w:color="auto" w:fill="FFFFFF"/>
        </w:rPr>
        <w:t xml:space="preserve">    student_id INT PRIMARY KEY AUTO_INCREMENT COMMENT '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学号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',</w:t>
      </w:r>
    </w:p>
    <w:p w14:paraId="3A82FCCF" w14:textId="77777777" w:rsidR="001679A4" w:rsidRPr="001679A4" w:rsidRDefault="001679A4" w:rsidP="001679A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color w:val="222222"/>
          <w:szCs w:val="24"/>
          <w:shd w:val="clear" w:color="auto" w:fill="FFFFFF"/>
        </w:rPr>
        <w:t xml:space="preserve">    name VARCHAR(50) NOT NULL COMMENT '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姓名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',</w:t>
      </w:r>
    </w:p>
    <w:p w14:paraId="4E2953CF" w14:textId="77777777" w:rsidR="001679A4" w:rsidRPr="001679A4" w:rsidRDefault="001679A4" w:rsidP="001679A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color w:val="222222"/>
          <w:szCs w:val="24"/>
          <w:shd w:val="clear" w:color="auto" w:fill="FFFFFF"/>
        </w:rPr>
        <w:t xml:space="preserve">    gender ENUM('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男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', '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女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') NOT NULL COMMENT '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性别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',</w:t>
      </w:r>
    </w:p>
    <w:p w14:paraId="22811866" w14:textId="77777777" w:rsidR="001679A4" w:rsidRPr="001679A4" w:rsidRDefault="001679A4" w:rsidP="001679A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color w:val="222222"/>
          <w:szCs w:val="24"/>
          <w:shd w:val="clear" w:color="auto" w:fill="FFFFFF"/>
        </w:rPr>
        <w:t xml:space="preserve">    contact VARCHAR(15) NOT NULL COMMENT '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联系方式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'</w:t>
      </w:r>
    </w:p>
    <w:p w14:paraId="4D91BF9F" w14:textId="77777777" w:rsidR="001679A4" w:rsidRPr="001679A4" w:rsidRDefault="001679A4" w:rsidP="001679A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color w:val="222222"/>
          <w:szCs w:val="24"/>
          <w:shd w:val="clear" w:color="auto" w:fill="FFFFFF"/>
        </w:rPr>
        <w:t>);</w:t>
      </w:r>
    </w:p>
    <w:p w14:paraId="6B7103EF" w14:textId="77777777" w:rsidR="001679A4" w:rsidRPr="001679A4" w:rsidRDefault="001679A4" w:rsidP="001679A4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b/>
          <w:bCs/>
          <w:color w:val="222222"/>
          <w:szCs w:val="24"/>
          <w:shd w:val="clear" w:color="auto" w:fill="FFFFFF"/>
        </w:rPr>
        <w:t xml:space="preserve">1.2 </w:t>
      </w:r>
      <w:r w:rsidRPr="001679A4">
        <w:rPr>
          <w:rFonts w:eastAsia="宋体" w:cs="Segoe UI"/>
          <w:b/>
          <w:bCs/>
          <w:color w:val="222222"/>
          <w:szCs w:val="24"/>
          <w:shd w:val="clear" w:color="auto" w:fill="FFFFFF"/>
        </w:rPr>
        <w:t>域完整性</w:t>
      </w:r>
    </w:p>
    <w:p w14:paraId="69B0EB79" w14:textId="77777777" w:rsidR="001679A4" w:rsidRPr="001679A4" w:rsidRDefault="001679A4" w:rsidP="001679A4">
      <w:pPr>
        <w:numPr>
          <w:ilvl w:val="0"/>
          <w:numId w:val="10"/>
        </w:numPr>
        <w:spacing w:line="360" w:lineRule="auto"/>
        <w:ind w:firstLineChars="200" w:firstLine="482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b/>
          <w:bCs/>
          <w:color w:val="222222"/>
          <w:szCs w:val="24"/>
          <w:shd w:val="clear" w:color="auto" w:fill="FFFFFF"/>
        </w:rPr>
        <w:t>定义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：域完整性确保字段值必须满足定义的类型范围和约束条件。</w:t>
      </w:r>
    </w:p>
    <w:p w14:paraId="43466057" w14:textId="77777777" w:rsidR="001679A4" w:rsidRPr="001679A4" w:rsidRDefault="001679A4" w:rsidP="001679A4">
      <w:pPr>
        <w:numPr>
          <w:ilvl w:val="0"/>
          <w:numId w:val="10"/>
        </w:numPr>
        <w:spacing w:line="360" w:lineRule="auto"/>
        <w:ind w:firstLineChars="200" w:firstLine="482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b/>
          <w:bCs/>
          <w:color w:val="222222"/>
          <w:szCs w:val="24"/>
          <w:shd w:val="clear" w:color="auto" w:fill="FFFFFF"/>
        </w:rPr>
        <w:t>实现方法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：</w:t>
      </w:r>
    </w:p>
    <w:p w14:paraId="7DEACC35" w14:textId="77777777" w:rsidR="001679A4" w:rsidRPr="001679A4" w:rsidRDefault="001679A4" w:rsidP="001679A4">
      <w:pPr>
        <w:numPr>
          <w:ilvl w:val="1"/>
          <w:numId w:val="10"/>
        </w:num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color w:val="222222"/>
          <w:szCs w:val="24"/>
          <w:shd w:val="clear" w:color="auto" w:fill="FFFFFF"/>
        </w:rPr>
        <w:t>使用字段的数据类型（如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 xml:space="preserve"> VARCHAR, INT 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等）和约束（如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 xml:space="preserve"> NOT NULL, DEFAULT, ENUM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）。</w:t>
      </w:r>
    </w:p>
    <w:p w14:paraId="2EA994FC" w14:textId="77777777" w:rsidR="001679A4" w:rsidRPr="001679A4" w:rsidRDefault="001679A4" w:rsidP="001679A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color w:val="222222"/>
          <w:szCs w:val="24"/>
          <w:shd w:val="clear" w:color="auto" w:fill="FFFFFF"/>
        </w:rPr>
        <w:t>CREATE TABLE dormitories (</w:t>
      </w:r>
    </w:p>
    <w:p w14:paraId="3AC5418B" w14:textId="77777777" w:rsidR="001679A4" w:rsidRPr="001679A4" w:rsidRDefault="001679A4" w:rsidP="001679A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color w:val="222222"/>
          <w:szCs w:val="24"/>
          <w:shd w:val="clear" w:color="auto" w:fill="FFFFFF"/>
        </w:rPr>
        <w:t xml:space="preserve">    dorm_id INT PRIMARY KEY AUTO_INCREMENT COMMENT '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宿舍编号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',</w:t>
      </w:r>
    </w:p>
    <w:p w14:paraId="3C703B9A" w14:textId="77777777" w:rsidR="001679A4" w:rsidRPr="001679A4" w:rsidRDefault="001679A4" w:rsidP="001679A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color w:val="222222"/>
          <w:szCs w:val="24"/>
          <w:shd w:val="clear" w:color="auto" w:fill="FFFFFF"/>
        </w:rPr>
        <w:t xml:space="preserve">    floor INT NOT NULL COMMENT '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楼层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',</w:t>
      </w:r>
    </w:p>
    <w:p w14:paraId="38AB4F13" w14:textId="77777777" w:rsidR="001679A4" w:rsidRPr="001679A4" w:rsidRDefault="001679A4" w:rsidP="001679A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color w:val="222222"/>
          <w:szCs w:val="24"/>
          <w:shd w:val="clear" w:color="auto" w:fill="FFFFFF"/>
        </w:rPr>
        <w:t xml:space="preserve">    room_type ENUM('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单人间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', '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双人间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', '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多人间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') NOT NULL COMMENT '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房间类型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'</w:t>
      </w:r>
    </w:p>
    <w:p w14:paraId="1F05545C" w14:textId="77777777" w:rsidR="001679A4" w:rsidRPr="001679A4" w:rsidRDefault="001679A4" w:rsidP="001679A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color w:val="222222"/>
          <w:szCs w:val="24"/>
          <w:shd w:val="clear" w:color="auto" w:fill="FFFFFF"/>
        </w:rPr>
        <w:t>);</w:t>
      </w:r>
    </w:p>
    <w:p w14:paraId="2A8219B3" w14:textId="77777777" w:rsidR="001679A4" w:rsidRPr="001679A4" w:rsidRDefault="001679A4" w:rsidP="001679A4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b/>
          <w:bCs/>
          <w:color w:val="222222"/>
          <w:szCs w:val="24"/>
          <w:shd w:val="clear" w:color="auto" w:fill="FFFFFF"/>
        </w:rPr>
        <w:lastRenderedPageBreak/>
        <w:t xml:space="preserve">1.3 </w:t>
      </w:r>
      <w:r w:rsidRPr="001679A4">
        <w:rPr>
          <w:rFonts w:eastAsia="宋体" w:cs="Segoe UI"/>
          <w:b/>
          <w:bCs/>
          <w:color w:val="222222"/>
          <w:szCs w:val="24"/>
          <w:shd w:val="clear" w:color="auto" w:fill="FFFFFF"/>
        </w:rPr>
        <w:t>参照完整性</w:t>
      </w:r>
    </w:p>
    <w:p w14:paraId="5C20BE6B" w14:textId="77777777" w:rsidR="001679A4" w:rsidRPr="001679A4" w:rsidRDefault="001679A4" w:rsidP="001679A4">
      <w:pPr>
        <w:numPr>
          <w:ilvl w:val="0"/>
          <w:numId w:val="11"/>
        </w:numPr>
        <w:spacing w:line="360" w:lineRule="auto"/>
        <w:ind w:firstLineChars="200" w:firstLine="482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b/>
          <w:bCs/>
          <w:color w:val="222222"/>
          <w:szCs w:val="24"/>
          <w:shd w:val="clear" w:color="auto" w:fill="FFFFFF"/>
        </w:rPr>
        <w:t>定义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：参照完整性确保外键的值必须在主表中存在，或者为空。</w:t>
      </w:r>
    </w:p>
    <w:p w14:paraId="6F35F944" w14:textId="77777777" w:rsidR="001679A4" w:rsidRPr="001679A4" w:rsidRDefault="001679A4" w:rsidP="001679A4">
      <w:pPr>
        <w:numPr>
          <w:ilvl w:val="0"/>
          <w:numId w:val="11"/>
        </w:numPr>
        <w:spacing w:line="360" w:lineRule="auto"/>
        <w:ind w:firstLineChars="200" w:firstLine="482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b/>
          <w:bCs/>
          <w:color w:val="222222"/>
          <w:szCs w:val="24"/>
          <w:shd w:val="clear" w:color="auto" w:fill="FFFFFF"/>
        </w:rPr>
        <w:t>实现方法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：</w:t>
      </w:r>
    </w:p>
    <w:p w14:paraId="04A8A336" w14:textId="77777777" w:rsidR="001679A4" w:rsidRPr="001679A4" w:rsidRDefault="001679A4" w:rsidP="001679A4">
      <w:pPr>
        <w:numPr>
          <w:ilvl w:val="1"/>
          <w:numId w:val="11"/>
        </w:num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color w:val="222222"/>
          <w:szCs w:val="24"/>
          <w:shd w:val="clear" w:color="auto" w:fill="FFFFFF"/>
        </w:rPr>
        <w:t>使用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 xml:space="preserve"> FOREIGN KEY 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约束，设置外键关联。</w:t>
      </w:r>
    </w:p>
    <w:p w14:paraId="4E722006" w14:textId="77777777" w:rsidR="001679A4" w:rsidRPr="001679A4" w:rsidRDefault="001679A4" w:rsidP="001679A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color w:val="222222"/>
          <w:szCs w:val="24"/>
          <w:shd w:val="clear" w:color="auto" w:fill="FFFFFF"/>
        </w:rPr>
        <w:t>CREATE TABLE students (</w:t>
      </w:r>
    </w:p>
    <w:p w14:paraId="0B435B87" w14:textId="77777777" w:rsidR="001679A4" w:rsidRPr="001679A4" w:rsidRDefault="001679A4" w:rsidP="001679A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color w:val="222222"/>
          <w:szCs w:val="24"/>
          <w:shd w:val="clear" w:color="auto" w:fill="FFFFFF"/>
        </w:rPr>
        <w:t xml:space="preserve">    student_id INT PRIMARY KEY AUTO_INCREMENT COMMENT '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学号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',</w:t>
      </w:r>
    </w:p>
    <w:p w14:paraId="321AF940" w14:textId="77777777" w:rsidR="001679A4" w:rsidRPr="001679A4" w:rsidRDefault="001679A4" w:rsidP="001679A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color w:val="222222"/>
          <w:szCs w:val="24"/>
          <w:shd w:val="clear" w:color="auto" w:fill="FFFFFF"/>
        </w:rPr>
        <w:t xml:space="preserve">    dorm_id INT COMMENT '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宿舍编号</w:t>
      </w:r>
      <w:r w:rsidRPr="001679A4">
        <w:rPr>
          <w:rFonts w:eastAsia="宋体" w:cs="Segoe UI"/>
          <w:color w:val="222222"/>
          <w:szCs w:val="24"/>
          <w:shd w:val="clear" w:color="auto" w:fill="FFFFFF"/>
        </w:rPr>
        <w:t>',</w:t>
      </w:r>
    </w:p>
    <w:p w14:paraId="4FD8D05C" w14:textId="77777777" w:rsidR="001679A4" w:rsidRPr="001679A4" w:rsidRDefault="001679A4" w:rsidP="001679A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color w:val="222222"/>
          <w:szCs w:val="24"/>
          <w:shd w:val="clear" w:color="auto" w:fill="FFFFFF"/>
        </w:rPr>
        <w:t xml:space="preserve">    FOREIGN KEY (dorm_id) REFERENCES dormitories(dorm_id)</w:t>
      </w:r>
    </w:p>
    <w:p w14:paraId="4BBE3788" w14:textId="77777777" w:rsidR="001679A4" w:rsidRDefault="001679A4" w:rsidP="001679A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1679A4">
        <w:rPr>
          <w:rFonts w:eastAsia="宋体" w:cs="Segoe UI"/>
          <w:color w:val="222222"/>
          <w:szCs w:val="24"/>
          <w:shd w:val="clear" w:color="auto" w:fill="FFFFFF"/>
        </w:rPr>
        <w:t>);</w:t>
      </w:r>
    </w:p>
    <w:p w14:paraId="38631CC9" w14:textId="47BA177F" w:rsidR="00822FD2" w:rsidRPr="00734513" w:rsidRDefault="00734513" w:rsidP="001679A4">
      <w:pPr>
        <w:spacing w:line="360" w:lineRule="auto"/>
        <w:ind w:firstLineChars="200" w:firstLine="482"/>
        <w:rPr>
          <w:rFonts w:eastAsia="宋体" w:cs="Segoe UI" w:hint="eastAsia"/>
          <w:b/>
          <w:bCs/>
          <w:color w:val="222222"/>
          <w:szCs w:val="24"/>
          <w:shd w:val="clear" w:color="auto" w:fill="FFFFFF"/>
        </w:rPr>
      </w:pPr>
      <w:r w:rsidRPr="00734513">
        <w:rPr>
          <w:rFonts w:eastAsia="宋体" w:cs="Segoe UI" w:hint="eastAsia"/>
          <w:b/>
          <w:bCs/>
          <w:color w:val="222222"/>
          <w:szCs w:val="24"/>
          <w:shd w:val="clear" w:color="auto" w:fill="FFFFFF"/>
        </w:rPr>
        <w:t xml:space="preserve">1.4 </w:t>
      </w:r>
      <w:r w:rsidRPr="00734513">
        <w:rPr>
          <w:rFonts w:eastAsia="宋体" w:cs="Segoe UI" w:hint="eastAsia"/>
          <w:b/>
          <w:bCs/>
          <w:color w:val="222222"/>
          <w:szCs w:val="24"/>
          <w:shd w:val="clear" w:color="auto" w:fill="FFFFFF"/>
        </w:rPr>
        <w:t>故意违反参照性约束</w:t>
      </w:r>
    </w:p>
    <w:p w14:paraId="15785CFF" w14:textId="0542AB3F" w:rsidR="00734513" w:rsidRPr="00734513" w:rsidRDefault="00734513" w:rsidP="00734513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1: 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插入违反主键约束的记录</w:t>
      </w:r>
    </w:p>
    <w:p w14:paraId="7A274209" w14:textId="77777777" w:rsidR="00734513" w:rsidRPr="00734513" w:rsidRDefault="00734513" w:rsidP="00734513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-- 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向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 students 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表中插入两条记录，尝试使用相同的主键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 student_id</w:t>
      </w:r>
    </w:p>
    <w:p w14:paraId="4F1D48AE" w14:textId="77777777" w:rsidR="00734513" w:rsidRPr="00734513" w:rsidRDefault="00734513" w:rsidP="00734513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color w:val="222222"/>
          <w:szCs w:val="24"/>
          <w:shd w:val="clear" w:color="auto" w:fill="FFFFFF"/>
        </w:rPr>
        <w:t>INSERT INTO students (student_id, name, gender, major, class, contact, dorm_id, check_in_date, encrypted_contact)</w:t>
      </w:r>
    </w:p>
    <w:p w14:paraId="317A2D54" w14:textId="77777777" w:rsidR="00734513" w:rsidRPr="00734513" w:rsidRDefault="00734513" w:rsidP="00734513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color w:val="222222"/>
          <w:szCs w:val="24"/>
          <w:shd w:val="clear" w:color="auto" w:fill="FFFFFF"/>
        </w:rPr>
        <w:t>VALUES (1, '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张三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', '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男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', '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计算机科学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', '2023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级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1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班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', '12345678901', 1, '2023-09-01', '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加密数据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1');</w:t>
      </w:r>
    </w:p>
    <w:p w14:paraId="3729BB7E" w14:textId="77777777" w:rsidR="00734513" w:rsidRPr="00734513" w:rsidRDefault="00734513" w:rsidP="00734513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570AB1A8" w14:textId="77777777" w:rsidR="00734513" w:rsidRPr="00734513" w:rsidRDefault="00734513" w:rsidP="00734513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color w:val="222222"/>
          <w:szCs w:val="24"/>
          <w:shd w:val="clear" w:color="auto" w:fill="FFFFFF"/>
        </w:rPr>
        <w:t>INSERT INTO students (student_id, name, gender, major, class, contact, dorm_id, check_in_date, encrypted_contact)</w:t>
      </w:r>
    </w:p>
    <w:p w14:paraId="504E4E8D" w14:textId="77777777" w:rsidR="00734513" w:rsidRPr="00734513" w:rsidRDefault="00734513" w:rsidP="00734513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color w:val="222222"/>
          <w:szCs w:val="24"/>
          <w:shd w:val="clear" w:color="auto" w:fill="FFFFFF"/>
        </w:rPr>
        <w:t>VALUES (1, '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李四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', '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女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', '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软件工程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', '2023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级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2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班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', '12345678902', 2, '2023-09-02', '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加密数据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2');</w:t>
      </w:r>
    </w:p>
    <w:p w14:paraId="67284CDD" w14:textId="77777777" w:rsidR="00734513" w:rsidRPr="00734513" w:rsidRDefault="00734513" w:rsidP="00734513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b/>
          <w:bCs/>
          <w:color w:val="222222"/>
          <w:szCs w:val="24"/>
          <w:shd w:val="clear" w:color="auto" w:fill="FFFFFF"/>
        </w:rPr>
        <w:t>预期结果</w:t>
      </w:r>
    </w:p>
    <w:p w14:paraId="1019ABBB" w14:textId="77777777" w:rsidR="00734513" w:rsidRPr="00734513" w:rsidRDefault="00734513" w:rsidP="00734513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color w:val="222222"/>
          <w:szCs w:val="24"/>
          <w:shd w:val="clear" w:color="auto" w:fill="FFFFFF"/>
        </w:rPr>
        <w:t>第二条记录的插入应失败，因为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 student_id 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是主键，主键值必须唯一。</w:t>
      </w:r>
    </w:p>
    <w:p w14:paraId="43DDD88F" w14:textId="77777777" w:rsidR="00734513" w:rsidRPr="00734513" w:rsidRDefault="00734513" w:rsidP="00734513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b/>
          <w:bCs/>
          <w:color w:val="222222"/>
          <w:szCs w:val="24"/>
          <w:shd w:val="clear" w:color="auto" w:fill="FFFFFF"/>
        </w:rPr>
        <w:t>实际结果</w:t>
      </w:r>
    </w:p>
    <w:p w14:paraId="30C9C58F" w14:textId="77777777" w:rsidR="00734513" w:rsidRPr="00734513" w:rsidRDefault="00734513" w:rsidP="00734513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color w:val="222222"/>
          <w:szCs w:val="24"/>
          <w:shd w:val="clear" w:color="auto" w:fill="FFFFFF"/>
        </w:rPr>
        <w:t>数据库报错信息如下：</w:t>
      </w:r>
    </w:p>
    <w:p w14:paraId="7165EA28" w14:textId="77777777" w:rsidR="00734513" w:rsidRPr="00734513" w:rsidRDefault="00734513" w:rsidP="00734513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color w:val="222222"/>
          <w:szCs w:val="24"/>
          <w:shd w:val="clear" w:color="auto" w:fill="FFFFFF"/>
        </w:rPr>
        <w:t>ERROR 1062 (23000): Duplicate entry '1' for key 'PRIMARY'</w:t>
      </w:r>
    </w:p>
    <w:p w14:paraId="6DD4F006" w14:textId="77777777" w:rsidR="00734513" w:rsidRPr="00734513" w:rsidRDefault="00734513" w:rsidP="00734513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b/>
          <w:bCs/>
          <w:color w:val="222222"/>
          <w:szCs w:val="24"/>
          <w:shd w:val="clear" w:color="auto" w:fill="FFFFFF"/>
        </w:rPr>
        <w:t>分析</w:t>
      </w:r>
    </w:p>
    <w:p w14:paraId="1D08FAD0" w14:textId="77777777" w:rsidR="00734513" w:rsidRPr="00734513" w:rsidRDefault="00734513" w:rsidP="00734513">
      <w:pPr>
        <w:numPr>
          <w:ilvl w:val="0"/>
          <w:numId w:val="16"/>
        </w:numPr>
        <w:spacing w:line="360" w:lineRule="auto"/>
        <w:ind w:firstLineChars="200" w:firstLine="482"/>
        <w:rPr>
          <w:rFonts w:eastAsia="宋体" w:cs="Segoe UI"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b/>
          <w:bCs/>
          <w:color w:val="222222"/>
          <w:szCs w:val="24"/>
          <w:shd w:val="clear" w:color="auto" w:fill="FFFFFF"/>
        </w:rPr>
        <w:t>原因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: student_id 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列被定义为主键（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PRIMARY KEY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），主键约束要求列值唯一且非空。第二次插入尝试使用了重复的主键值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 1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，违反了主键约束。</w:t>
      </w:r>
    </w:p>
    <w:p w14:paraId="7C8AAEF0" w14:textId="77777777" w:rsidR="00734513" w:rsidRPr="00734513" w:rsidRDefault="00734513" w:rsidP="00734513">
      <w:pPr>
        <w:numPr>
          <w:ilvl w:val="0"/>
          <w:numId w:val="16"/>
        </w:numPr>
        <w:spacing w:line="360" w:lineRule="auto"/>
        <w:ind w:firstLineChars="200" w:firstLine="482"/>
        <w:rPr>
          <w:rFonts w:eastAsia="宋体" w:cs="Segoe UI"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b/>
          <w:bCs/>
          <w:color w:val="222222"/>
          <w:szCs w:val="24"/>
          <w:shd w:val="clear" w:color="auto" w:fill="FFFFFF"/>
        </w:rPr>
        <w:t>结论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: 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数据库完整性约束生效，阻止了重复主键值的插入，数据一致性得到了保证。</w:t>
      </w:r>
    </w:p>
    <w:p w14:paraId="6F6621EC" w14:textId="77777777" w:rsidR="00734513" w:rsidRPr="00734513" w:rsidRDefault="00734513" w:rsidP="00734513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color w:val="222222"/>
          <w:szCs w:val="24"/>
          <w:shd w:val="clear" w:color="auto" w:fill="FFFFFF"/>
        </w:rPr>
        <w:lastRenderedPageBreak/>
        <w:pict w14:anchorId="20DB3B22">
          <v:rect id="_x0000_i1059" style="width:0;height:1.5pt" o:hralign="center" o:hrstd="t" o:hr="t" fillcolor="#a0a0a0" stroked="f"/>
        </w:pict>
      </w:r>
    </w:p>
    <w:p w14:paraId="3C305AF0" w14:textId="69B04F33" w:rsidR="00734513" w:rsidRPr="00734513" w:rsidRDefault="00734513" w:rsidP="00734513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2: 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插入违反外键约束的记录</w:t>
      </w:r>
    </w:p>
    <w:p w14:paraId="11B16CD7" w14:textId="77777777" w:rsidR="00734513" w:rsidRPr="00734513" w:rsidRDefault="00734513" w:rsidP="00734513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-- 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向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 students 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表插入记录，其中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 dorm_id 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指向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 dormitories 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表中不存在的宿舍编号</w:t>
      </w:r>
    </w:p>
    <w:p w14:paraId="5EA93C8F" w14:textId="77777777" w:rsidR="00734513" w:rsidRPr="00734513" w:rsidRDefault="00734513" w:rsidP="00734513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color w:val="222222"/>
          <w:szCs w:val="24"/>
          <w:shd w:val="clear" w:color="auto" w:fill="FFFFFF"/>
        </w:rPr>
        <w:t>INSERT INTO students (name, gender, major, class, contact, dorm_id, check_in_date, encrypted_contact)</w:t>
      </w:r>
    </w:p>
    <w:p w14:paraId="1D852C98" w14:textId="77777777" w:rsidR="00734513" w:rsidRPr="00734513" w:rsidRDefault="00734513" w:rsidP="00734513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color w:val="222222"/>
          <w:szCs w:val="24"/>
          <w:shd w:val="clear" w:color="auto" w:fill="FFFFFF"/>
        </w:rPr>
        <w:t>VALUES ('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赵五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', '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男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', '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机械工程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', '2023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级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3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班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', '12345678903', 999, '2023-09-03', '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加密数据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3');</w:t>
      </w:r>
    </w:p>
    <w:p w14:paraId="190C7340" w14:textId="77777777" w:rsidR="00734513" w:rsidRPr="00734513" w:rsidRDefault="00734513" w:rsidP="00734513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b/>
          <w:bCs/>
          <w:color w:val="222222"/>
          <w:szCs w:val="24"/>
          <w:shd w:val="clear" w:color="auto" w:fill="FFFFFF"/>
        </w:rPr>
        <w:t>预期结果</w:t>
      </w:r>
    </w:p>
    <w:p w14:paraId="0DAE224A" w14:textId="77777777" w:rsidR="00734513" w:rsidRPr="00734513" w:rsidRDefault="00734513" w:rsidP="00734513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color w:val="222222"/>
          <w:szCs w:val="24"/>
          <w:shd w:val="clear" w:color="auto" w:fill="FFFFFF"/>
        </w:rPr>
        <w:t>插入操作应失败，因为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 dorm_id 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列是一个外键，且值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 999 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不存在于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 dormitories 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表的主键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 dorm_id 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中。</w:t>
      </w:r>
    </w:p>
    <w:p w14:paraId="6C6621A9" w14:textId="77777777" w:rsidR="00734513" w:rsidRPr="00734513" w:rsidRDefault="00734513" w:rsidP="00734513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b/>
          <w:bCs/>
          <w:color w:val="222222"/>
          <w:szCs w:val="24"/>
          <w:shd w:val="clear" w:color="auto" w:fill="FFFFFF"/>
        </w:rPr>
        <w:t>实际结果</w:t>
      </w:r>
    </w:p>
    <w:p w14:paraId="252633C0" w14:textId="77777777" w:rsidR="00734513" w:rsidRPr="00734513" w:rsidRDefault="00734513" w:rsidP="00734513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color w:val="222222"/>
          <w:szCs w:val="24"/>
          <w:shd w:val="clear" w:color="auto" w:fill="FFFFFF"/>
        </w:rPr>
        <w:t>数据库报错信息如下：</w:t>
      </w:r>
    </w:p>
    <w:p w14:paraId="7FC78C4D" w14:textId="77777777" w:rsidR="00734513" w:rsidRPr="00734513" w:rsidRDefault="00734513" w:rsidP="00734513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color w:val="222222"/>
          <w:szCs w:val="24"/>
          <w:shd w:val="clear" w:color="auto" w:fill="FFFFFF"/>
        </w:rPr>
        <w:t>ERROR 1452 (23000): Cannot add or update a child row: a foreign key constraint fails (`xsss`.`students`, CONSTRAINT `students_ibfk_1` FOREIGN KEY (`dorm_id`) REFERENCES `dormitories` (`dorm_id`))</w:t>
      </w:r>
    </w:p>
    <w:p w14:paraId="255E65F4" w14:textId="77777777" w:rsidR="00734513" w:rsidRPr="00734513" w:rsidRDefault="00734513" w:rsidP="00734513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b/>
          <w:bCs/>
          <w:color w:val="222222"/>
          <w:szCs w:val="24"/>
          <w:shd w:val="clear" w:color="auto" w:fill="FFFFFF"/>
        </w:rPr>
        <w:t>分析</w:t>
      </w:r>
    </w:p>
    <w:p w14:paraId="3179FE69" w14:textId="77777777" w:rsidR="00734513" w:rsidRPr="00734513" w:rsidRDefault="00734513" w:rsidP="00734513">
      <w:pPr>
        <w:numPr>
          <w:ilvl w:val="0"/>
          <w:numId w:val="17"/>
        </w:numPr>
        <w:spacing w:line="360" w:lineRule="auto"/>
        <w:ind w:firstLineChars="200" w:firstLine="482"/>
        <w:rPr>
          <w:rFonts w:eastAsia="宋体" w:cs="Segoe UI"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b/>
          <w:bCs/>
          <w:color w:val="222222"/>
          <w:szCs w:val="24"/>
          <w:shd w:val="clear" w:color="auto" w:fill="FFFFFF"/>
        </w:rPr>
        <w:t>原因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: dorm_id 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被定义为外键，引用了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 dormitories 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表的主键列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 dorm_id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。外键约束要求引用的值必须在父表（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dormitories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）中存在。值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 999 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不存在于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 dormitories 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表中，因此插入操作失败。</w:t>
      </w:r>
    </w:p>
    <w:p w14:paraId="3021C189" w14:textId="77777777" w:rsidR="00734513" w:rsidRPr="00734513" w:rsidRDefault="00734513" w:rsidP="00734513">
      <w:pPr>
        <w:numPr>
          <w:ilvl w:val="0"/>
          <w:numId w:val="17"/>
        </w:numPr>
        <w:spacing w:line="360" w:lineRule="auto"/>
        <w:ind w:firstLineChars="200" w:firstLine="482"/>
        <w:rPr>
          <w:rFonts w:eastAsia="宋体" w:cs="Segoe UI"/>
          <w:color w:val="222222"/>
          <w:szCs w:val="24"/>
          <w:shd w:val="clear" w:color="auto" w:fill="FFFFFF"/>
        </w:rPr>
      </w:pPr>
      <w:r w:rsidRPr="00734513">
        <w:rPr>
          <w:rFonts w:eastAsia="宋体" w:cs="Segoe UI"/>
          <w:b/>
          <w:bCs/>
          <w:color w:val="222222"/>
          <w:szCs w:val="24"/>
          <w:shd w:val="clear" w:color="auto" w:fill="FFFFFF"/>
        </w:rPr>
        <w:t>结论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 xml:space="preserve">: </w:t>
      </w:r>
      <w:r w:rsidRPr="00734513">
        <w:rPr>
          <w:rFonts w:eastAsia="宋体" w:cs="Segoe UI"/>
          <w:color w:val="222222"/>
          <w:szCs w:val="24"/>
          <w:shd w:val="clear" w:color="auto" w:fill="FFFFFF"/>
        </w:rPr>
        <w:t>数据库外键约束生效，阻止了无效外键值的插入，保证了数据的引用完整性。</w:t>
      </w:r>
    </w:p>
    <w:p w14:paraId="2F02EA03" w14:textId="77777777" w:rsidR="00822FD2" w:rsidRPr="00734513" w:rsidRDefault="00822FD2" w:rsidP="001679A4">
      <w:pPr>
        <w:spacing w:line="360" w:lineRule="auto"/>
        <w:ind w:firstLineChars="200" w:firstLine="480"/>
        <w:rPr>
          <w:rFonts w:eastAsia="宋体" w:cs="Segoe UI" w:hint="eastAsia"/>
          <w:color w:val="222222"/>
          <w:szCs w:val="24"/>
          <w:shd w:val="clear" w:color="auto" w:fill="FFFFFF"/>
        </w:rPr>
      </w:pPr>
    </w:p>
    <w:p w14:paraId="7AF0386B" w14:textId="77777777" w:rsidR="005A080F" w:rsidRPr="005A080F" w:rsidRDefault="005A080F" w:rsidP="005A080F">
      <w:pPr>
        <w:spacing w:line="360" w:lineRule="auto"/>
        <w:ind w:firstLineChars="200" w:firstLine="482"/>
        <w:rPr>
          <w:rFonts w:eastAsia="宋体" w:cs="Segoe UI"/>
          <w:b/>
          <w:bCs/>
          <w:color w:val="222222"/>
          <w:szCs w:val="24"/>
          <w:shd w:val="clear" w:color="auto" w:fill="FFFFFF"/>
        </w:rPr>
      </w:pPr>
      <w:r w:rsidRPr="005A080F">
        <w:rPr>
          <w:rFonts w:eastAsia="宋体" w:cs="Segoe UI"/>
          <w:b/>
          <w:bCs/>
          <w:color w:val="222222"/>
          <w:szCs w:val="24"/>
          <w:shd w:val="clear" w:color="auto" w:fill="FFFFFF"/>
        </w:rPr>
        <w:t>完整性约束验证报告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  <w:gridCol w:w="1190"/>
        <w:gridCol w:w="743"/>
        <w:gridCol w:w="3169"/>
        <w:gridCol w:w="2884"/>
      </w:tblGrid>
      <w:tr w:rsidR="005A080F" w:rsidRPr="005A080F" w14:paraId="152F61C8" w14:textId="77777777" w:rsidTr="005A08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B163FE" w14:textId="77777777" w:rsidR="005A080F" w:rsidRPr="005A080F" w:rsidRDefault="005A080F" w:rsidP="005A080F">
            <w:pPr>
              <w:spacing w:line="360" w:lineRule="auto"/>
              <w:jc w:val="center"/>
              <w:rPr>
                <w:rFonts w:eastAsia="宋体" w:cs="Segoe UI"/>
                <w:b/>
                <w:bCs/>
                <w:color w:val="222222"/>
                <w:szCs w:val="24"/>
                <w:shd w:val="clear" w:color="auto" w:fill="FFFFFF"/>
              </w:rPr>
            </w:pPr>
            <w:r w:rsidRPr="005A080F">
              <w:rPr>
                <w:rFonts w:eastAsia="宋体" w:cs="Segoe UI"/>
                <w:b/>
                <w:bCs/>
                <w:color w:val="222222"/>
                <w:szCs w:val="24"/>
                <w:shd w:val="clear" w:color="auto" w:fill="FFFFFF"/>
              </w:rPr>
              <w:t>操作编号</w:t>
            </w:r>
          </w:p>
        </w:tc>
        <w:tc>
          <w:tcPr>
            <w:tcW w:w="1160" w:type="dxa"/>
            <w:vAlign w:val="center"/>
            <w:hideMark/>
          </w:tcPr>
          <w:p w14:paraId="6C5602AE" w14:textId="77777777" w:rsidR="005A080F" w:rsidRPr="005A080F" w:rsidRDefault="005A080F" w:rsidP="005A080F">
            <w:pPr>
              <w:spacing w:line="360" w:lineRule="auto"/>
              <w:jc w:val="center"/>
              <w:rPr>
                <w:rFonts w:eastAsia="宋体" w:cs="Segoe UI"/>
                <w:b/>
                <w:bCs/>
                <w:color w:val="222222"/>
                <w:szCs w:val="24"/>
                <w:shd w:val="clear" w:color="auto" w:fill="FFFFFF"/>
              </w:rPr>
            </w:pPr>
            <w:r w:rsidRPr="005A080F">
              <w:rPr>
                <w:rFonts w:eastAsia="宋体" w:cs="Segoe UI"/>
                <w:b/>
                <w:bCs/>
                <w:color w:val="222222"/>
                <w:szCs w:val="24"/>
                <w:shd w:val="clear" w:color="auto" w:fill="FFFFFF"/>
              </w:rPr>
              <w:t>操作描述</w:t>
            </w:r>
          </w:p>
        </w:tc>
        <w:tc>
          <w:tcPr>
            <w:tcW w:w="713" w:type="dxa"/>
            <w:vAlign w:val="center"/>
            <w:hideMark/>
          </w:tcPr>
          <w:p w14:paraId="3AB1AD58" w14:textId="4E26A68B" w:rsidR="005A080F" w:rsidRPr="005A080F" w:rsidRDefault="005A080F" w:rsidP="005A080F">
            <w:pPr>
              <w:spacing w:line="360" w:lineRule="auto"/>
              <w:jc w:val="center"/>
              <w:rPr>
                <w:rFonts w:eastAsia="宋体" w:cs="Segoe UI"/>
                <w:b/>
                <w:bCs/>
                <w:color w:val="222222"/>
                <w:szCs w:val="24"/>
                <w:shd w:val="clear" w:color="auto" w:fill="FFFFFF"/>
              </w:rPr>
            </w:pPr>
            <w:r w:rsidRPr="005A080F">
              <w:rPr>
                <w:rFonts w:eastAsia="宋体" w:cs="Segoe UI"/>
                <w:b/>
                <w:bCs/>
                <w:color w:val="222222"/>
                <w:szCs w:val="24"/>
                <w:shd w:val="clear" w:color="auto" w:fill="FFFFFF"/>
              </w:rPr>
              <w:t>预期结果</w:t>
            </w:r>
          </w:p>
        </w:tc>
        <w:tc>
          <w:tcPr>
            <w:tcW w:w="3139" w:type="dxa"/>
            <w:vAlign w:val="center"/>
            <w:hideMark/>
          </w:tcPr>
          <w:p w14:paraId="4D53E49B" w14:textId="77777777" w:rsidR="005A080F" w:rsidRPr="005A080F" w:rsidRDefault="005A080F" w:rsidP="005A080F">
            <w:pPr>
              <w:spacing w:line="360" w:lineRule="auto"/>
              <w:ind w:firstLineChars="200" w:firstLine="482"/>
              <w:rPr>
                <w:rFonts w:eastAsia="宋体" w:cs="Segoe UI"/>
                <w:b/>
                <w:bCs/>
                <w:color w:val="222222"/>
                <w:szCs w:val="24"/>
                <w:shd w:val="clear" w:color="auto" w:fill="FFFFFF"/>
              </w:rPr>
            </w:pPr>
            <w:r w:rsidRPr="005A080F">
              <w:rPr>
                <w:rFonts w:eastAsia="宋体" w:cs="Segoe UI"/>
                <w:b/>
                <w:bCs/>
                <w:color w:val="222222"/>
                <w:szCs w:val="24"/>
                <w:shd w:val="clear" w:color="auto" w:fill="FFFFFF"/>
              </w:rPr>
              <w:t>实际结果</w:t>
            </w:r>
          </w:p>
        </w:tc>
        <w:tc>
          <w:tcPr>
            <w:tcW w:w="0" w:type="auto"/>
            <w:vAlign w:val="center"/>
            <w:hideMark/>
          </w:tcPr>
          <w:p w14:paraId="2675EDC5" w14:textId="77777777" w:rsidR="005A080F" w:rsidRPr="005A080F" w:rsidRDefault="005A080F" w:rsidP="005A080F">
            <w:pPr>
              <w:spacing w:line="360" w:lineRule="auto"/>
              <w:ind w:firstLineChars="200" w:firstLine="482"/>
              <w:rPr>
                <w:rFonts w:eastAsia="宋体" w:cs="Segoe UI"/>
                <w:b/>
                <w:bCs/>
                <w:color w:val="222222"/>
                <w:szCs w:val="24"/>
                <w:shd w:val="clear" w:color="auto" w:fill="FFFFFF"/>
              </w:rPr>
            </w:pPr>
            <w:r w:rsidRPr="005A080F">
              <w:rPr>
                <w:rFonts w:eastAsia="宋体" w:cs="Segoe UI"/>
                <w:b/>
                <w:bCs/>
                <w:color w:val="222222"/>
                <w:szCs w:val="24"/>
                <w:shd w:val="clear" w:color="auto" w:fill="FFFFFF"/>
              </w:rPr>
              <w:t>分析与结论</w:t>
            </w:r>
          </w:p>
        </w:tc>
      </w:tr>
      <w:tr w:rsidR="005A080F" w:rsidRPr="005A080F" w14:paraId="0AD79BC2" w14:textId="77777777" w:rsidTr="005A0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6E682" w14:textId="77777777" w:rsidR="005A080F" w:rsidRPr="005A080F" w:rsidRDefault="005A080F" w:rsidP="005A080F">
            <w:pPr>
              <w:spacing w:line="360" w:lineRule="auto"/>
              <w:ind w:firstLineChars="200" w:firstLine="480"/>
              <w:rPr>
                <w:rFonts w:eastAsia="宋体" w:cs="Segoe UI"/>
                <w:color w:val="222222"/>
                <w:szCs w:val="24"/>
                <w:shd w:val="clear" w:color="auto" w:fill="FFFFFF"/>
              </w:rPr>
            </w:pPr>
            <w:r w:rsidRPr="005A080F">
              <w:rPr>
                <w:rFonts w:eastAsia="宋体" w:cs="Segoe UI"/>
                <w:color w:val="222222"/>
                <w:szCs w:val="24"/>
                <w:shd w:val="clear" w:color="auto" w:fill="FFFFFF"/>
              </w:rPr>
              <w:t>1</w:t>
            </w:r>
          </w:p>
        </w:tc>
        <w:tc>
          <w:tcPr>
            <w:tcW w:w="1160" w:type="dxa"/>
            <w:vAlign w:val="center"/>
            <w:hideMark/>
          </w:tcPr>
          <w:p w14:paraId="4A85F38D" w14:textId="77777777" w:rsidR="005A080F" w:rsidRPr="005A080F" w:rsidRDefault="005A080F" w:rsidP="005A080F">
            <w:pPr>
              <w:spacing w:line="360" w:lineRule="auto"/>
              <w:rPr>
                <w:rFonts w:eastAsia="宋体" w:cs="Segoe UI"/>
                <w:color w:val="222222"/>
                <w:szCs w:val="24"/>
                <w:shd w:val="clear" w:color="auto" w:fill="FFFFFF"/>
              </w:rPr>
            </w:pPr>
            <w:r w:rsidRPr="005A080F">
              <w:rPr>
                <w:rFonts w:eastAsia="宋体" w:cs="Segoe UI"/>
                <w:color w:val="222222"/>
                <w:szCs w:val="24"/>
                <w:shd w:val="clear" w:color="auto" w:fill="FFFFFF"/>
              </w:rPr>
              <w:t>插入重复主键值</w:t>
            </w:r>
          </w:p>
        </w:tc>
        <w:tc>
          <w:tcPr>
            <w:tcW w:w="713" w:type="dxa"/>
            <w:vAlign w:val="center"/>
            <w:hideMark/>
          </w:tcPr>
          <w:p w14:paraId="0FDD3866" w14:textId="77777777" w:rsidR="005A080F" w:rsidRPr="005A080F" w:rsidRDefault="005A080F" w:rsidP="005A080F">
            <w:pPr>
              <w:spacing w:line="360" w:lineRule="auto"/>
              <w:rPr>
                <w:rFonts w:eastAsia="宋体" w:cs="Segoe UI"/>
                <w:color w:val="222222"/>
                <w:szCs w:val="24"/>
                <w:shd w:val="clear" w:color="auto" w:fill="FFFFFF"/>
              </w:rPr>
            </w:pPr>
            <w:r w:rsidRPr="005A080F">
              <w:rPr>
                <w:rFonts w:eastAsia="宋体" w:cs="Segoe UI"/>
                <w:color w:val="222222"/>
                <w:szCs w:val="24"/>
                <w:shd w:val="clear" w:color="auto" w:fill="FFFFFF"/>
              </w:rPr>
              <w:t>插入失败</w:t>
            </w:r>
          </w:p>
        </w:tc>
        <w:tc>
          <w:tcPr>
            <w:tcW w:w="3139" w:type="dxa"/>
            <w:vAlign w:val="center"/>
            <w:hideMark/>
          </w:tcPr>
          <w:p w14:paraId="34C9622B" w14:textId="77777777" w:rsidR="005A080F" w:rsidRPr="005A080F" w:rsidRDefault="005A080F" w:rsidP="005A080F">
            <w:pPr>
              <w:spacing w:line="360" w:lineRule="auto"/>
              <w:ind w:firstLineChars="200" w:firstLine="480"/>
              <w:rPr>
                <w:rFonts w:eastAsia="宋体" w:cs="Segoe UI"/>
                <w:color w:val="222222"/>
                <w:szCs w:val="24"/>
                <w:shd w:val="clear" w:color="auto" w:fill="FFFFFF"/>
              </w:rPr>
            </w:pPr>
            <w:r w:rsidRPr="005A080F">
              <w:rPr>
                <w:rFonts w:eastAsia="宋体" w:cs="Segoe UI"/>
                <w:color w:val="222222"/>
                <w:szCs w:val="24"/>
                <w:shd w:val="clear" w:color="auto" w:fill="FFFFFF"/>
              </w:rPr>
              <w:t>报错：</w:t>
            </w:r>
            <w:r w:rsidRPr="005A080F">
              <w:rPr>
                <w:rFonts w:eastAsia="宋体" w:cs="Segoe UI"/>
                <w:color w:val="222222"/>
                <w:szCs w:val="24"/>
                <w:shd w:val="clear" w:color="auto" w:fill="FFFFFF"/>
              </w:rPr>
              <w:t>ERROR 1062 (23000): Duplicate entry '1' for key 'PRIMARY'</w:t>
            </w:r>
          </w:p>
        </w:tc>
        <w:tc>
          <w:tcPr>
            <w:tcW w:w="0" w:type="auto"/>
            <w:vAlign w:val="center"/>
            <w:hideMark/>
          </w:tcPr>
          <w:p w14:paraId="2CC7DF8B" w14:textId="77777777" w:rsidR="005A080F" w:rsidRPr="005A080F" w:rsidRDefault="005A080F" w:rsidP="005A080F">
            <w:pPr>
              <w:spacing w:line="360" w:lineRule="auto"/>
              <w:ind w:firstLineChars="200" w:firstLine="480"/>
              <w:rPr>
                <w:rFonts w:eastAsia="宋体" w:cs="Segoe UI"/>
                <w:color w:val="222222"/>
                <w:szCs w:val="24"/>
                <w:shd w:val="clear" w:color="auto" w:fill="FFFFFF"/>
              </w:rPr>
            </w:pPr>
            <w:r w:rsidRPr="005A080F">
              <w:rPr>
                <w:rFonts w:eastAsia="宋体" w:cs="Segoe UI"/>
                <w:color w:val="222222"/>
                <w:szCs w:val="24"/>
                <w:shd w:val="clear" w:color="auto" w:fill="FFFFFF"/>
              </w:rPr>
              <w:t>主键约束生效，阻止了重复主键值的插入，保证了主键列的唯一性。</w:t>
            </w:r>
          </w:p>
        </w:tc>
      </w:tr>
      <w:tr w:rsidR="005A080F" w:rsidRPr="005A080F" w14:paraId="2D4F0D29" w14:textId="77777777" w:rsidTr="005A0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F272A" w14:textId="77777777" w:rsidR="005A080F" w:rsidRPr="005A080F" w:rsidRDefault="005A080F" w:rsidP="005A080F">
            <w:pPr>
              <w:spacing w:line="360" w:lineRule="auto"/>
              <w:ind w:firstLineChars="200" w:firstLine="480"/>
              <w:rPr>
                <w:rFonts w:eastAsia="宋体" w:cs="Segoe UI"/>
                <w:color w:val="222222"/>
                <w:szCs w:val="24"/>
                <w:shd w:val="clear" w:color="auto" w:fill="FFFFFF"/>
              </w:rPr>
            </w:pPr>
            <w:r w:rsidRPr="005A080F">
              <w:rPr>
                <w:rFonts w:eastAsia="宋体" w:cs="Segoe UI"/>
                <w:color w:val="222222"/>
                <w:szCs w:val="24"/>
                <w:shd w:val="clear" w:color="auto" w:fill="FFFFFF"/>
              </w:rPr>
              <w:lastRenderedPageBreak/>
              <w:t>2</w:t>
            </w:r>
          </w:p>
        </w:tc>
        <w:tc>
          <w:tcPr>
            <w:tcW w:w="1160" w:type="dxa"/>
            <w:vAlign w:val="center"/>
            <w:hideMark/>
          </w:tcPr>
          <w:p w14:paraId="050E26E4" w14:textId="77777777" w:rsidR="005A080F" w:rsidRPr="005A080F" w:rsidRDefault="005A080F" w:rsidP="005A080F">
            <w:pPr>
              <w:spacing w:line="360" w:lineRule="auto"/>
              <w:rPr>
                <w:rFonts w:eastAsia="宋体" w:cs="Segoe UI"/>
                <w:color w:val="222222"/>
                <w:szCs w:val="24"/>
                <w:shd w:val="clear" w:color="auto" w:fill="FFFFFF"/>
              </w:rPr>
            </w:pPr>
            <w:r w:rsidRPr="005A080F">
              <w:rPr>
                <w:rFonts w:eastAsia="宋体" w:cs="Segoe UI"/>
                <w:color w:val="222222"/>
                <w:szCs w:val="24"/>
                <w:shd w:val="clear" w:color="auto" w:fill="FFFFFF"/>
              </w:rPr>
              <w:t>插入无效外键值</w:t>
            </w:r>
          </w:p>
        </w:tc>
        <w:tc>
          <w:tcPr>
            <w:tcW w:w="713" w:type="dxa"/>
            <w:vAlign w:val="center"/>
            <w:hideMark/>
          </w:tcPr>
          <w:p w14:paraId="0AF6A7E3" w14:textId="77777777" w:rsidR="005A080F" w:rsidRPr="005A080F" w:rsidRDefault="005A080F" w:rsidP="005A080F">
            <w:pPr>
              <w:spacing w:line="360" w:lineRule="auto"/>
              <w:rPr>
                <w:rFonts w:eastAsia="宋体" w:cs="Segoe UI"/>
                <w:color w:val="222222"/>
                <w:szCs w:val="24"/>
                <w:shd w:val="clear" w:color="auto" w:fill="FFFFFF"/>
              </w:rPr>
            </w:pPr>
            <w:r w:rsidRPr="005A080F">
              <w:rPr>
                <w:rFonts w:eastAsia="宋体" w:cs="Segoe UI"/>
                <w:color w:val="222222"/>
                <w:szCs w:val="24"/>
                <w:shd w:val="clear" w:color="auto" w:fill="FFFFFF"/>
              </w:rPr>
              <w:t>插入失败</w:t>
            </w:r>
          </w:p>
        </w:tc>
        <w:tc>
          <w:tcPr>
            <w:tcW w:w="3139" w:type="dxa"/>
            <w:vAlign w:val="center"/>
            <w:hideMark/>
          </w:tcPr>
          <w:p w14:paraId="339365A4" w14:textId="77777777" w:rsidR="005A080F" w:rsidRPr="005A080F" w:rsidRDefault="005A080F" w:rsidP="005A080F">
            <w:pPr>
              <w:spacing w:line="360" w:lineRule="auto"/>
              <w:ind w:firstLineChars="200" w:firstLine="480"/>
              <w:rPr>
                <w:rFonts w:eastAsia="宋体" w:cs="Segoe UI"/>
                <w:color w:val="222222"/>
                <w:szCs w:val="24"/>
                <w:shd w:val="clear" w:color="auto" w:fill="FFFFFF"/>
              </w:rPr>
            </w:pPr>
            <w:r w:rsidRPr="005A080F">
              <w:rPr>
                <w:rFonts w:eastAsia="宋体" w:cs="Segoe UI"/>
                <w:color w:val="222222"/>
                <w:szCs w:val="24"/>
                <w:shd w:val="clear" w:color="auto" w:fill="FFFFFF"/>
              </w:rPr>
              <w:t>报错：</w:t>
            </w:r>
            <w:r w:rsidRPr="005A080F">
              <w:rPr>
                <w:rFonts w:eastAsia="宋体" w:cs="Segoe UI"/>
                <w:color w:val="222222"/>
                <w:szCs w:val="24"/>
                <w:shd w:val="clear" w:color="auto" w:fill="FFFFFF"/>
              </w:rPr>
              <w:t>ERROR 1452 (23000): Cannot add or update a child row... FOREIGN KEY ... REFERENCES</w:t>
            </w:r>
          </w:p>
        </w:tc>
        <w:tc>
          <w:tcPr>
            <w:tcW w:w="0" w:type="auto"/>
            <w:vAlign w:val="center"/>
            <w:hideMark/>
          </w:tcPr>
          <w:p w14:paraId="38AF0491" w14:textId="77777777" w:rsidR="005A080F" w:rsidRPr="005A080F" w:rsidRDefault="005A080F" w:rsidP="005A080F">
            <w:pPr>
              <w:spacing w:line="360" w:lineRule="auto"/>
              <w:ind w:firstLineChars="200" w:firstLine="480"/>
              <w:rPr>
                <w:rFonts w:eastAsia="宋体" w:cs="Segoe UI"/>
                <w:color w:val="222222"/>
                <w:szCs w:val="24"/>
                <w:shd w:val="clear" w:color="auto" w:fill="FFFFFF"/>
              </w:rPr>
            </w:pPr>
            <w:r w:rsidRPr="005A080F">
              <w:rPr>
                <w:rFonts w:eastAsia="宋体" w:cs="Segoe UI"/>
                <w:color w:val="222222"/>
                <w:szCs w:val="24"/>
                <w:shd w:val="clear" w:color="auto" w:fill="FFFFFF"/>
              </w:rPr>
              <w:t>外键约束生效，阻止了无效外键值的插入，确保引用的外键值在父表中存在。</w:t>
            </w:r>
          </w:p>
        </w:tc>
      </w:tr>
    </w:tbl>
    <w:p w14:paraId="293F8552" w14:textId="77777777" w:rsidR="001679A4" w:rsidRPr="005A080F" w:rsidRDefault="001679A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252D31D7" w14:textId="44979DDE" w:rsidR="00BC3942" w:rsidRDefault="001679A4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>
        <w:rPr>
          <w:rFonts w:eastAsia="宋体" w:cs="Segoe UI" w:hint="eastAsia"/>
          <w:color w:val="222222"/>
          <w:szCs w:val="24"/>
          <w:shd w:val="clear" w:color="auto" w:fill="FFFFFF"/>
        </w:rPr>
        <w:t xml:space="preserve">4.2 </w:t>
      </w:r>
      <w:r w:rsidR="007C75FD">
        <w:rPr>
          <w:rFonts w:eastAsia="宋体" w:cs="Segoe UI" w:hint="eastAsia"/>
          <w:color w:val="222222"/>
          <w:szCs w:val="24"/>
          <w:shd w:val="clear" w:color="auto" w:fill="FFFFFF"/>
        </w:rPr>
        <w:t>用户管理与权限设置</w:t>
      </w:r>
    </w:p>
    <w:p w14:paraId="2EE2BE3A" w14:textId="77777777" w:rsidR="00CE76F5" w:rsidRPr="00CE76F5" w:rsidRDefault="00CE76F5" w:rsidP="00CE76F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CE76F5">
        <w:rPr>
          <w:rFonts w:eastAsia="宋体" w:cs="Segoe UI" w:hint="eastAsia"/>
          <w:color w:val="222222"/>
          <w:szCs w:val="24"/>
          <w:shd w:val="clear" w:color="auto" w:fill="FFFFFF"/>
        </w:rPr>
        <w:t xml:space="preserve">2.1 </w:t>
      </w:r>
      <w:r w:rsidRPr="00CE76F5">
        <w:rPr>
          <w:rFonts w:eastAsia="宋体" w:cs="Segoe UI" w:hint="eastAsia"/>
          <w:color w:val="222222"/>
          <w:szCs w:val="24"/>
          <w:shd w:val="clear" w:color="auto" w:fill="FFFFFF"/>
        </w:rPr>
        <w:t>用户管理</w:t>
      </w:r>
    </w:p>
    <w:p w14:paraId="30D63E32" w14:textId="77777777" w:rsidR="00CE76F5" w:rsidRDefault="00CE76F5" w:rsidP="00CE76F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>
        <w:rPr>
          <w:rFonts w:eastAsia="宋体" w:cs="Segoe UI" w:hint="eastAsia"/>
          <w:color w:val="222222"/>
          <w:szCs w:val="24"/>
          <w:shd w:val="clear" w:color="auto" w:fill="FFFFFF"/>
        </w:rPr>
        <w:t>1</w:t>
      </w:r>
      <w:r>
        <w:rPr>
          <w:rFonts w:eastAsia="宋体" w:cs="Segoe UI" w:hint="eastAsia"/>
          <w:color w:val="222222"/>
          <w:szCs w:val="24"/>
          <w:shd w:val="clear" w:color="auto" w:fill="FFFFFF"/>
        </w:rPr>
        <w:t>、</w:t>
      </w:r>
      <w:r w:rsidRPr="00CE76F5">
        <w:rPr>
          <w:rFonts w:eastAsia="宋体" w:cs="Segoe UI" w:hint="eastAsia"/>
          <w:color w:val="222222"/>
          <w:szCs w:val="24"/>
          <w:shd w:val="clear" w:color="auto" w:fill="FFFFFF"/>
        </w:rPr>
        <w:t>创建用户：</w:t>
      </w:r>
    </w:p>
    <w:p w14:paraId="57CF2239" w14:textId="53C111D7" w:rsidR="00CE76F5" w:rsidRPr="00CE76F5" w:rsidRDefault="00CE76F5" w:rsidP="00CE76F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CE76F5">
        <w:rPr>
          <w:rFonts w:eastAsia="宋体" w:cs="Segoe UI" w:hint="eastAsia"/>
          <w:color w:val="222222"/>
          <w:szCs w:val="24"/>
          <w:shd w:val="clear" w:color="auto" w:fill="FFFFFF"/>
        </w:rPr>
        <w:t>使用</w:t>
      </w:r>
      <w:r w:rsidRPr="00CE76F5">
        <w:rPr>
          <w:rFonts w:eastAsia="宋体" w:cs="Segoe UI" w:hint="eastAsia"/>
          <w:color w:val="222222"/>
          <w:szCs w:val="24"/>
          <w:shd w:val="clear" w:color="auto" w:fill="FFFFFF"/>
        </w:rPr>
        <w:t xml:space="preserve"> CREATE USER </w:t>
      </w:r>
      <w:r w:rsidRPr="00CE76F5">
        <w:rPr>
          <w:rFonts w:eastAsia="宋体" w:cs="Segoe UI" w:hint="eastAsia"/>
          <w:color w:val="222222"/>
          <w:szCs w:val="24"/>
          <w:shd w:val="clear" w:color="auto" w:fill="FFFFFF"/>
        </w:rPr>
        <w:t>创建数据库用户。</w:t>
      </w:r>
    </w:p>
    <w:p w14:paraId="1AE581AF" w14:textId="77777777" w:rsidR="00CE76F5" w:rsidRPr="00CE76F5" w:rsidRDefault="00CE76F5" w:rsidP="00CE76F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CE76F5">
        <w:rPr>
          <w:rFonts w:eastAsia="宋体" w:cs="Segoe UI"/>
          <w:color w:val="222222"/>
          <w:szCs w:val="24"/>
          <w:shd w:val="clear" w:color="auto" w:fill="FFFFFF"/>
        </w:rPr>
        <w:t>CREATE USER 'admin_user'@'localhost' IDENTIFIED BY 'Admin@123';</w:t>
      </w:r>
    </w:p>
    <w:p w14:paraId="71ACCD0B" w14:textId="77777777" w:rsidR="00CE76F5" w:rsidRPr="00CE76F5" w:rsidRDefault="00CE76F5" w:rsidP="00CE76F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CE76F5">
        <w:rPr>
          <w:rFonts w:eastAsia="宋体" w:cs="Segoe UI"/>
          <w:color w:val="222222"/>
          <w:szCs w:val="24"/>
          <w:shd w:val="clear" w:color="auto" w:fill="FFFFFF"/>
        </w:rPr>
        <w:t>CREATE USER 'dorm_manager'@'localhost' IDENTIFIED BY 'Dorm@123';</w:t>
      </w:r>
    </w:p>
    <w:p w14:paraId="0D43213A" w14:textId="77777777" w:rsidR="00CE76F5" w:rsidRPr="00CE76F5" w:rsidRDefault="00CE76F5" w:rsidP="00CE76F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CE76F5">
        <w:rPr>
          <w:rFonts w:eastAsia="宋体" w:cs="Segoe UI"/>
          <w:color w:val="222222"/>
          <w:szCs w:val="24"/>
          <w:shd w:val="clear" w:color="auto" w:fill="FFFFFF"/>
        </w:rPr>
        <w:t>CREATE USER 'student_user'@'localhost' IDENTIFIED BY 'Student@123';</w:t>
      </w:r>
    </w:p>
    <w:p w14:paraId="03816BC8" w14:textId="77777777" w:rsidR="00CE76F5" w:rsidRPr="00CE76F5" w:rsidRDefault="00CE76F5" w:rsidP="00CE76F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CE76F5">
        <w:rPr>
          <w:rFonts w:eastAsia="宋体" w:cs="Segoe UI" w:hint="eastAsia"/>
          <w:color w:val="222222"/>
          <w:szCs w:val="24"/>
          <w:shd w:val="clear" w:color="auto" w:fill="FFFFFF"/>
        </w:rPr>
        <w:t xml:space="preserve">2.2 </w:t>
      </w:r>
      <w:r w:rsidRPr="00CE76F5">
        <w:rPr>
          <w:rFonts w:eastAsia="宋体" w:cs="Segoe UI" w:hint="eastAsia"/>
          <w:color w:val="222222"/>
          <w:szCs w:val="24"/>
          <w:shd w:val="clear" w:color="auto" w:fill="FFFFFF"/>
        </w:rPr>
        <w:t>权限设置</w:t>
      </w:r>
    </w:p>
    <w:p w14:paraId="6FD3533D" w14:textId="261CDCE2" w:rsidR="00CE76F5" w:rsidRPr="00CE76F5" w:rsidRDefault="00CE76F5" w:rsidP="00CE76F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CE76F5">
        <w:rPr>
          <w:rFonts w:eastAsia="宋体" w:cs="Segoe UI" w:hint="eastAsia"/>
          <w:color w:val="222222"/>
          <w:szCs w:val="24"/>
          <w:shd w:val="clear" w:color="auto" w:fill="FFFFFF"/>
        </w:rPr>
        <w:t>分配权限：</w:t>
      </w:r>
    </w:p>
    <w:p w14:paraId="192D3736" w14:textId="77777777" w:rsidR="00CE76F5" w:rsidRPr="00CE76F5" w:rsidRDefault="00CE76F5" w:rsidP="00CE76F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CE76F5">
        <w:rPr>
          <w:rFonts w:eastAsia="宋体" w:cs="Segoe UI" w:hint="eastAsia"/>
          <w:color w:val="222222"/>
          <w:szCs w:val="24"/>
          <w:shd w:val="clear" w:color="auto" w:fill="FFFFFF"/>
        </w:rPr>
        <w:t>根据用户角色分配权限，确保最小权限原则。</w:t>
      </w:r>
    </w:p>
    <w:p w14:paraId="3673DD0C" w14:textId="77777777" w:rsidR="00CE76F5" w:rsidRPr="00CE76F5" w:rsidRDefault="00CE76F5" w:rsidP="00CE76F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CE76F5">
        <w:rPr>
          <w:rFonts w:eastAsia="宋体" w:cs="Segoe UI" w:hint="eastAsia"/>
          <w:color w:val="222222"/>
          <w:szCs w:val="24"/>
          <w:shd w:val="clear" w:color="auto" w:fill="FFFFFF"/>
        </w:rPr>
        <w:t>管理员权限（全面管理权限）：</w:t>
      </w:r>
    </w:p>
    <w:p w14:paraId="1C333ACB" w14:textId="77777777" w:rsidR="00CE76F5" w:rsidRDefault="00CE76F5" w:rsidP="00CE76F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CE76F5">
        <w:rPr>
          <w:rFonts w:eastAsia="宋体" w:cs="Segoe UI"/>
          <w:color w:val="222222"/>
          <w:szCs w:val="24"/>
          <w:shd w:val="clear" w:color="auto" w:fill="FFFFFF"/>
        </w:rPr>
        <w:t>GRANT ALL PRIVILEGES ON dorm_management_system.* TO 'admin_user'@'localhost';</w:t>
      </w:r>
    </w:p>
    <w:p w14:paraId="4404644D" w14:textId="77777777" w:rsidR="00CE76F5" w:rsidRPr="00CE76F5" w:rsidRDefault="00CE76F5" w:rsidP="00CE76F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746330FF" w14:textId="77777777" w:rsidR="00CE76F5" w:rsidRPr="00CE76F5" w:rsidRDefault="00CE76F5" w:rsidP="00CE76F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CE76F5">
        <w:rPr>
          <w:rFonts w:eastAsia="宋体" w:cs="Segoe UI" w:hint="eastAsia"/>
          <w:color w:val="222222"/>
          <w:szCs w:val="24"/>
          <w:shd w:val="clear" w:color="auto" w:fill="FFFFFF"/>
        </w:rPr>
        <w:t>宿管人员权限（管理宿舍和设备相关表）：</w:t>
      </w:r>
    </w:p>
    <w:p w14:paraId="4EAAA8FA" w14:textId="77777777" w:rsidR="00CE76F5" w:rsidRPr="00CE76F5" w:rsidRDefault="00CE76F5" w:rsidP="00CE76F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CE76F5">
        <w:rPr>
          <w:rFonts w:eastAsia="宋体" w:cs="Segoe UI"/>
          <w:color w:val="222222"/>
          <w:szCs w:val="24"/>
          <w:shd w:val="clear" w:color="auto" w:fill="FFFFFF"/>
        </w:rPr>
        <w:t>GRANT SELECT, INSERT, UPDATE, DELETE ON dorm_management_system.dormitories TO 'dorm_manager'@'localhost';</w:t>
      </w:r>
    </w:p>
    <w:p w14:paraId="0421512C" w14:textId="77777777" w:rsidR="00CE76F5" w:rsidRDefault="00CE76F5" w:rsidP="00CE76F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CE76F5">
        <w:rPr>
          <w:rFonts w:eastAsia="宋体" w:cs="Segoe UI"/>
          <w:color w:val="222222"/>
          <w:szCs w:val="24"/>
          <w:shd w:val="clear" w:color="auto" w:fill="FFFFFF"/>
        </w:rPr>
        <w:t>GRANT SELECT, INSERT, UPDATE ON dorm_management_system.facilities TO 'dorm_manager'@'localhost';</w:t>
      </w:r>
    </w:p>
    <w:p w14:paraId="506B55FB" w14:textId="77777777" w:rsidR="00CE76F5" w:rsidRPr="00CE76F5" w:rsidRDefault="00CE76F5" w:rsidP="00CE76F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0D33AA01" w14:textId="77777777" w:rsidR="00CE76F5" w:rsidRPr="00CE76F5" w:rsidRDefault="00CE76F5" w:rsidP="00CE76F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CE76F5">
        <w:rPr>
          <w:rFonts w:eastAsia="宋体" w:cs="Segoe UI" w:hint="eastAsia"/>
          <w:color w:val="222222"/>
          <w:szCs w:val="24"/>
          <w:shd w:val="clear" w:color="auto" w:fill="FFFFFF"/>
        </w:rPr>
        <w:t>学生权限（只能查看和更新自己的数据）：</w:t>
      </w:r>
    </w:p>
    <w:p w14:paraId="15058EC6" w14:textId="77777777" w:rsidR="00CE76F5" w:rsidRPr="00CE76F5" w:rsidRDefault="00CE76F5" w:rsidP="00CE76F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CE76F5">
        <w:rPr>
          <w:rFonts w:eastAsia="宋体" w:cs="Segoe UI"/>
          <w:color w:val="222222"/>
          <w:szCs w:val="24"/>
          <w:shd w:val="clear" w:color="auto" w:fill="FFFFFF"/>
        </w:rPr>
        <w:t>GRANT SELECT, UPDATE ON dorm_management_system.students TO 'student_user'@'localhost';</w:t>
      </w:r>
    </w:p>
    <w:p w14:paraId="51DDCF49" w14:textId="114302D2" w:rsidR="00BC3942" w:rsidRPr="00CE76F5" w:rsidRDefault="00CE76F5" w:rsidP="00CE76F5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  <w:r w:rsidRPr="00CE76F5">
        <w:rPr>
          <w:rFonts w:eastAsia="宋体" w:cs="Segoe UI"/>
          <w:color w:val="222222"/>
          <w:szCs w:val="24"/>
          <w:shd w:val="clear" w:color="auto" w:fill="FFFFFF"/>
        </w:rPr>
        <w:lastRenderedPageBreak/>
        <w:t>GRANT SELECT ON dorm_management_system.fee_records TO 'student_user'@'localhost';</w:t>
      </w:r>
    </w:p>
    <w:p w14:paraId="4565F69D" w14:textId="77777777" w:rsidR="00BC3942" w:rsidRDefault="007C75FD">
      <w:pPr>
        <w:spacing w:before="100" w:line="360" w:lineRule="auto"/>
        <w:rPr>
          <w:rStyle w:val="af7"/>
          <w:rFonts w:asciiTheme="minorHAnsi" w:eastAsia="宋体" w:hAnsiTheme="minorHAnsi" w:cs="Segoe UI"/>
          <w:bCs/>
          <w:color w:val="222222"/>
          <w:szCs w:val="24"/>
          <w:shd w:val="clear" w:color="auto" w:fill="FFFFFF"/>
        </w:rPr>
      </w:pPr>
      <w:r>
        <w:rPr>
          <w:rStyle w:val="af7"/>
          <w:rFonts w:asciiTheme="minorHAnsi" w:eastAsia="宋体" w:hAnsiTheme="minorHAnsi" w:cs="Segoe UI" w:hint="eastAsia"/>
          <w:bCs/>
          <w:color w:val="222222"/>
          <w:szCs w:val="24"/>
          <w:shd w:val="clear" w:color="auto" w:fill="FFFFFF"/>
        </w:rPr>
        <w:t>三、</w:t>
      </w:r>
      <w:r>
        <w:rPr>
          <w:rStyle w:val="af7"/>
          <w:rFonts w:asciiTheme="minorHAnsi" w:eastAsia="宋体" w:hAnsiTheme="minorHAnsi" w:cs="Segoe UI"/>
          <w:bCs/>
          <w:color w:val="222222"/>
          <w:szCs w:val="24"/>
          <w:shd w:val="clear" w:color="auto" w:fill="FFFFFF"/>
        </w:rPr>
        <w:t>实验结果与分析</w:t>
      </w:r>
    </w:p>
    <w:p w14:paraId="73B2CFBB" w14:textId="1071346D" w:rsidR="00BC3942" w:rsidRDefault="005A0AA7" w:rsidP="005A0AA7">
      <w:pPr>
        <w:spacing w:line="360" w:lineRule="auto"/>
        <w:rPr>
          <w:rFonts w:eastAsia="宋体" w:cs="Segoe UI"/>
          <w:color w:val="222222"/>
          <w:szCs w:val="24"/>
          <w:shd w:val="clear" w:color="auto" w:fill="FFFFFF"/>
        </w:rPr>
      </w:pPr>
      <w:r>
        <w:rPr>
          <w:rFonts w:eastAsia="宋体" w:cs="Segoe UI" w:hint="eastAsia"/>
          <w:color w:val="222222"/>
          <w:szCs w:val="24"/>
          <w:shd w:val="clear" w:color="auto" w:fill="FFFFFF"/>
        </w:rPr>
        <w:t>1</w:t>
      </w:r>
      <w:r>
        <w:rPr>
          <w:rFonts w:eastAsia="宋体" w:cs="Segoe UI" w:hint="eastAsia"/>
          <w:color w:val="222222"/>
          <w:szCs w:val="24"/>
          <w:shd w:val="clear" w:color="auto" w:fill="FFFFFF"/>
        </w:rPr>
        <w:t>、建立表结构：</w:t>
      </w:r>
    </w:p>
    <w:p w14:paraId="54F7F483" w14:textId="67647AC1" w:rsidR="005A0AA7" w:rsidRDefault="005A0AA7" w:rsidP="005A0AA7">
      <w:pPr>
        <w:spacing w:line="360" w:lineRule="auto"/>
        <w:rPr>
          <w:rFonts w:eastAsia="宋体" w:cs="Segoe UI"/>
          <w:color w:val="22222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4C626DE" wp14:editId="10CDC394">
            <wp:extent cx="4905375" cy="2686050"/>
            <wp:effectExtent l="0" t="0" r="9525" b="0"/>
            <wp:docPr id="1326252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52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1040" w14:textId="7A3328F2" w:rsidR="005A0AA7" w:rsidRDefault="005A0AA7" w:rsidP="005A0AA7">
      <w:pPr>
        <w:spacing w:line="360" w:lineRule="auto"/>
        <w:rPr>
          <w:rFonts w:eastAsia="宋体" w:cs="Segoe UI"/>
          <w:color w:val="222222"/>
          <w:szCs w:val="24"/>
          <w:shd w:val="clear" w:color="auto" w:fill="FFFFFF"/>
        </w:rPr>
      </w:pPr>
      <w:r>
        <w:rPr>
          <w:rFonts w:eastAsia="宋体" w:cs="Segoe UI" w:hint="eastAsia"/>
          <w:color w:val="222222"/>
          <w:szCs w:val="24"/>
          <w:shd w:val="clear" w:color="auto" w:fill="FFFFFF"/>
        </w:rPr>
        <w:t>2</w:t>
      </w:r>
      <w:r>
        <w:rPr>
          <w:rFonts w:eastAsia="宋体" w:cs="Segoe UI" w:hint="eastAsia"/>
          <w:color w:val="222222"/>
          <w:szCs w:val="24"/>
          <w:shd w:val="clear" w:color="auto" w:fill="FFFFFF"/>
        </w:rPr>
        <w:t>、插入数据：</w:t>
      </w:r>
    </w:p>
    <w:p w14:paraId="59ECB637" w14:textId="4BA28B98" w:rsidR="005A0AA7" w:rsidRDefault="005A0AA7" w:rsidP="005A0AA7">
      <w:pPr>
        <w:spacing w:line="360" w:lineRule="auto"/>
        <w:rPr>
          <w:rFonts w:eastAsia="宋体" w:cs="Segoe UI"/>
          <w:color w:val="22222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5D23377" wp14:editId="64DE9516">
            <wp:extent cx="5579110" cy="1638300"/>
            <wp:effectExtent l="0" t="0" r="2540" b="0"/>
            <wp:docPr id="1105111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118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9FF0" w14:textId="3BC39B50" w:rsidR="00CE1A2F" w:rsidRDefault="00CE1A2F" w:rsidP="005A0AA7">
      <w:pPr>
        <w:spacing w:line="360" w:lineRule="auto"/>
        <w:rPr>
          <w:rFonts w:eastAsia="宋体" w:cs="Segoe UI"/>
          <w:color w:val="222222"/>
          <w:szCs w:val="24"/>
          <w:shd w:val="clear" w:color="auto" w:fill="FFFFFF"/>
        </w:rPr>
      </w:pPr>
      <w:r>
        <w:rPr>
          <w:rFonts w:eastAsia="宋体" w:cs="Segoe UI" w:hint="eastAsia"/>
          <w:color w:val="222222"/>
          <w:szCs w:val="24"/>
          <w:shd w:val="clear" w:color="auto" w:fill="FFFFFF"/>
        </w:rPr>
        <w:t>3</w:t>
      </w:r>
      <w:r>
        <w:rPr>
          <w:rFonts w:eastAsia="宋体" w:cs="Segoe UI" w:hint="eastAsia"/>
          <w:color w:val="222222"/>
          <w:szCs w:val="24"/>
          <w:shd w:val="clear" w:color="auto" w:fill="FFFFFF"/>
        </w:rPr>
        <w:t>、连接查询</w:t>
      </w:r>
    </w:p>
    <w:p w14:paraId="1BF777DF" w14:textId="01D538F9" w:rsidR="00CE1A2F" w:rsidRDefault="00CE1A2F" w:rsidP="005A0AA7">
      <w:pPr>
        <w:spacing w:line="360" w:lineRule="auto"/>
        <w:rPr>
          <w:rFonts w:eastAsia="宋体" w:cs="Segoe UI"/>
          <w:color w:val="222222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BF76658" wp14:editId="21189CF5">
            <wp:extent cx="5579110" cy="3639820"/>
            <wp:effectExtent l="0" t="0" r="2540" b="0"/>
            <wp:docPr id="33591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10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A819" w14:textId="4F3AF1B9" w:rsidR="00CE1A2F" w:rsidRDefault="00CE1A2F" w:rsidP="005A0AA7">
      <w:pPr>
        <w:spacing w:line="360" w:lineRule="auto"/>
        <w:rPr>
          <w:rFonts w:eastAsia="宋体" w:cs="Segoe UI"/>
          <w:color w:val="222222"/>
          <w:szCs w:val="24"/>
          <w:shd w:val="clear" w:color="auto" w:fill="FFFFFF"/>
        </w:rPr>
      </w:pPr>
      <w:r>
        <w:rPr>
          <w:rFonts w:eastAsia="宋体" w:cs="Segoe UI" w:hint="eastAsia"/>
          <w:color w:val="222222"/>
          <w:szCs w:val="24"/>
          <w:shd w:val="clear" w:color="auto" w:fill="FFFFFF"/>
        </w:rPr>
        <w:t>4</w:t>
      </w:r>
      <w:r>
        <w:rPr>
          <w:rFonts w:eastAsia="宋体" w:cs="Segoe UI" w:hint="eastAsia"/>
          <w:color w:val="222222"/>
          <w:szCs w:val="24"/>
          <w:shd w:val="clear" w:color="auto" w:fill="FFFFFF"/>
        </w:rPr>
        <w:t>、嵌套查询</w:t>
      </w:r>
    </w:p>
    <w:p w14:paraId="091CA3A7" w14:textId="6A40B9A9" w:rsidR="00CE1A2F" w:rsidRDefault="00CE1A2F" w:rsidP="005A0AA7">
      <w:pPr>
        <w:spacing w:line="360" w:lineRule="auto"/>
        <w:rPr>
          <w:rFonts w:eastAsia="宋体" w:cs="Segoe UI"/>
          <w:color w:val="22222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01F77AA" wp14:editId="3985CF34">
            <wp:extent cx="5579110" cy="4229735"/>
            <wp:effectExtent l="0" t="0" r="2540" b="0"/>
            <wp:docPr id="246204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048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5C51" w14:textId="79FB2A0D" w:rsidR="00310305" w:rsidRDefault="00310305" w:rsidP="005A0AA7">
      <w:pPr>
        <w:spacing w:line="360" w:lineRule="auto"/>
        <w:rPr>
          <w:rFonts w:eastAsia="宋体" w:cs="Segoe UI"/>
          <w:color w:val="222222"/>
          <w:szCs w:val="24"/>
          <w:shd w:val="clear" w:color="auto" w:fill="FFFFFF"/>
        </w:rPr>
      </w:pPr>
      <w:r>
        <w:rPr>
          <w:rFonts w:eastAsia="宋体" w:cs="Segoe UI" w:hint="eastAsia"/>
          <w:color w:val="222222"/>
          <w:szCs w:val="24"/>
          <w:shd w:val="clear" w:color="auto" w:fill="FFFFFF"/>
        </w:rPr>
        <w:t>5</w:t>
      </w:r>
      <w:r>
        <w:rPr>
          <w:rFonts w:eastAsia="宋体" w:cs="Segoe UI" w:hint="eastAsia"/>
          <w:color w:val="222222"/>
          <w:szCs w:val="24"/>
          <w:shd w:val="clear" w:color="auto" w:fill="FFFFFF"/>
        </w:rPr>
        <w:t>、权限分配：</w:t>
      </w:r>
    </w:p>
    <w:p w14:paraId="2FAF51A4" w14:textId="1A0763D3" w:rsidR="00310305" w:rsidRDefault="00EB54E6" w:rsidP="005A0AA7">
      <w:pPr>
        <w:spacing w:line="360" w:lineRule="auto"/>
        <w:rPr>
          <w:rFonts w:eastAsia="宋体" w:cs="Segoe UI"/>
          <w:color w:val="222222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88D4EAD" wp14:editId="55A75169">
            <wp:extent cx="5579110" cy="3060065"/>
            <wp:effectExtent l="0" t="0" r="2540" b="6985"/>
            <wp:docPr id="1727478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786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2BF3" w14:textId="77777777" w:rsidR="00BC3942" w:rsidRDefault="00BC3942">
      <w:pPr>
        <w:spacing w:line="360" w:lineRule="auto"/>
        <w:ind w:firstLineChars="200" w:firstLine="480"/>
        <w:rPr>
          <w:rFonts w:eastAsia="宋体" w:cs="Segoe UI"/>
          <w:color w:val="222222"/>
          <w:szCs w:val="24"/>
          <w:shd w:val="clear" w:color="auto" w:fill="FFFFFF"/>
        </w:rPr>
      </w:pPr>
    </w:p>
    <w:p w14:paraId="7F70489A" w14:textId="6B9A904E" w:rsidR="00BC3942" w:rsidRPr="004F406E" w:rsidRDefault="007C75FD" w:rsidP="00310305">
      <w:pPr>
        <w:spacing w:before="100" w:line="360" w:lineRule="auto"/>
        <w:rPr>
          <w:rFonts w:asciiTheme="minorHAnsi" w:eastAsia="宋体" w:hAnsiTheme="minorHAnsi" w:cs="Segoe UI"/>
          <w:b/>
          <w:bCs/>
          <w:color w:val="222222"/>
          <w:szCs w:val="24"/>
          <w:shd w:val="clear" w:color="auto" w:fill="FFFFFF"/>
        </w:rPr>
      </w:pPr>
      <w:r>
        <w:rPr>
          <w:rStyle w:val="af7"/>
          <w:rFonts w:asciiTheme="minorHAnsi" w:eastAsia="宋体" w:hAnsiTheme="minorHAnsi" w:cs="Segoe UI" w:hint="eastAsia"/>
          <w:bCs/>
          <w:color w:val="222222"/>
          <w:szCs w:val="24"/>
          <w:shd w:val="clear" w:color="auto" w:fill="FFFFFF"/>
        </w:rPr>
        <w:t>四、</w:t>
      </w:r>
      <w:r>
        <w:rPr>
          <w:rStyle w:val="af7"/>
          <w:rFonts w:asciiTheme="minorHAnsi" w:eastAsia="宋体" w:hAnsiTheme="minorHAnsi" w:cs="Segoe UI"/>
          <w:bCs/>
          <w:color w:val="222222"/>
          <w:szCs w:val="24"/>
          <w:shd w:val="clear" w:color="auto" w:fill="FFFFFF"/>
        </w:rPr>
        <w:t>实验总结与体会</w:t>
      </w:r>
    </w:p>
    <w:p w14:paraId="5DC879F0" w14:textId="77777777" w:rsidR="004F406E" w:rsidRPr="004F406E" w:rsidRDefault="004F406E" w:rsidP="004F406E">
      <w:pPr>
        <w:pStyle w:val="aff0"/>
        <w:widowControl w:val="0"/>
        <w:tabs>
          <w:tab w:val="left" w:pos="567"/>
        </w:tabs>
        <w:ind w:firstLineChars="200" w:firstLine="420"/>
        <w:rPr>
          <w:rFonts w:eastAsia="宋体"/>
          <w:kern w:val="2"/>
          <w:szCs w:val="20"/>
        </w:rPr>
      </w:pPr>
      <w:r w:rsidRPr="004F406E">
        <w:rPr>
          <w:rFonts w:eastAsia="宋体"/>
          <w:kern w:val="2"/>
          <w:szCs w:val="20"/>
        </w:rPr>
        <w:t>宿舍管理系统的设计与开发旨在实现宿舍管理信息化、提高效率，并减少人工管理中的错误和冗余。以下是本系统的主要功能模块与成果总结：</w:t>
      </w:r>
    </w:p>
    <w:p w14:paraId="6EFAD78F" w14:textId="77777777" w:rsidR="004F406E" w:rsidRPr="004F406E" w:rsidRDefault="004F406E" w:rsidP="004F406E">
      <w:pPr>
        <w:pStyle w:val="aff0"/>
        <w:widowControl w:val="0"/>
        <w:numPr>
          <w:ilvl w:val="0"/>
          <w:numId w:val="13"/>
        </w:numPr>
        <w:tabs>
          <w:tab w:val="left" w:pos="567"/>
        </w:tabs>
        <w:rPr>
          <w:rFonts w:eastAsia="宋体"/>
          <w:kern w:val="2"/>
          <w:szCs w:val="20"/>
        </w:rPr>
      </w:pPr>
      <w:r w:rsidRPr="004F406E">
        <w:rPr>
          <w:rFonts w:eastAsia="宋体"/>
          <w:b/>
          <w:bCs/>
          <w:kern w:val="2"/>
          <w:szCs w:val="20"/>
        </w:rPr>
        <w:t>功能模块概述</w:t>
      </w:r>
      <w:r w:rsidRPr="004F406E">
        <w:rPr>
          <w:rFonts w:eastAsia="宋体"/>
          <w:kern w:val="2"/>
          <w:szCs w:val="20"/>
        </w:rPr>
        <w:t>：</w:t>
      </w:r>
    </w:p>
    <w:p w14:paraId="282C6DF4" w14:textId="77777777" w:rsidR="004F406E" w:rsidRPr="004F406E" w:rsidRDefault="004F406E" w:rsidP="004F406E">
      <w:pPr>
        <w:pStyle w:val="aff0"/>
        <w:widowControl w:val="0"/>
        <w:numPr>
          <w:ilvl w:val="1"/>
          <w:numId w:val="13"/>
        </w:numPr>
        <w:tabs>
          <w:tab w:val="left" w:pos="567"/>
        </w:tabs>
        <w:rPr>
          <w:rFonts w:eastAsia="宋体"/>
          <w:kern w:val="2"/>
          <w:szCs w:val="20"/>
        </w:rPr>
      </w:pPr>
      <w:r w:rsidRPr="004F406E">
        <w:rPr>
          <w:rFonts w:eastAsia="宋体"/>
          <w:b/>
          <w:bCs/>
          <w:kern w:val="2"/>
          <w:szCs w:val="20"/>
        </w:rPr>
        <w:t>学生信息管理</w:t>
      </w:r>
      <w:r w:rsidRPr="004F406E">
        <w:rPr>
          <w:rFonts w:eastAsia="宋体"/>
          <w:kern w:val="2"/>
          <w:szCs w:val="20"/>
        </w:rPr>
        <w:t>：实现学生基本信息的录入、查询、修改及宿舍入住</w:t>
      </w:r>
      <w:r w:rsidRPr="004F406E">
        <w:rPr>
          <w:rFonts w:eastAsia="宋体"/>
          <w:kern w:val="2"/>
          <w:szCs w:val="20"/>
        </w:rPr>
        <w:t>/</w:t>
      </w:r>
      <w:r w:rsidRPr="004F406E">
        <w:rPr>
          <w:rFonts w:eastAsia="宋体"/>
          <w:kern w:val="2"/>
          <w:szCs w:val="20"/>
        </w:rPr>
        <w:t>退房管理。</w:t>
      </w:r>
    </w:p>
    <w:p w14:paraId="4B82FDC9" w14:textId="77777777" w:rsidR="004F406E" w:rsidRPr="004F406E" w:rsidRDefault="004F406E" w:rsidP="004F406E">
      <w:pPr>
        <w:pStyle w:val="aff0"/>
        <w:widowControl w:val="0"/>
        <w:numPr>
          <w:ilvl w:val="1"/>
          <w:numId w:val="13"/>
        </w:numPr>
        <w:tabs>
          <w:tab w:val="left" w:pos="567"/>
        </w:tabs>
        <w:rPr>
          <w:rFonts w:eastAsia="宋体"/>
          <w:kern w:val="2"/>
          <w:szCs w:val="20"/>
        </w:rPr>
      </w:pPr>
      <w:r w:rsidRPr="004F406E">
        <w:rPr>
          <w:rFonts w:eastAsia="宋体"/>
          <w:b/>
          <w:bCs/>
          <w:kern w:val="2"/>
          <w:szCs w:val="20"/>
        </w:rPr>
        <w:t>宿舍信息管理</w:t>
      </w:r>
      <w:r w:rsidRPr="004F406E">
        <w:rPr>
          <w:rFonts w:eastAsia="宋体"/>
          <w:kern w:val="2"/>
          <w:szCs w:val="20"/>
        </w:rPr>
        <w:t>：维护宿舍基本信息（如楼层、房间类型等）、分配宿舍及空宿舍查询。</w:t>
      </w:r>
    </w:p>
    <w:p w14:paraId="7B4EE12E" w14:textId="77777777" w:rsidR="004F406E" w:rsidRPr="004F406E" w:rsidRDefault="004F406E" w:rsidP="004F406E">
      <w:pPr>
        <w:pStyle w:val="aff0"/>
        <w:widowControl w:val="0"/>
        <w:numPr>
          <w:ilvl w:val="1"/>
          <w:numId w:val="13"/>
        </w:numPr>
        <w:tabs>
          <w:tab w:val="left" w:pos="567"/>
        </w:tabs>
        <w:rPr>
          <w:rFonts w:eastAsia="宋体"/>
          <w:kern w:val="2"/>
          <w:szCs w:val="20"/>
        </w:rPr>
      </w:pPr>
      <w:r w:rsidRPr="004F406E">
        <w:rPr>
          <w:rFonts w:eastAsia="宋体"/>
          <w:b/>
          <w:bCs/>
          <w:kern w:val="2"/>
          <w:szCs w:val="20"/>
        </w:rPr>
        <w:t>设施设备管理</w:t>
      </w:r>
      <w:r w:rsidRPr="004F406E">
        <w:rPr>
          <w:rFonts w:eastAsia="宋体"/>
          <w:kern w:val="2"/>
          <w:szCs w:val="20"/>
        </w:rPr>
        <w:t>：记录设施设备信息，提供报修、维修和报废管理功能。</w:t>
      </w:r>
    </w:p>
    <w:p w14:paraId="1C21A7C3" w14:textId="77777777" w:rsidR="004F406E" w:rsidRPr="004F406E" w:rsidRDefault="004F406E" w:rsidP="004F406E">
      <w:pPr>
        <w:pStyle w:val="aff0"/>
        <w:widowControl w:val="0"/>
        <w:numPr>
          <w:ilvl w:val="1"/>
          <w:numId w:val="13"/>
        </w:numPr>
        <w:tabs>
          <w:tab w:val="left" w:pos="567"/>
        </w:tabs>
        <w:rPr>
          <w:rFonts w:eastAsia="宋体"/>
          <w:kern w:val="2"/>
          <w:szCs w:val="20"/>
        </w:rPr>
      </w:pPr>
      <w:r w:rsidRPr="004F406E">
        <w:rPr>
          <w:rFonts w:eastAsia="宋体"/>
          <w:b/>
          <w:bCs/>
          <w:kern w:val="2"/>
          <w:szCs w:val="20"/>
        </w:rPr>
        <w:t>费用管理</w:t>
      </w:r>
      <w:r w:rsidRPr="004F406E">
        <w:rPr>
          <w:rFonts w:eastAsia="宋体"/>
          <w:kern w:val="2"/>
          <w:szCs w:val="20"/>
        </w:rPr>
        <w:t>：设定住宿、水电、物业等费用标准，支持缴费记录管理和欠费提醒。</w:t>
      </w:r>
    </w:p>
    <w:p w14:paraId="522D95AB" w14:textId="77777777" w:rsidR="004F406E" w:rsidRPr="004F406E" w:rsidRDefault="004F406E" w:rsidP="004F406E">
      <w:pPr>
        <w:pStyle w:val="aff0"/>
        <w:widowControl w:val="0"/>
        <w:numPr>
          <w:ilvl w:val="1"/>
          <w:numId w:val="13"/>
        </w:numPr>
        <w:tabs>
          <w:tab w:val="left" w:pos="567"/>
        </w:tabs>
        <w:rPr>
          <w:rFonts w:eastAsia="宋体"/>
          <w:kern w:val="2"/>
          <w:szCs w:val="20"/>
        </w:rPr>
      </w:pPr>
      <w:r w:rsidRPr="004F406E">
        <w:rPr>
          <w:rFonts w:eastAsia="宋体"/>
          <w:b/>
          <w:bCs/>
          <w:kern w:val="2"/>
          <w:szCs w:val="20"/>
        </w:rPr>
        <w:t>访客管理</w:t>
      </w:r>
      <w:r w:rsidRPr="004F406E">
        <w:rPr>
          <w:rFonts w:eastAsia="宋体"/>
          <w:kern w:val="2"/>
          <w:szCs w:val="20"/>
        </w:rPr>
        <w:t>：实现访客登记、访问权限设置和访客记录查询功能。</w:t>
      </w:r>
    </w:p>
    <w:p w14:paraId="39D392F2" w14:textId="77777777" w:rsidR="004F406E" w:rsidRPr="004F406E" w:rsidRDefault="004F406E" w:rsidP="004F406E">
      <w:pPr>
        <w:pStyle w:val="aff0"/>
        <w:widowControl w:val="0"/>
        <w:numPr>
          <w:ilvl w:val="1"/>
          <w:numId w:val="13"/>
        </w:numPr>
        <w:tabs>
          <w:tab w:val="left" w:pos="567"/>
        </w:tabs>
        <w:rPr>
          <w:rFonts w:eastAsia="宋体"/>
          <w:kern w:val="2"/>
          <w:szCs w:val="20"/>
        </w:rPr>
      </w:pPr>
      <w:r w:rsidRPr="004F406E">
        <w:rPr>
          <w:rFonts w:eastAsia="宋体"/>
          <w:b/>
          <w:bCs/>
          <w:kern w:val="2"/>
          <w:szCs w:val="20"/>
        </w:rPr>
        <w:t>系统管理</w:t>
      </w:r>
      <w:r w:rsidRPr="004F406E">
        <w:rPr>
          <w:rFonts w:eastAsia="宋体"/>
          <w:kern w:val="2"/>
          <w:szCs w:val="20"/>
        </w:rPr>
        <w:t>：通过角色分配和权限管理确保数据安全，并记录用户操作日志。</w:t>
      </w:r>
    </w:p>
    <w:p w14:paraId="04B90EE1" w14:textId="77777777" w:rsidR="004F406E" w:rsidRPr="004F406E" w:rsidRDefault="004F406E" w:rsidP="004F406E">
      <w:pPr>
        <w:pStyle w:val="aff0"/>
        <w:widowControl w:val="0"/>
        <w:numPr>
          <w:ilvl w:val="1"/>
          <w:numId w:val="13"/>
        </w:numPr>
        <w:tabs>
          <w:tab w:val="left" w:pos="567"/>
        </w:tabs>
        <w:rPr>
          <w:rFonts w:eastAsia="宋体"/>
          <w:kern w:val="2"/>
          <w:szCs w:val="20"/>
        </w:rPr>
      </w:pPr>
      <w:r w:rsidRPr="004F406E">
        <w:rPr>
          <w:rFonts w:eastAsia="宋体"/>
          <w:b/>
          <w:bCs/>
          <w:kern w:val="2"/>
          <w:szCs w:val="20"/>
        </w:rPr>
        <w:t>数据安全与完整性</w:t>
      </w:r>
      <w:r w:rsidRPr="004F406E">
        <w:rPr>
          <w:rFonts w:eastAsia="宋体"/>
          <w:kern w:val="2"/>
          <w:szCs w:val="20"/>
        </w:rPr>
        <w:t>：通过加密、外键约束、触发器等手段保证数据的安全性与一致性。</w:t>
      </w:r>
    </w:p>
    <w:p w14:paraId="4A7C93B9" w14:textId="77777777" w:rsidR="004F406E" w:rsidRPr="004F406E" w:rsidRDefault="004F406E" w:rsidP="004F406E">
      <w:pPr>
        <w:pStyle w:val="aff0"/>
        <w:widowControl w:val="0"/>
        <w:numPr>
          <w:ilvl w:val="0"/>
          <w:numId w:val="13"/>
        </w:numPr>
        <w:tabs>
          <w:tab w:val="left" w:pos="567"/>
        </w:tabs>
        <w:rPr>
          <w:rFonts w:eastAsia="宋体"/>
          <w:kern w:val="2"/>
          <w:szCs w:val="20"/>
        </w:rPr>
      </w:pPr>
      <w:r w:rsidRPr="004F406E">
        <w:rPr>
          <w:rFonts w:eastAsia="宋体"/>
          <w:b/>
          <w:bCs/>
          <w:kern w:val="2"/>
          <w:szCs w:val="20"/>
        </w:rPr>
        <w:t>数据库设计成果</w:t>
      </w:r>
      <w:r w:rsidRPr="004F406E">
        <w:rPr>
          <w:rFonts w:eastAsia="宋体"/>
          <w:kern w:val="2"/>
          <w:szCs w:val="20"/>
        </w:rPr>
        <w:t>：</w:t>
      </w:r>
    </w:p>
    <w:p w14:paraId="283BECB6" w14:textId="77777777" w:rsidR="004F406E" w:rsidRPr="004F406E" w:rsidRDefault="004F406E" w:rsidP="004F406E">
      <w:pPr>
        <w:pStyle w:val="aff0"/>
        <w:widowControl w:val="0"/>
        <w:numPr>
          <w:ilvl w:val="1"/>
          <w:numId w:val="13"/>
        </w:numPr>
        <w:tabs>
          <w:tab w:val="left" w:pos="567"/>
        </w:tabs>
        <w:rPr>
          <w:rFonts w:eastAsia="宋体"/>
          <w:kern w:val="2"/>
          <w:szCs w:val="20"/>
        </w:rPr>
      </w:pPr>
      <w:r w:rsidRPr="004F406E">
        <w:rPr>
          <w:rFonts w:eastAsia="宋体"/>
          <w:kern w:val="2"/>
          <w:szCs w:val="20"/>
        </w:rPr>
        <w:t>规范化的表结构设计，确保数据冗余最小化和存储效率最优。</w:t>
      </w:r>
    </w:p>
    <w:p w14:paraId="1DF4C70E" w14:textId="77777777" w:rsidR="004F406E" w:rsidRPr="004F406E" w:rsidRDefault="004F406E" w:rsidP="004F406E">
      <w:pPr>
        <w:pStyle w:val="aff0"/>
        <w:widowControl w:val="0"/>
        <w:numPr>
          <w:ilvl w:val="1"/>
          <w:numId w:val="13"/>
        </w:numPr>
        <w:tabs>
          <w:tab w:val="left" w:pos="567"/>
        </w:tabs>
        <w:rPr>
          <w:rFonts w:eastAsia="宋体"/>
          <w:kern w:val="2"/>
          <w:szCs w:val="20"/>
        </w:rPr>
      </w:pPr>
      <w:r w:rsidRPr="004F406E">
        <w:rPr>
          <w:rFonts w:eastAsia="宋体"/>
          <w:kern w:val="2"/>
          <w:szCs w:val="20"/>
        </w:rPr>
        <w:t>外键和约束设计有效保证了数据的完整性。</w:t>
      </w:r>
    </w:p>
    <w:p w14:paraId="52851BC2" w14:textId="77777777" w:rsidR="004F406E" w:rsidRPr="004F406E" w:rsidRDefault="004F406E" w:rsidP="004F406E">
      <w:pPr>
        <w:pStyle w:val="aff0"/>
        <w:widowControl w:val="0"/>
        <w:numPr>
          <w:ilvl w:val="1"/>
          <w:numId w:val="13"/>
        </w:numPr>
        <w:tabs>
          <w:tab w:val="left" w:pos="567"/>
        </w:tabs>
        <w:rPr>
          <w:rFonts w:eastAsia="宋体"/>
          <w:kern w:val="2"/>
          <w:szCs w:val="20"/>
        </w:rPr>
      </w:pPr>
      <w:r w:rsidRPr="004F406E">
        <w:rPr>
          <w:rFonts w:eastAsia="宋体"/>
          <w:kern w:val="2"/>
          <w:szCs w:val="20"/>
        </w:rPr>
        <w:t>用户权限设置和操作日志记录强化了系统的安全性与可审计性。</w:t>
      </w:r>
    </w:p>
    <w:p w14:paraId="5786B9BE" w14:textId="77777777" w:rsidR="004F406E" w:rsidRPr="004F406E" w:rsidRDefault="004F406E" w:rsidP="004F406E">
      <w:pPr>
        <w:pStyle w:val="aff0"/>
        <w:widowControl w:val="0"/>
        <w:numPr>
          <w:ilvl w:val="0"/>
          <w:numId w:val="13"/>
        </w:numPr>
        <w:tabs>
          <w:tab w:val="left" w:pos="567"/>
        </w:tabs>
        <w:rPr>
          <w:rFonts w:eastAsia="宋体"/>
          <w:kern w:val="2"/>
          <w:szCs w:val="20"/>
        </w:rPr>
      </w:pPr>
      <w:r w:rsidRPr="004F406E">
        <w:rPr>
          <w:rFonts w:eastAsia="宋体"/>
          <w:b/>
          <w:bCs/>
          <w:kern w:val="2"/>
          <w:szCs w:val="20"/>
        </w:rPr>
        <w:t>技术实现</w:t>
      </w:r>
      <w:r w:rsidRPr="004F406E">
        <w:rPr>
          <w:rFonts w:eastAsia="宋体"/>
          <w:kern w:val="2"/>
          <w:szCs w:val="20"/>
        </w:rPr>
        <w:t>：</w:t>
      </w:r>
    </w:p>
    <w:p w14:paraId="669086D0" w14:textId="77777777" w:rsidR="004F406E" w:rsidRPr="004F406E" w:rsidRDefault="004F406E" w:rsidP="004F406E">
      <w:pPr>
        <w:pStyle w:val="aff0"/>
        <w:widowControl w:val="0"/>
        <w:numPr>
          <w:ilvl w:val="1"/>
          <w:numId w:val="13"/>
        </w:numPr>
        <w:tabs>
          <w:tab w:val="left" w:pos="567"/>
        </w:tabs>
        <w:rPr>
          <w:rFonts w:eastAsia="宋体"/>
          <w:kern w:val="2"/>
          <w:szCs w:val="20"/>
        </w:rPr>
      </w:pPr>
      <w:r w:rsidRPr="004F406E">
        <w:rPr>
          <w:rFonts w:eastAsia="宋体"/>
          <w:kern w:val="2"/>
          <w:szCs w:val="20"/>
        </w:rPr>
        <w:t>采用</w:t>
      </w:r>
      <w:r w:rsidRPr="004F406E">
        <w:rPr>
          <w:rFonts w:eastAsia="宋体"/>
          <w:kern w:val="2"/>
          <w:szCs w:val="20"/>
        </w:rPr>
        <w:t xml:space="preserve"> MySQL </w:t>
      </w:r>
      <w:r w:rsidRPr="004F406E">
        <w:rPr>
          <w:rFonts w:eastAsia="宋体"/>
          <w:kern w:val="2"/>
          <w:szCs w:val="20"/>
        </w:rPr>
        <w:t>作为数据库后端，确保系统性能和稳定性。</w:t>
      </w:r>
    </w:p>
    <w:p w14:paraId="5190BCC4" w14:textId="77777777" w:rsidR="004F406E" w:rsidRPr="004F406E" w:rsidRDefault="004F406E" w:rsidP="004F406E">
      <w:pPr>
        <w:pStyle w:val="aff0"/>
        <w:widowControl w:val="0"/>
        <w:numPr>
          <w:ilvl w:val="1"/>
          <w:numId w:val="13"/>
        </w:numPr>
        <w:tabs>
          <w:tab w:val="left" w:pos="567"/>
        </w:tabs>
        <w:rPr>
          <w:rFonts w:eastAsia="宋体"/>
          <w:kern w:val="2"/>
          <w:szCs w:val="20"/>
        </w:rPr>
      </w:pPr>
      <w:r w:rsidRPr="004F406E">
        <w:rPr>
          <w:rFonts w:eastAsia="宋体"/>
          <w:kern w:val="2"/>
          <w:szCs w:val="20"/>
        </w:rPr>
        <w:t>使用</w:t>
      </w:r>
      <w:r w:rsidRPr="004F406E">
        <w:rPr>
          <w:rFonts w:eastAsia="宋体"/>
          <w:kern w:val="2"/>
          <w:szCs w:val="20"/>
        </w:rPr>
        <w:t xml:space="preserve"> SQL </w:t>
      </w:r>
      <w:r w:rsidRPr="004F406E">
        <w:rPr>
          <w:rFonts w:eastAsia="宋体"/>
          <w:kern w:val="2"/>
          <w:szCs w:val="20"/>
        </w:rPr>
        <w:t>完成增删改查功能，并结合触发器和嵌套查询实现复杂的业务逻辑。</w:t>
      </w:r>
    </w:p>
    <w:p w14:paraId="38A697ED" w14:textId="77777777" w:rsidR="004F406E" w:rsidRPr="004F406E" w:rsidRDefault="004F406E" w:rsidP="004F406E">
      <w:pPr>
        <w:pStyle w:val="aff0"/>
        <w:widowControl w:val="0"/>
        <w:numPr>
          <w:ilvl w:val="1"/>
          <w:numId w:val="13"/>
        </w:numPr>
        <w:tabs>
          <w:tab w:val="left" w:pos="567"/>
        </w:tabs>
        <w:rPr>
          <w:rFonts w:eastAsia="宋体"/>
          <w:kern w:val="2"/>
          <w:szCs w:val="20"/>
        </w:rPr>
      </w:pPr>
      <w:r w:rsidRPr="004F406E">
        <w:rPr>
          <w:rFonts w:eastAsia="宋体"/>
          <w:kern w:val="2"/>
          <w:szCs w:val="20"/>
        </w:rPr>
        <w:t>数据加密技术保护敏感信息（如联系方式、身份证号等），实现了数据的隐私保护。</w:t>
      </w:r>
    </w:p>
    <w:p w14:paraId="119E461E" w14:textId="77777777" w:rsidR="00BC3942" w:rsidRPr="004F406E" w:rsidRDefault="00BC3942">
      <w:pPr>
        <w:pStyle w:val="aff0"/>
        <w:widowControl w:val="0"/>
        <w:tabs>
          <w:tab w:val="left" w:pos="567"/>
        </w:tabs>
        <w:spacing w:line="240" w:lineRule="auto"/>
        <w:rPr>
          <w:rFonts w:eastAsia="宋体"/>
          <w:color w:val="auto"/>
          <w:kern w:val="2"/>
          <w:szCs w:val="20"/>
        </w:rPr>
      </w:pPr>
    </w:p>
    <w:sectPr w:rsidR="00BC3942" w:rsidRPr="004F406E">
      <w:headerReference w:type="even" r:id="rId15"/>
      <w:footerReference w:type="even" r:id="rId16"/>
      <w:footerReference w:type="default" r:id="rId17"/>
      <w:headerReference w:type="first" r:id="rId18"/>
      <w:pgSz w:w="11906" w:h="16838"/>
      <w:pgMar w:top="1418" w:right="1418" w:bottom="1418" w:left="1418" w:header="851" w:footer="992" w:gutter="284"/>
      <w:pgNumType w:start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F00A9" w14:textId="77777777" w:rsidR="007801AC" w:rsidRDefault="007801AC">
      <w:pPr>
        <w:spacing w:line="240" w:lineRule="auto"/>
      </w:pPr>
      <w:r>
        <w:separator/>
      </w:r>
    </w:p>
  </w:endnote>
  <w:endnote w:type="continuationSeparator" w:id="0">
    <w:p w14:paraId="538DE50D" w14:textId="77777777" w:rsidR="007801AC" w:rsidRDefault="007801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F8D25" w14:textId="77777777" w:rsidR="00BC3942" w:rsidRDefault="00BC3942">
    <w:pPr>
      <w:pStyle w:val="ae"/>
      <w:ind w:firstLine="360"/>
    </w:pPr>
  </w:p>
  <w:p w14:paraId="0E766E08" w14:textId="77777777" w:rsidR="00BC3942" w:rsidRDefault="00BC3942">
    <w:pPr>
      <w:ind w:firstLine="480"/>
    </w:pPr>
  </w:p>
  <w:p w14:paraId="7067D51C" w14:textId="77777777" w:rsidR="00BC3942" w:rsidRDefault="00BC3942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4D080" w14:textId="77777777" w:rsidR="00BC3942" w:rsidRDefault="007C75FD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3948D0" w:rsidRPr="003948D0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EBBCA" w14:textId="77777777" w:rsidR="007801AC" w:rsidRDefault="007801AC">
      <w:pPr>
        <w:spacing w:line="240" w:lineRule="auto"/>
      </w:pPr>
      <w:r>
        <w:separator/>
      </w:r>
    </w:p>
  </w:footnote>
  <w:footnote w:type="continuationSeparator" w:id="0">
    <w:p w14:paraId="22BD8D86" w14:textId="77777777" w:rsidR="007801AC" w:rsidRDefault="007801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68C88" w14:textId="77777777" w:rsidR="00BC3942" w:rsidRDefault="00BC3942">
    <w:pPr>
      <w:pStyle w:val="af0"/>
      <w:ind w:firstLine="360"/>
    </w:pPr>
  </w:p>
  <w:p w14:paraId="5E9A2508" w14:textId="77777777" w:rsidR="00BC3942" w:rsidRDefault="00BC3942">
    <w:pPr>
      <w:ind w:firstLine="480"/>
    </w:pPr>
  </w:p>
  <w:p w14:paraId="5A8B85C3" w14:textId="77777777" w:rsidR="00BC3942" w:rsidRDefault="00BC3942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F77CF" w14:textId="77777777" w:rsidR="00BC3942" w:rsidRDefault="00BC3942">
    <w:pPr>
      <w:ind w:left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4F5A"/>
    <w:multiLevelType w:val="multilevel"/>
    <w:tmpl w:val="ECD0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B6017"/>
    <w:multiLevelType w:val="multilevel"/>
    <w:tmpl w:val="036B60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20AE8"/>
    <w:multiLevelType w:val="multilevel"/>
    <w:tmpl w:val="0CE8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D2E7F"/>
    <w:multiLevelType w:val="multilevel"/>
    <w:tmpl w:val="E538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16253"/>
    <w:multiLevelType w:val="multilevel"/>
    <w:tmpl w:val="15B162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525BD"/>
    <w:multiLevelType w:val="multilevel"/>
    <w:tmpl w:val="0DD2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94EE3"/>
    <w:multiLevelType w:val="hybridMultilevel"/>
    <w:tmpl w:val="635053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9F85C47"/>
    <w:multiLevelType w:val="multilevel"/>
    <w:tmpl w:val="29F85C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7457B"/>
    <w:multiLevelType w:val="multilevel"/>
    <w:tmpl w:val="A036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D0306"/>
    <w:multiLevelType w:val="multilevel"/>
    <w:tmpl w:val="74D2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708A9"/>
    <w:multiLevelType w:val="multilevel"/>
    <w:tmpl w:val="4AC708A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CC42E9"/>
    <w:multiLevelType w:val="multilevel"/>
    <w:tmpl w:val="6968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2804DE"/>
    <w:multiLevelType w:val="multilevel"/>
    <w:tmpl w:val="682804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654118"/>
    <w:multiLevelType w:val="multilevel"/>
    <w:tmpl w:val="6B6541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17B76"/>
    <w:multiLevelType w:val="multilevel"/>
    <w:tmpl w:val="848A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22DD5"/>
    <w:multiLevelType w:val="hybridMultilevel"/>
    <w:tmpl w:val="01988B26"/>
    <w:lvl w:ilvl="0" w:tplc="EEC6B810">
      <w:start w:val="1"/>
      <w:numFmt w:val="decimal"/>
      <w:lvlText w:val="%1、"/>
      <w:lvlJc w:val="left"/>
      <w:pPr>
        <w:ind w:left="12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6" w15:restartNumberingAfterBreak="0">
    <w:nsid w:val="74327021"/>
    <w:multiLevelType w:val="multilevel"/>
    <w:tmpl w:val="0274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948809">
    <w:abstractNumId w:val="15"/>
  </w:num>
  <w:num w:numId="2" w16cid:durableId="936060993">
    <w:abstractNumId w:val="13"/>
  </w:num>
  <w:num w:numId="3" w16cid:durableId="1151675198">
    <w:abstractNumId w:val="1"/>
  </w:num>
  <w:num w:numId="4" w16cid:durableId="1949776047">
    <w:abstractNumId w:val="12"/>
  </w:num>
  <w:num w:numId="5" w16cid:durableId="1533374999">
    <w:abstractNumId w:val="7"/>
  </w:num>
  <w:num w:numId="6" w16cid:durableId="967779533">
    <w:abstractNumId w:val="4"/>
  </w:num>
  <w:num w:numId="7" w16cid:durableId="407505510">
    <w:abstractNumId w:val="10"/>
  </w:num>
  <w:num w:numId="8" w16cid:durableId="2133286895">
    <w:abstractNumId w:val="6"/>
  </w:num>
  <w:num w:numId="9" w16cid:durableId="1692685269">
    <w:abstractNumId w:val="9"/>
  </w:num>
  <w:num w:numId="10" w16cid:durableId="1344353611">
    <w:abstractNumId w:val="0"/>
  </w:num>
  <w:num w:numId="11" w16cid:durableId="694692328">
    <w:abstractNumId w:val="8"/>
  </w:num>
  <w:num w:numId="12" w16cid:durableId="227230184">
    <w:abstractNumId w:val="14"/>
  </w:num>
  <w:num w:numId="13" w16cid:durableId="924997797">
    <w:abstractNumId w:val="11"/>
  </w:num>
  <w:num w:numId="14" w16cid:durableId="1554852117">
    <w:abstractNumId w:val="16"/>
  </w:num>
  <w:num w:numId="15" w16cid:durableId="1059129295">
    <w:abstractNumId w:val="2"/>
  </w:num>
  <w:num w:numId="16" w16cid:durableId="714742693">
    <w:abstractNumId w:val="3"/>
  </w:num>
  <w:num w:numId="17" w16cid:durableId="1840775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bordersDoNotSurroundHeader/>
  <w:bordersDoNotSurroundFooter/>
  <w:attachedTemplate r:id="rId1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43C"/>
    <w:rsid w:val="000118CE"/>
    <w:rsid w:val="00011DA1"/>
    <w:rsid w:val="000344D3"/>
    <w:rsid w:val="0004105F"/>
    <w:rsid w:val="0004246A"/>
    <w:rsid w:val="00044962"/>
    <w:rsid w:val="00046B3B"/>
    <w:rsid w:val="00050364"/>
    <w:rsid w:val="00050D45"/>
    <w:rsid w:val="00053C42"/>
    <w:rsid w:val="00054D1E"/>
    <w:rsid w:val="000646EB"/>
    <w:rsid w:val="00072644"/>
    <w:rsid w:val="00082484"/>
    <w:rsid w:val="00082789"/>
    <w:rsid w:val="00091696"/>
    <w:rsid w:val="000930D9"/>
    <w:rsid w:val="00095FC4"/>
    <w:rsid w:val="000A37CC"/>
    <w:rsid w:val="000A7C82"/>
    <w:rsid w:val="000C30BC"/>
    <w:rsid w:val="000C3E8C"/>
    <w:rsid w:val="000C51F3"/>
    <w:rsid w:val="000E0D96"/>
    <w:rsid w:val="000F18DA"/>
    <w:rsid w:val="001215F6"/>
    <w:rsid w:val="00140EC6"/>
    <w:rsid w:val="00141500"/>
    <w:rsid w:val="00150C57"/>
    <w:rsid w:val="001679A4"/>
    <w:rsid w:val="0017032C"/>
    <w:rsid w:val="00172325"/>
    <w:rsid w:val="00173633"/>
    <w:rsid w:val="00191881"/>
    <w:rsid w:val="001A0640"/>
    <w:rsid w:val="001A383F"/>
    <w:rsid w:val="001C49D1"/>
    <w:rsid w:val="001E5A4D"/>
    <w:rsid w:val="002209F9"/>
    <w:rsid w:val="00226216"/>
    <w:rsid w:val="00231B6C"/>
    <w:rsid w:val="0023451E"/>
    <w:rsid w:val="00240732"/>
    <w:rsid w:val="00250F84"/>
    <w:rsid w:val="00255F4D"/>
    <w:rsid w:val="0025647A"/>
    <w:rsid w:val="00265641"/>
    <w:rsid w:val="00275D62"/>
    <w:rsid w:val="00280249"/>
    <w:rsid w:val="00281750"/>
    <w:rsid w:val="00283A5D"/>
    <w:rsid w:val="002A1D01"/>
    <w:rsid w:val="002A42DA"/>
    <w:rsid w:val="002A5B06"/>
    <w:rsid w:val="002A6684"/>
    <w:rsid w:val="002B05F0"/>
    <w:rsid w:val="002B146B"/>
    <w:rsid w:val="002C3605"/>
    <w:rsid w:val="002D1F8A"/>
    <w:rsid w:val="002D4FC1"/>
    <w:rsid w:val="002E5B0B"/>
    <w:rsid w:val="002E6123"/>
    <w:rsid w:val="003059D9"/>
    <w:rsid w:val="00310305"/>
    <w:rsid w:val="00310988"/>
    <w:rsid w:val="00312E92"/>
    <w:rsid w:val="00336084"/>
    <w:rsid w:val="00352B10"/>
    <w:rsid w:val="003633B2"/>
    <w:rsid w:val="00364056"/>
    <w:rsid w:val="00367B66"/>
    <w:rsid w:val="0038424F"/>
    <w:rsid w:val="00384295"/>
    <w:rsid w:val="00387543"/>
    <w:rsid w:val="003948D0"/>
    <w:rsid w:val="00395385"/>
    <w:rsid w:val="003B01D4"/>
    <w:rsid w:val="003C6887"/>
    <w:rsid w:val="003E47CD"/>
    <w:rsid w:val="003F0D78"/>
    <w:rsid w:val="003F40B0"/>
    <w:rsid w:val="00403758"/>
    <w:rsid w:val="0041751F"/>
    <w:rsid w:val="004219B4"/>
    <w:rsid w:val="00422F15"/>
    <w:rsid w:val="00431D9D"/>
    <w:rsid w:val="00457A71"/>
    <w:rsid w:val="004A459D"/>
    <w:rsid w:val="004B6264"/>
    <w:rsid w:val="004C0A6A"/>
    <w:rsid w:val="004C6AE4"/>
    <w:rsid w:val="004E0475"/>
    <w:rsid w:val="004E06E7"/>
    <w:rsid w:val="004F406E"/>
    <w:rsid w:val="005030CE"/>
    <w:rsid w:val="00511540"/>
    <w:rsid w:val="00517703"/>
    <w:rsid w:val="005702B9"/>
    <w:rsid w:val="0057032B"/>
    <w:rsid w:val="005761E1"/>
    <w:rsid w:val="00584B4A"/>
    <w:rsid w:val="00585701"/>
    <w:rsid w:val="005A080F"/>
    <w:rsid w:val="005A0AA7"/>
    <w:rsid w:val="005A3976"/>
    <w:rsid w:val="005A5003"/>
    <w:rsid w:val="005A61CC"/>
    <w:rsid w:val="005A7FC2"/>
    <w:rsid w:val="005B417A"/>
    <w:rsid w:val="005E33E4"/>
    <w:rsid w:val="005E7796"/>
    <w:rsid w:val="005F1CBE"/>
    <w:rsid w:val="006051EB"/>
    <w:rsid w:val="006112B4"/>
    <w:rsid w:val="00612B70"/>
    <w:rsid w:val="00614A42"/>
    <w:rsid w:val="00621444"/>
    <w:rsid w:val="006310A4"/>
    <w:rsid w:val="0063114B"/>
    <w:rsid w:val="00633A4E"/>
    <w:rsid w:val="0063505B"/>
    <w:rsid w:val="00636F4A"/>
    <w:rsid w:val="00644ED2"/>
    <w:rsid w:val="006501F7"/>
    <w:rsid w:val="00652367"/>
    <w:rsid w:val="006620D3"/>
    <w:rsid w:val="00662FAC"/>
    <w:rsid w:val="0067093A"/>
    <w:rsid w:val="00674FBE"/>
    <w:rsid w:val="00677097"/>
    <w:rsid w:val="00685F90"/>
    <w:rsid w:val="00686109"/>
    <w:rsid w:val="00697B5F"/>
    <w:rsid w:val="006A503F"/>
    <w:rsid w:val="006B321D"/>
    <w:rsid w:val="006E010B"/>
    <w:rsid w:val="006F1C45"/>
    <w:rsid w:val="006F4322"/>
    <w:rsid w:val="006F7353"/>
    <w:rsid w:val="0071010D"/>
    <w:rsid w:val="00715C5B"/>
    <w:rsid w:val="00716570"/>
    <w:rsid w:val="00733D2D"/>
    <w:rsid w:val="00734513"/>
    <w:rsid w:val="00744C50"/>
    <w:rsid w:val="007460FE"/>
    <w:rsid w:val="007801AC"/>
    <w:rsid w:val="00786CB0"/>
    <w:rsid w:val="00797614"/>
    <w:rsid w:val="007A4BB9"/>
    <w:rsid w:val="007B1388"/>
    <w:rsid w:val="007B5C70"/>
    <w:rsid w:val="007C09CB"/>
    <w:rsid w:val="007C75FD"/>
    <w:rsid w:val="007D631A"/>
    <w:rsid w:val="007D7717"/>
    <w:rsid w:val="007E2FD5"/>
    <w:rsid w:val="007E3376"/>
    <w:rsid w:val="007E6853"/>
    <w:rsid w:val="007F14D7"/>
    <w:rsid w:val="007F1B78"/>
    <w:rsid w:val="007F2418"/>
    <w:rsid w:val="008101B6"/>
    <w:rsid w:val="008229F5"/>
    <w:rsid w:val="00822FD2"/>
    <w:rsid w:val="0082404A"/>
    <w:rsid w:val="008262D3"/>
    <w:rsid w:val="008337A2"/>
    <w:rsid w:val="00840E69"/>
    <w:rsid w:val="0084607C"/>
    <w:rsid w:val="008746BE"/>
    <w:rsid w:val="00875408"/>
    <w:rsid w:val="0088370F"/>
    <w:rsid w:val="00886580"/>
    <w:rsid w:val="008A7FD7"/>
    <w:rsid w:val="008B0FA0"/>
    <w:rsid w:val="008D0538"/>
    <w:rsid w:val="008D27E7"/>
    <w:rsid w:val="008E58E1"/>
    <w:rsid w:val="008E5A78"/>
    <w:rsid w:val="008F3BFE"/>
    <w:rsid w:val="008F3D12"/>
    <w:rsid w:val="00911A22"/>
    <w:rsid w:val="0091555C"/>
    <w:rsid w:val="00916CEF"/>
    <w:rsid w:val="00917F4A"/>
    <w:rsid w:val="00931008"/>
    <w:rsid w:val="00934D75"/>
    <w:rsid w:val="00947914"/>
    <w:rsid w:val="00961364"/>
    <w:rsid w:val="009762A5"/>
    <w:rsid w:val="00987336"/>
    <w:rsid w:val="009905C7"/>
    <w:rsid w:val="009A4D64"/>
    <w:rsid w:val="009A6FE1"/>
    <w:rsid w:val="009C3B10"/>
    <w:rsid w:val="009D4CCE"/>
    <w:rsid w:val="009E4098"/>
    <w:rsid w:val="009E40FF"/>
    <w:rsid w:val="009E6081"/>
    <w:rsid w:val="009F0615"/>
    <w:rsid w:val="00A17CD8"/>
    <w:rsid w:val="00A20588"/>
    <w:rsid w:val="00A21C8B"/>
    <w:rsid w:val="00A42A9D"/>
    <w:rsid w:val="00A7228C"/>
    <w:rsid w:val="00A73264"/>
    <w:rsid w:val="00A969DF"/>
    <w:rsid w:val="00AA1A6F"/>
    <w:rsid w:val="00AA2B19"/>
    <w:rsid w:val="00AB00F5"/>
    <w:rsid w:val="00AD3CD4"/>
    <w:rsid w:val="00AD79BE"/>
    <w:rsid w:val="00AF744C"/>
    <w:rsid w:val="00B02BB8"/>
    <w:rsid w:val="00B0375C"/>
    <w:rsid w:val="00B114BD"/>
    <w:rsid w:val="00B20C33"/>
    <w:rsid w:val="00B3457D"/>
    <w:rsid w:val="00B65A94"/>
    <w:rsid w:val="00B66408"/>
    <w:rsid w:val="00B67A92"/>
    <w:rsid w:val="00B73567"/>
    <w:rsid w:val="00B81796"/>
    <w:rsid w:val="00B86EBD"/>
    <w:rsid w:val="00B95CCD"/>
    <w:rsid w:val="00BA62F2"/>
    <w:rsid w:val="00BA692F"/>
    <w:rsid w:val="00BC0A70"/>
    <w:rsid w:val="00BC3942"/>
    <w:rsid w:val="00BD17DA"/>
    <w:rsid w:val="00BE5117"/>
    <w:rsid w:val="00BF00FB"/>
    <w:rsid w:val="00BF0C98"/>
    <w:rsid w:val="00BF3B14"/>
    <w:rsid w:val="00C02005"/>
    <w:rsid w:val="00C04284"/>
    <w:rsid w:val="00C23BED"/>
    <w:rsid w:val="00C3007B"/>
    <w:rsid w:val="00C46648"/>
    <w:rsid w:val="00C52EA2"/>
    <w:rsid w:val="00C53272"/>
    <w:rsid w:val="00C5677D"/>
    <w:rsid w:val="00C70F38"/>
    <w:rsid w:val="00C80219"/>
    <w:rsid w:val="00C81147"/>
    <w:rsid w:val="00C84728"/>
    <w:rsid w:val="00C86EB2"/>
    <w:rsid w:val="00C871AA"/>
    <w:rsid w:val="00C91D85"/>
    <w:rsid w:val="00C9745F"/>
    <w:rsid w:val="00CA02C2"/>
    <w:rsid w:val="00CA4F60"/>
    <w:rsid w:val="00CB3DD5"/>
    <w:rsid w:val="00CB7BA2"/>
    <w:rsid w:val="00CC3A7F"/>
    <w:rsid w:val="00CC4D33"/>
    <w:rsid w:val="00CD17A0"/>
    <w:rsid w:val="00CD6782"/>
    <w:rsid w:val="00CE159D"/>
    <w:rsid w:val="00CE185F"/>
    <w:rsid w:val="00CE1A2F"/>
    <w:rsid w:val="00CE2281"/>
    <w:rsid w:val="00CE493F"/>
    <w:rsid w:val="00CE76F5"/>
    <w:rsid w:val="00CE77AE"/>
    <w:rsid w:val="00CF272D"/>
    <w:rsid w:val="00CF622A"/>
    <w:rsid w:val="00D064B0"/>
    <w:rsid w:val="00D161DC"/>
    <w:rsid w:val="00D20C26"/>
    <w:rsid w:val="00D436A7"/>
    <w:rsid w:val="00D6143C"/>
    <w:rsid w:val="00D67152"/>
    <w:rsid w:val="00D71081"/>
    <w:rsid w:val="00D75454"/>
    <w:rsid w:val="00D84324"/>
    <w:rsid w:val="00D8521A"/>
    <w:rsid w:val="00D9540D"/>
    <w:rsid w:val="00DA5016"/>
    <w:rsid w:val="00DA52EF"/>
    <w:rsid w:val="00DA5D19"/>
    <w:rsid w:val="00DC0009"/>
    <w:rsid w:val="00DC06EC"/>
    <w:rsid w:val="00DC65FB"/>
    <w:rsid w:val="00DD6452"/>
    <w:rsid w:val="00DD68E0"/>
    <w:rsid w:val="00DD7F07"/>
    <w:rsid w:val="00DE2007"/>
    <w:rsid w:val="00DE7063"/>
    <w:rsid w:val="00DF17F7"/>
    <w:rsid w:val="00E03546"/>
    <w:rsid w:val="00E040AF"/>
    <w:rsid w:val="00E2354A"/>
    <w:rsid w:val="00E32AD9"/>
    <w:rsid w:val="00E37349"/>
    <w:rsid w:val="00E453C1"/>
    <w:rsid w:val="00E651C1"/>
    <w:rsid w:val="00E96061"/>
    <w:rsid w:val="00E96717"/>
    <w:rsid w:val="00EA6A0C"/>
    <w:rsid w:val="00EB54E6"/>
    <w:rsid w:val="00EB5AF7"/>
    <w:rsid w:val="00EC1379"/>
    <w:rsid w:val="00ED0214"/>
    <w:rsid w:val="00ED62C2"/>
    <w:rsid w:val="00ED6E97"/>
    <w:rsid w:val="00EE50B2"/>
    <w:rsid w:val="00EF4E2E"/>
    <w:rsid w:val="00F12754"/>
    <w:rsid w:val="00F23C6C"/>
    <w:rsid w:val="00F246B2"/>
    <w:rsid w:val="00F53B95"/>
    <w:rsid w:val="00F76BC4"/>
    <w:rsid w:val="00F85083"/>
    <w:rsid w:val="00FB0759"/>
    <w:rsid w:val="00FD4242"/>
    <w:rsid w:val="00FE1D22"/>
    <w:rsid w:val="00FE3991"/>
    <w:rsid w:val="0DC2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59BB0"/>
  <w15:docId w15:val="{93EA287A-1F64-40AF-ADEA-1A165DE7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444"/>
    <w:pPr>
      <w:spacing w:line="400" w:lineRule="exact"/>
      <w:jc w:val="both"/>
    </w:pPr>
    <w:rPr>
      <w:rFonts w:ascii="Times New Roman" w:hAnsi="Times New Roman" w:cs="Times New Roman"/>
      <w:sz w:val="24"/>
      <w:szCs w:val="22"/>
    </w:rPr>
  </w:style>
  <w:style w:type="paragraph" w:styleId="1">
    <w:name w:val="heading 1"/>
    <w:basedOn w:val="2"/>
    <w:next w:val="a"/>
    <w:link w:val="10"/>
    <w:qFormat/>
    <w:pPr>
      <w:outlineLvl w:val="0"/>
    </w:pPr>
    <w:rPr>
      <w:sz w:val="28"/>
      <w:szCs w:val="28"/>
    </w:rPr>
  </w:style>
  <w:style w:type="paragraph" w:styleId="2">
    <w:name w:val="heading 2"/>
    <w:basedOn w:val="3"/>
    <w:next w:val="a"/>
    <w:link w:val="20"/>
    <w:qFormat/>
    <w:pPr>
      <w:spacing w:before="0" w:after="0" w:line="360" w:lineRule="auto"/>
      <w:jc w:val="left"/>
      <w:outlineLvl w:val="1"/>
    </w:pPr>
    <w:rPr>
      <w:rFonts w:ascii="宋体" w:eastAsia="宋体" w:hAnsi="宋体"/>
      <w:b/>
      <w:bCs/>
      <w:sz w:val="24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widowControl w:val="0"/>
      <w:spacing w:before="240" w:after="120"/>
      <w:outlineLvl w:val="2"/>
    </w:pPr>
    <w:rPr>
      <w:rFonts w:ascii="黑体" w:eastAsia="黑体" w:hAnsi="黑体"/>
      <w:kern w:val="2"/>
      <w:sz w:val="26"/>
      <w:szCs w:val="20"/>
    </w:rPr>
  </w:style>
  <w:style w:type="paragraph" w:styleId="4">
    <w:name w:val="heading 4"/>
    <w:basedOn w:val="a"/>
    <w:next w:val="a"/>
    <w:link w:val="40"/>
    <w:qFormat/>
    <w:pPr>
      <w:keepNext/>
      <w:widowControl w:val="0"/>
      <w:spacing w:before="240" w:after="120"/>
      <w:jc w:val="left"/>
      <w:outlineLvl w:val="3"/>
    </w:pPr>
    <w:rPr>
      <w:rFonts w:ascii="黑体" w:eastAsia="黑体" w:hAnsi="黑体"/>
      <w:kern w:val="2"/>
      <w:szCs w:val="20"/>
    </w:rPr>
  </w:style>
  <w:style w:type="paragraph" w:styleId="5">
    <w:name w:val="heading 5"/>
    <w:basedOn w:val="a"/>
    <w:next w:val="a"/>
    <w:link w:val="50"/>
    <w:qFormat/>
    <w:pPr>
      <w:keepNext/>
      <w:widowControl w:val="0"/>
      <w:spacing w:before="120" w:after="240" w:line="240" w:lineRule="auto"/>
      <w:jc w:val="center"/>
      <w:outlineLvl w:val="4"/>
    </w:pPr>
    <w:rPr>
      <w:rFonts w:ascii="黑体" w:eastAsia="黑体" w:hAnsi="黑体"/>
      <w:kern w:val="2"/>
      <w:sz w:val="22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120" w:after="240" w:line="240" w:lineRule="auto"/>
      <w:jc w:val="center"/>
      <w:outlineLvl w:val="5"/>
    </w:pPr>
    <w:rPr>
      <w:rFonts w:eastAsia="黑体" w:cstheme="majorBidi"/>
      <w:bCs/>
      <w:sz w:val="2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autoRedefine/>
    <w:semiHidden/>
    <w:qFormat/>
    <w:pPr>
      <w:widowControl w:val="0"/>
      <w:ind w:left="1260"/>
      <w:jc w:val="left"/>
    </w:pPr>
    <w:rPr>
      <w:rFonts w:eastAsia="宋体"/>
      <w:kern w:val="2"/>
      <w:sz w:val="18"/>
      <w:szCs w:val="18"/>
    </w:rPr>
  </w:style>
  <w:style w:type="paragraph" w:styleId="a3">
    <w:name w:val="caption"/>
    <w:basedOn w:val="a"/>
    <w:next w:val="a"/>
    <w:qFormat/>
    <w:pPr>
      <w:widowControl w:val="0"/>
      <w:spacing w:before="60" w:after="60"/>
    </w:pPr>
    <w:rPr>
      <w:kern w:val="2"/>
      <w:sz w:val="21"/>
      <w:szCs w:val="20"/>
    </w:rPr>
  </w:style>
  <w:style w:type="paragraph" w:styleId="a4">
    <w:name w:val="annotation text"/>
    <w:basedOn w:val="a"/>
    <w:link w:val="a5"/>
    <w:qFormat/>
    <w:pPr>
      <w:widowControl w:val="0"/>
      <w:jc w:val="left"/>
    </w:pPr>
    <w:rPr>
      <w:rFonts w:eastAsia="宋体"/>
      <w:kern w:val="2"/>
      <w:szCs w:val="20"/>
    </w:rPr>
  </w:style>
  <w:style w:type="paragraph" w:styleId="a6">
    <w:name w:val="Body Text Indent"/>
    <w:basedOn w:val="a"/>
    <w:link w:val="a7"/>
    <w:pPr>
      <w:widowControl w:val="0"/>
      <w:spacing w:line="360" w:lineRule="auto"/>
      <w:ind w:firstLineChars="200" w:firstLine="480"/>
    </w:pPr>
    <w:rPr>
      <w:rFonts w:eastAsia="宋体"/>
    </w:rPr>
  </w:style>
  <w:style w:type="paragraph" w:styleId="TOC5">
    <w:name w:val="toc 5"/>
    <w:basedOn w:val="a"/>
    <w:next w:val="a"/>
    <w:autoRedefine/>
    <w:semiHidden/>
    <w:qFormat/>
    <w:pPr>
      <w:widowControl w:val="0"/>
      <w:ind w:left="840"/>
      <w:jc w:val="left"/>
    </w:pPr>
    <w:rPr>
      <w:rFonts w:eastAsia="宋体"/>
      <w:kern w:val="2"/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pPr>
      <w:widowControl w:val="0"/>
      <w:ind w:leftChars="400" w:left="400"/>
      <w:jc w:val="left"/>
    </w:pPr>
    <w:rPr>
      <w:rFonts w:eastAsia="宋体"/>
      <w:iCs/>
      <w:kern w:val="2"/>
      <w:szCs w:val="20"/>
    </w:rPr>
  </w:style>
  <w:style w:type="paragraph" w:styleId="a8">
    <w:name w:val="Plain Text"/>
    <w:basedOn w:val="a"/>
    <w:link w:val="a9"/>
    <w:qFormat/>
    <w:pPr>
      <w:widowControl w:val="0"/>
    </w:pPr>
    <w:rPr>
      <w:rFonts w:ascii="宋体" w:eastAsia="宋体" w:hAnsi="Courier New" w:hint="eastAsia"/>
      <w:kern w:val="2"/>
      <w:szCs w:val="20"/>
    </w:rPr>
  </w:style>
  <w:style w:type="paragraph" w:styleId="TOC8">
    <w:name w:val="toc 8"/>
    <w:basedOn w:val="a"/>
    <w:next w:val="a"/>
    <w:autoRedefine/>
    <w:semiHidden/>
    <w:qFormat/>
    <w:pPr>
      <w:widowControl w:val="0"/>
      <w:ind w:left="1470"/>
      <w:jc w:val="left"/>
    </w:pPr>
    <w:rPr>
      <w:rFonts w:eastAsia="宋体"/>
      <w:kern w:val="2"/>
      <w:sz w:val="18"/>
      <w:szCs w:val="18"/>
    </w:rPr>
  </w:style>
  <w:style w:type="paragraph" w:styleId="aa">
    <w:name w:val="Date"/>
    <w:basedOn w:val="a"/>
    <w:next w:val="a"/>
    <w:link w:val="ab"/>
    <w:qFormat/>
    <w:pPr>
      <w:widowControl w:val="0"/>
      <w:ind w:leftChars="2500" w:left="100"/>
    </w:pPr>
    <w:rPr>
      <w:rFonts w:eastAsia="宋体"/>
      <w:kern w:val="2"/>
      <w:szCs w:val="20"/>
    </w:rPr>
  </w:style>
  <w:style w:type="paragraph" w:styleId="ac">
    <w:name w:val="Balloon Text"/>
    <w:basedOn w:val="a"/>
    <w:link w:val="ad"/>
    <w:qFormat/>
    <w:pPr>
      <w:widowControl w:val="0"/>
    </w:pPr>
    <w:rPr>
      <w:rFonts w:eastAsia="宋体"/>
      <w:kern w:val="2"/>
      <w:sz w:val="18"/>
      <w:szCs w:val="20"/>
    </w:rPr>
  </w:style>
  <w:style w:type="paragraph" w:styleId="ae">
    <w:name w:val="footer"/>
    <w:basedOn w:val="a"/>
    <w:link w:val="af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0">
    <w:name w:val="header"/>
    <w:basedOn w:val="a"/>
    <w:link w:val="af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widowControl w:val="0"/>
      <w:spacing w:before="120"/>
      <w:jc w:val="left"/>
    </w:pPr>
    <w:rPr>
      <w:rFonts w:eastAsia="黑体"/>
      <w:bCs/>
      <w:caps/>
      <w:kern w:val="2"/>
      <w:szCs w:val="20"/>
    </w:rPr>
  </w:style>
  <w:style w:type="paragraph" w:styleId="TOC4">
    <w:name w:val="toc 4"/>
    <w:basedOn w:val="a"/>
    <w:next w:val="a"/>
    <w:autoRedefine/>
    <w:semiHidden/>
    <w:qFormat/>
    <w:pPr>
      <w:widowControl w:val="0"/>
      <w:ind w:left="630"/>
      <w:jc w:val="left"/>
    </w:pPr>
    <w:rPr>
      <w:rFonts w:eastAsia="宋体"/>
      <w:kern w:val="2"/>
      <w:sz w:val="18"/>
      <w:szCs w:val="18"/>
    </w:rPr>
  </w:style>
  <w:style w:type="paragraph" w:styleId="af2">
    <w:name w:val="footnote text"/>
    <w:basedOn w:val="a"/>
    <w:link w:val="af3"/>
    <w:qFormat/>
    <w:pPr>
      <w:widowControl w:val="0"/>
      <w:snapToGrid w:val="0"/>
      <w:jc w:val="left"/>
    </w:pPr>
    <w:rPr>
      <w:rFonts w:eastAsia="宋体"/>
      <w:kern w:val="2"/>
      <w:sz w:val="18"/>
      <w:szCs w:val="18"/>
    </w:rPr>
  </w:style>
  <w:style w:type="paragraph" w:styleId="TOC6">
    <w:name w:val="toc 6"/>
    <w:basedOn w:val="a"/>
    <w:next w:val="a"/>
    <w:autoRedefine/>
    <w:semiHidden/>
    <w:qFormat/>
    <w:pPr>
      <w:widowControl w:val="0"/>
      <w:ind w:left="1050"/>
      <w:jc w:val="left"/>
    </w:pPr>
    <w:rPr>
      <w:rFonts w:eastAsia="宋体"/>
      <w:kern w:val="2"/>
      <w:sz w:val="18"/>
      <w:szCs w:val="18"/>
    </w:rPr>
  </w:style>
  <w:style w:type="paragraph" w:styleId="TOC2">
    <w:name w:val="toc 2"/>
    <w:basedOn w:val="a"/>
    <w:next w:val="a"/>
    <w:uiPriority w:val="39"/>
    <w:qFormat/>
    <w:pPr>
      <w:widowControl w:val="0"/>
      <w:ind w:leftChars="200" w:left="200"/>
      <w:jc w:val="left"/>
    </w:pPr>
    <w:rPr>
      <w:rFonts w:eastAsia="宋体"/>
      <w:smallCaps/>
      <w:kern w:val="2"/>
      <w:szCs w:val="20"/>
    </w:rPr>
  </w:style>
  <w:style w:type="paragraph" w:styleId="TOC9">
    <w:name w:val="toc 9"/>
    <w:basedOn w:val="a"/>
    <w:next w:val="a"/>
    <w:autoRedefine/>
    <w:semiHidden/>
    <w:qFormat/>
    <w:pPr>
      <w:widowControl w:val="0"/>
      <w:ind w:left="1680"/>
      <w:jc w:val="left"/>
    </w:pPr>
    <w:rPr>
      <w:rFonts w:eastAsia="宋体"/>
      <w:kern w:val="2"/>
      <w:sz w:val="18"/>
      <w:szCs w:val="18"/>
    </w:rPr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Cs w:val="24"/>
    </w:rPr>
  </w:style>
  <w:style w:type="paragraph" w:styleId="af4">
    <w:name w:val="Normal (Web)"/>
    <w:basedOn w:val="a"/>
    <w:qFormat/>
    <w:pPr>
      <w:spacing w:before="100" w:beforeAutospacing="1" w:after="100" w:afterAutospacing="1"/>
      <w:jc w:val="left"/>
    </w:pPr>
    <w:rPr>
      <w:rFonts w:ascii="宋体" w:eastAsia="宋体" w:hAnsi="宋体"/>
      <w:szCs w:val="20"/>
    </w:rPr>
  </w:style>
  <w:style w:type="paragraph" w:styleId="af5">
    <w:name w:val="annotation subject"/>
    <w:basedOn w:val="a4"/>
    <w:next w:val="a4"/>
    <w:link w:val="af6"/>
    <w:qFormat/>
    <w:rPr>
      <w:b/>
      <w:bCs/>
    </w:rPr>
  </w:style>
  <w:style w:type="character" w:styleId="af7">
    <w:name w:val="Strong"/>
    <w:basedOn w:val="a0"/>
    <w:uiPriority w:val="22"/>
    <w:qFormat/>
    <w:rPr>
      <w:b/>
    </w:rPr>
  </w:style>
  <w:style w:type="character" w:styleId="af8">
    <w:name w:val="page number"/>
    <w:basedOn w:val="a0"/>
    <w:qFormat/>
  </w:style>
  <w:style w:type="character" w:styleId="af9">
    <w:name w:val="line number"/>
    <w:basedOn w:val="a0"/>
    <w:uiPriority w:val="99"/>
    <w:semiHidden/>
    <w:unhideWhenUsed/>
  </w:style>
  <w:style w:type="character" w:styleId="afa">
    <w:name w:val="Hyperlink"/>
    <w:uiPriority w:val="99"/>
    <w:rPr>
      <w:color w:val="0000FF"/>
      <w:u w:val="single"/>
    </w:rPr>
  </w:style>
  <w:style w:type="character" w:styleId="afb">
    <w:name w:val="annotation reference"/>
    <w:uiPriority w:val="99"/>
    <w:qFormat/>
    <w:rPr>
      <w:sz w:val="21"/>
      <w:szCs w:val="21"/>
    </w:rPr>
  </w:style>
  <w:style w:type="character" w:styleId="afc">
    <w:name w:val="footnote reference"/>
    <w:rPr>
      <w:vertAlign w:val="superscript"/>
    </w:rPr>
  </w:style>
  <w:style w:type="character" w:customStyle="1" w:styleId="af1">
    <w:name w:val="页眉 字符"/>
    <w:basedOn w:val="a0"/>
    <w:link w:val="af0"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af">
    <w:name w:val="页脚 字符"/>
    <w:basedOn w:val="a0"/>
    <w:link w:val="ae"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宋体" w:eastAsia="宋体" w:hAnsi="宋体" w:cs="Times New Roman"/>
      <w:b/>
      <w:bCs/>
      <w:sz w:val="28"/>
      <w:szCs w:val="28"/>
    </w:rPr>
  </w:style>
  <w:style w:type="character" w:customStyle="1" w:styleId="20">
    <w:name w:val="标题 2 字符"/>
    <w:basedOn w:val="a0"/>
    <w:link w:val="2"/>
    <w:qFormat/>
    <w:rPr>
      <w:rFonts w:ascii="宋体" w:eastAsia="宋体" w:hAnsi="宋体" w:cs="Times New Roman"/>
      <w:b/>
      <w:bCs/>
      <w:sz w:val="24"/>
      <w:szCs w:val="24"/>
    </w:rPr>
  </w:style>
  <w:style w:type="character" w:customStyle="1" w:styleId="30">
    <w:name w:val="标题 3 字符"/>
    <w:basedOn w:val="a0"/>
    <w:link w:val="3"/>
    <w:rPr>
      <w:rFonts w:ascii="黑体" w:eastAsia="黑体" w:hAnsi="黑体" w:cs="Times New Roman"/>
      <w:sz w:val="26"/>
      <w:szCs w:val="20"/>
    </w:rPr>
  </w:style>
  <w:style w:type="character" w:customStyle="1" w:styleId="40">
    <w:name w:val="标题 4 字符"/>
    <w:basedOn w:val="a0"/>
    <w:link w:val="4"/>
    <w:qFormat/>
    <w:rPr>
      <w:rFonts w:ascii="黑体" w:eastAsia="黑体" w:hAnsi="黑体" w:cs="Times New Roman"/>
      <w:sz w:val="24"/>
      <w:szCs w:val="20"/>
    </w:rPr>
  </w:style>
  <w:style w:type="character" w:customStyle="1" w:styleId="50">
    <w:name w:val="标题 5 字符"/>
    <w:basedOn w:val="a0"/>
    <w:link w:val="5"/>
    <w:rPr>
      <w:rFonts w:ascii="黑体" w:eastAsia="黑体" w:hAnsi="黑体" w:cs="Times New Roman"/>
      <w:sz w:val="22"/>
      <w:szCs w:val="20"/>
    </w:rPr>
  </w:style>
  <w:style w:type="character" w:customStyle="1" w:styleId="ad">
    <w:name w:val="批注框文本 字符"/>
    <w:basedOn w:val="a0"/>
    <w:link w:val="ac"/>
    <w:rPr>
      <w:rFonts w:ascii="Times New Roman" w:eastAsia="宋体" w:hAnsi="Times New Roman" w:cs="Times New Roman"/>
      <w:sz w:val="18"/>
      <w:szCs w:val="20"/>
    </w:rPr>
  </w:style>
  <w:style w:type="character" w:customStyle="1" w:styleId="ab">
    <w:name w:val="日期 字符"/>
    <w:basedOn w:val="a0"/>
    <w:link w:val="aa"/>
    <w:rPr>
      <w:rFonts w:ascii="Times New Roman" w:eastAsia="宋体" w:hAnsi="Times New Roman" w:cs="Times New Roman"/>
      <w:sz w:val="24"/>
      <w:szCs w:val="20"/>
    </w:rPr>
  </w:style>
  <w:style w:type="character" w:customStyle="1" w:styleId="a7">
    <w:name w:val="正文文本缩进 字符"/>
    <w:basedOn w:val="a0"/>
    <w:link w:val="a6"/>
    <w:rPr>
      <w:rFonts w:ascii="Times New Roman" w:eastAsia="宋体" w:hAnsi="Times New Roman" w:cs="Times New Roman"/>
      <w:kern w:val="0"/>
      <w:sz w:val="24"/>
    </w:rPr>
  </w:style>
  <w:style w:type="paragraph" w:customStyle="1" w:styleId="afd">
    <w:name w:val="文章标题"/>
    <w:basedOn w:val="a"/>
    <w:qFormat/>
    <w:pPr>
      <w:jc w:val="center"/>
    </w:pPr>
    <w:rPr>
      <w:rFonts w:ascii="黑体" w:eastAsia="黑体" w:hAnsi="黑体"/>
      <w:sz w:val="32"/>
      <w:szCs w:val="32"/>
    </w:rPr>
  </w:style>
  <w:style w:type="character" w:customStyle="1" w:styleId="a9">
    <w:name w:val="纯文本 字符"/>
    <w:basedOn w:val="a0"/>
    <w:link w:val="a8"/>
    <w:qFormat/>
    <w:rPr>
      <w:rFonts w:ascii="宋体" w:eastAsia="宋体" w:hAnsi="Courier New" w:cs="Times New Roman"/>
      <w:sz w:val="24"/>
      <w:szCs w:val="20"/>
    </w:rPr>
  </w:style>
  <w:style w:type="paragraph" w:customStyle="1" w:styleId="11">
    <w:name w:val="样式1"/>
    <w:basedOn w:val="a"/>
    <w:link w:val="1Char"/>
    <w:autoRedefine/>
    <w:qFormat/>
    <w:pPr>
      <w:widowControl w:val="0"/>
      <w:tabs>
        <w:tab w:val="left" w:pos="4500"/>
      </w:tabs>
      <w:spacing w:beforeLines="50" w:before="120" w:afterLines="50" w:after="120"/>
      <w:ind w:firstLine="504"/>
      <w:jc w:val="left"/>
      <w:outlineLvl w:val="1"/>
    </w:pPr>
    <w:rPr>
      <w:rFonts w:ascii="仿宋_GB2312" w:eastAsia="仿宋_GB2312"/>
      <w:bCs/>
      <w:spacing w:val="6"/>
      <w:kern w:val="22"/>
      <w:szCs w:val="24"/>
    </w:rPr>
  </w:style>
  <w:style w:type="character" w:customStyle="1" w:styleId="1Char">
    <w:name w:val="样式1 Char"/>
    <w:link w:val="11"/>
    <w:qFormat/>
    <w:rPr>
      <w:rFonts w:ascii="仿宋_GB2312" w:eastAsia="仿宋_GB2312" w:hAnsi="Times New Roman" w:cs="Times New Roman"/>
      <w:bCs/>
      <w:spacing w:val="6"/>
      <w:kern w:val="22"/>
      <w:sz w:val="24"/>
      <w:szCs w:val="24"/>
    </w:rPr>
  </w:style>
  <w:style w:type="character" w:customStyle="1" w:styleId="HTML0">
    <w:name w:val="HTML 预设格式 字符"/>
    <w:basedOn w:val="a0"/>
    <w:link w:val="HTML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f3">
    <w:name w:val="脚注文本 字符"/>
    <w:basedOn w:val="a0"/>
    <w:link w:val="af2"/>
    <w:qFormat/>
    <w:rPr>
      <w:rFonts w:ascii="Times New Roman" w:eastAsia="宋体" w:hAnsi="Times New Roman" w:cs="Times New Roman"/>
      <w:sz w:val="18"/>
      <w:szCs w:val="18"/>
    </w:rPr>
  </w:style>
  <w:style w:type="paragraph" w:styleId="afe">
    <w:name w:val="No Spacing"/>
    <w:link w:val="aff"/>
    <w:uiPriority w:val="1"/>
    <w:qFormat/>
    <w:rPr>
      <w:rFonts w:ascii="Calibri" w:eastAsia="宋体" w:hAnsi="Calibri" w:cs="Times New Roman"/>
      <w:sz w:val="22"/>
      <w:szCs w:val="22"/>
    </w:rPr>
  </w:style>
  <w:style w:type="character" w:customStyle="1" w:styleId="aff">
    <w:name w:val="无间隔 字符"/>
    <w:link w:val="afe"/>
    <w:uiPriority w:val="1"/>
    <w:rPr>
      <w:rFonts w:ascii="Calibri" w:eastAsia="宋体" w:hAnsi="Calibri" w:cs="Times New Roman"/>
      <w:kern w:val="0"/>
      <w:sz w:val="22"/>
    </w:rPr>
  </w:style>
  <w:style w:type="character" w:customStyle="1" w:styleId="a5">
    <w:name w:val="批注文字 字符"/>
    <w:basedOn w:val="a0"/>
    <w:link w:val="a4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af6">
    <w:name w:val="批注主题 字符"/>
    <w:basedOn w:val="a5"/>
    <w:link w:val="af5"/>
    <w:qFormat/>
    <w:rPr>
      <w:rFonts w:ascii="Times New Roman" w:eastAsia="宋体" w:hAnsi="Times New Roman" w:cs="Times New Roman"/>
      <w:b/>
      <w:bCs/>
      <w:sz w:val="24"/>
      <w:szCs w:val="20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黑体" w:hAnsi="Times New Roman" w:cstheme="majorBidi"/>
      <w:bCs/>
      <w:kern w:val="0"/>
      <w:sz w:val="22"/>
      <w:szCs w:val="24"/>
    </w:rPr>
  </w:style>
  <w:style w:type="paragraph" w:styleId="aff0">
    <w:name w:val="Quote"/>
    <w:basedOn w:val="a"/>
    <w:next w:val="a"/>
    <w:link w:val="aff1"/>
    <w:uiPriority w:val="29"/>
    <w:qFormat/>
    <w:pPr>
      <w:spacing w:before="60" w:line="320" w:lineRule="exact"/>
    </w:pPr>
    <w:rPr>
      <w:iCs/>
      <w:color w:val="000000" w:themeColor="text1"/>
      <w:sz w:val="21"/>
    </w:rPr>
  </w:style>
  <w:style w:type="character" w:customStyle="1" w:styleId="aff1">
    <w:name w:val="引用 字符"/>
    <w:basedOn w:val="a0"/>
    <w:link w:val="aff0"/>
    <w:uiPriority w:val="29"/>
    <w:qFormat/>
    <w:rPr>
      <w:rFonts w:ascii="Times New Roman" w:hAnsi="Times New Roman" w:cs="Times New Roman"/>
      <w:iCs/>
      <w:color w:val="000000" w:themeColor="text1"/>
      <w:kern w:val="0"/>
    </w:rPr>
  </w:style>
  <w:style w:type="paragraph" w:styleId="aff2">
    <w:name w:val="List Paragraph"/>
    <w:basedOn w:val="a"/>
    <w:uiPriority w:val="34"/>
    <w:qFormat/>
    <w:pPr>
      <w:ind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HTML1">
    <w:name w:val="HTML Code"/>
    <w:basedOn w:val="a0"/>
    <w:uiPriority w:val="99"/>
    <w:semiHidden/>
    <w:unhideWhenUsed/>
    <w:rsid w:val="00E651C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4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0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36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9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20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14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59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0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27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54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4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81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5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81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8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51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76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54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4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39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7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37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18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65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3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96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6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35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65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88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3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75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38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41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11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43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26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77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16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12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51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4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39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46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2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18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32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7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09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70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121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2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1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03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9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81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19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26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3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04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10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09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33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09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5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1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05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2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14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9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66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35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67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4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1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2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0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6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78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5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1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5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4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7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80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2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4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01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2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64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65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28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62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8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2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88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42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9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66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16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87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8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50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96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93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95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2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6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0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6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52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95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94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76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785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9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3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35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0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1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128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5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2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41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0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84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2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09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6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82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34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3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11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9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0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21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66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21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11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94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33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35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30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124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6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35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5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5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51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05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3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89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42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6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8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6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3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9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8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8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USER-20190916PM\Desktop\&#27827;&#2127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D3273-4889-493E-ADDC-2092343B2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河北.dotx</Template>
  <TotalTime>82</TotalTime>
  <Pages>31</Pages>
  <Words>3878</Words>
  <Characters>22105</Characters>
  <Application>Microsoft Office Word</Application>
  <DocSecurity>0</DocSecurity>
  <Lines>184</Lines>
  <Paragraphs>51</Paragraphs>
  <ScaleCrop>false</ScaleCrop>
  <Company>河北环境工程学院</Company>
  <LinksUpToDate>false</LinksUpToDate>
  <CharactersWithSpaces>25932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38595</dc:creator>
  <cp:lastModifiedBy>dd dd</cp:lastModifiedBy>
  <cp:revision>36</cp:revision>
  <cp:lastPrinted>2023-11-01T03:17:00Z</cp:lastPrinted>
  <dcterms:created xsi:type="dcterms:W3CDTF">2024-12-02T19:24:00Z</dcterms:created>
  <dcterms:modified xsi:type="dcterms:W3CDTF">2024-12-19T07:45:00Z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2052-12.1.0.19302</vt:lpwstr>
  </property>
  <property fmtid="{D5CDD505-2E9C-101B-9397-08002B2CF9AE}" pid="4" name="ICV">
    <vt:lpwstr>68645E4EB873442CAAF0FB82AB0D9B2A_12</vt:lpwstr>
  </property>
</Properties>
</file>